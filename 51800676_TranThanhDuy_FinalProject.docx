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7D565D" w14:textId="75EB9462" w:rsidR="00400C93" w:rsidRPr="00400C93" w:rsidRDefault="00400C93" w:rsidP="00400C93">
      <w:pPr>
        <w:jc w:val="center"/>
        <w:rPr>
          <w:sz w:val="28"/>
          <w:szCs w:val="28"/>
        </w:rPr>
      </w:pPr>
      <w:r w:rsidRPr="00400C93">
        <w:rPr>
          <w:sz w:val="28"/>
          <w:szCs w:val="28"/>
        </w:rPr>
        <w:t>TỔNG</w:t>
      </w:r>
      <w:r w:rsidR="00EB70C6">
        <w:rPr>
          <w:sz w:val="28"/>
          <w:szCs w:val="28"/>
        </w:rPr>
        <w:t xml:space="preserve"> </w:t>
      </w:r>
      <w:r w:rsidRPr="00400C93">
        <w:rPr>
          <w:sz w:val="28"/>
          <w:szCs w:val="28"/>
        </w:rPr>
        <w:t>LIÊN</w:t>
      </w:r>
      <w:r w:rsidR="00EB70C6">
        <w:rPr>
          <w:sz w:val="28"/>
          <w:szCs w:val="28"/>
        </w:rPr>
        <w:t xml:space="preserve"> </w:t>
      </w:r>
      <w:r w:rsidRPr="00400C93">
        <w:rPr>
          <w:sz w:val="28"/>
          <w:szCs w:val="28"/>
        </w:rPr>
        <w:t>ĐOÀN</w:t>
      </w:r>
      <w:r w:rsidR="00EB70C6">
        <w:rPr>
          <w:sz w:val="28"/>
          <w:szCs w:val="28"/>
        </w:rPr>
        <w:t xml:space="preserve"> </w:t>
      </w:r>
      <w:r w:rsidRPr="00400C93">
        <w:rPr>
          <w:sz w:val="28"/>
          <w:szCs w:val="28"/>
        </w:rPr>
        <w:t>LAO</w:t>
      </w:r>
      <w:r w:rsidR="00EB70C6">
        <w:rPr>
          <w:sz w:val="28"/>
          <w:szCs w:val="28"/>
        </w:rPr>
        <w:t xml:space="preserve"> </w:t>
      </w:r>
      <w:r w:rsidRPr="00400C93">
        <w:rPr>
          <w:sz w:val="28"/>
          <w:szCs w:val="28"/>
        </w:rPr>
        <w:t>ĐỘNG</w:t>
      </w:r>
      <w:r w:rsidR="00EB70C6">
        <w:rPr>
          <w:sz w:val="28"/>
          <w:szCs w:val="28"/>
        </w:rPr>
        <w:t xml:space="preserve"> </w:t>
      </w:r>
      <w:r w:rsidRPr="00400C93">
        <w:rPr>
          <w:sz w:val="28"/>
          <w:szCs w:val="28"/>
        </w:rPr>
        <w:t>VIỆT</w:t>
      </w:r>
      <w:r w:rsidR="00EB70C6">
        <w:rPr>
          <w:sz w:val="28"/>
          <w:szCs w:val="28"/>
        </w:rPr>
        <w:t xml:space="preserve"> </w:t>
      </w:r>
      <w:r w:rsidRPr="00400C93">
        <w:rPr>
          <w:sz w:val="28"/>
          <w:szCs w:val="28"/>
        </w:rPr>
        <w:t>NAM</w:t>
      </w:r>
      <w:r w:rsidR="00EB70C6">
        <w:rPr>
          <w:b/>
          <w:sz w:val="28"/>
          <w:szCs w:val="28"/>
        </w:rPr>
        <w:t xml:space="preserve"> </w:t>
      </w:r>
    </w:p>
    <w:p w14:paraId="6866FBC9" w14:textId="34D8FB60" w:rsidR="00400C93" w:rsidRPr="00400C93" w:rsidRDefault="00400C93" w:rsidP="00400C93">
      <w:pPr>
        <w:jc w:val="center"/>
        <w:rPr>
          <w:sz w:val="28"/>
          <w:szCs w:val="28"/>
        </w:rPr>
      </w:pPr>
      <w:r w:rsidRPr="00400C93">
        <w:rPr>
          <w:b/>
          <w:sz w:val="28"/>
          <w:szCs w:val="28"/>
        </w:rPr>
        <w:t>TRƯỜNG</w:t>
      </w:r>
      <w:r w:rsidR="00EB70C6">
        <w:rPr>
          <w:b/>
          <w:sz w:val="28"/>
          <w:szCs w:val="28"/>
        </w:rPr>
        <w:t xml:space="preserve"> </w:t>
      </w:r>
      <w:r w:rsidRPr="00400C93">
        <w:rPr>
          <w:b/>
          <w:sz w:val="28"/>
          <w:szCs w:val="28"/>
        </w:rPr>
        <w:t>ĐẠI</w:t>
      </w:r>
      <w:r w:rsidR="00EB70C6">
        <w:rPr>
          <w:b/>
          <w:sz w:val="28"/>
          <w:szCs w:val="28"/>
        </w:rPr>
        <w:t xml:space="preserve"> </w:t>
      </w:r>
      <w:r w:rsidRPr="00400C93">
        <w:rPr>
          <w:b/>
          <w:sz w:val="28"/>
          <w:szCs w:val="28"/>
        </w:rPr>
        <w:t>HỌC</w:t>
      </w:r>
      <w:r w:rsidR="00EB70C6">
        <w:rPr>
          <w:b/>
          <w:sz w:val="28"/>
          <w:szCs w:val="28"/>
        </w:rPr>
        <w:t xml:space="preserve"> </w:t>
      </w:r>
      <w:r w:rsidRPr="00400C93">
        <w:rPr>
          <w:b/>
          <w:sz w:val="28"/>
          <w:szCs w:val="28"/>
        </w:rPr>
        <w:t>TÔN</w:t>
      </w:r>
      <w:r w:rsidR="00EB70C6">
        <w:rPr>
          <w:b/>
          <w:sz w:val="28"/>
          <w:szCs w:val="28"/>
        </w:rPr>
        <w:t xml:space="preserve"> </w:t>
      </w:r>
      <w:r w:rsidRPr="00400C93">
        <w:rPr>
          <w:b/>
          <w:sz w:val="28"/>
          <w:szCs w:val="28"/>
        </w:rPr>
        <w:t>ĐỨC</w:t>
      </w:r>
      <w:r w:rsidR="00EB70C6">
        <w:rPr>
          <w:b/>
          <w:sz w:val="28"/>
          <w:szCs w:val="28"/>
        </w:rPr>
        <w:t xml:space="preserve"> </w:t>
      </w:r>
      <w:r w:rsidRPr="00400C93">
        <w:rPr>
          <w:b/>
          <w:sz w:val="28"/>
          <w:szCs w:val="28"/>
        </w:rPr>
        <w:t>THẮNG</w:t>
      </w:r>
      <w:r w:rsidR="00EB70C6">
        <w:rPr>
          <w:sz w:val="28"/>
          <w:szCs w:val="28"/>
        </w:rPr>
        <w:t xml:space="preserve"> </w:t>
      </w:r>
    </w:p>
    <w:p w14:paraId="51D62B3B" w14:textId="73B2C3F7" w:rsidR="00400C93" w:rsidRPr="00400C93" w:rsidRDefault="00400C93" w:rsidP="00400C93">
      <w:pPr>
        <w:jc w:val="center"/>
        <w:rPr>
          <w:sz w:val="28"/>
          <w:szCs w:val="28"/>
        </w:rPr>
      </w:pPr>
      <w:r w:rsidRPr="00400C93">
        <w:rPr>
          <w:b/>
          <w:sz w:val="28"/>
          <w:szCs w:val="28"/>
        </w:rPr>
        <w:t>KHOA</w:t>
      </w:r>
      <w:r w:rsidR="00EB70C6">
        <w:rPr>
          <w:b/>
          <w:sz w:val="28"/>
          <w:szCs w:val="28"/>
        </w:rPr>
        <w:t xml:space="preserve"> </w:t>
      </w:r>
      <w:r w:rsidR="000A00D9">
        <w:rPr>
          <w:b/>
          <w:sz w:val="28"/>
          <w:szCs w:val="28"/>
        </w:rPr>
        <w:t>THẦY</w:t>
      </w:r>
      <w:r w:rsidRPr="00400C93">
        <w:rPr>
          <w:b/>
          <w:sz w:val="28"/>
          <w:szCs w:val="28"/>
        </w:rPr>
        <w:t>NG</w:t>
      </w:r>
      <w:r w:rsidR="00EB70C6">
        <w:rPr>
          <w:b/>
          <w:sz w:val="28"/>
          <w:szCs w:val="28"/>
        </w:rPr>
        <w:t xml:space="preserve"> </w:t>
      </w:r>
      <w:r w:rsidRPr="00400C93">
        <w:rPr>
          <w:b/>
          <w:sz w:val="28"/>
          <w:szCs w:val="28"/>
        </w:rPr>
        <w:t>NGHỆ</w:t>
      </w:r>
      <w:r w:rsidR="00EB70C6">
        <w:rPr>
          <w:b/>
          <w:sz w:val="28"/>
          <w:szCs w:val="28"/>
        </w:rPr>
        <w:t xml:space="preserve"> </w:t>
      </w:r>
      <w:r w:rsidRPr="00400C93">
        <w:rPr>
          <w:b/>
          <w:sz w:val="28"/>
          <w:szCs w:val="28"/>
        </w:rPr>
        <w:t>THÔNG</w:t>
      </w:r>
      <w:r w:rsidR="00EB70C6">
        <w:rPr>
          <w:b/>
          <w:sz w:val="28"/>
          <w:szCs w:val="28"/>
        </w:rPr>
        <w:t xml:space="preserve"> </w:t>
      </w:r>
      <w:r w:rsidRPr="00400C93">
        <w:rPr>
          <w:b/>
          <w:sz w:val="28"/>
          <w:szCs w:val="28"/>
        </w:rPr>
        <w:t>TIN</w:t>
      </w:r>
      <w:r w:rsidR="00EB70C6">
        <w:rPr>
          <w:b/>
          <w:sz w:val="28"/>
          <w:szCs w:val="28"/>
        </w:rPr>
        <w:t xml:space="preserve"> </w:t>
      </w:r>
    </w:p>
    <w:p w14:paraId="20454EC7" w14:textId="77777777" w:rsidR="00400C93" w:rsidRPr="00400C93" w:rsidRDefault="00400C93" w:rsidP="00400C93">
      <w:pPr>
        <w:ind w:firstLine="720"/>
        <w:jc w:val="center"/>
        <w:rPr>
          <w:sz w:val="28"/>
          <w:szCs w:val="28"/>
        </w:rPr>
      </w:pPr>
    </w:p>
    <w:p w14:paraId="1DEBE1B1" w14:textId="77777777" w:rsidR="00400C93" w:rsidRPr="00400C93" w:rsidRDefault="00400C93" w:rsidP="00400C93">
      <w:pPr>
        <w:ind w:firstLine="720"/>
        <w:jc w:val="center"/>
        <w:rPr>
          <w:b/>
          <w:sz w:val="28"/>
          <w:szCs w:val="28"/>
        </w:rPr>
      </w:pPr>
      <w:r w:rsidRPr="00400C93">
        <w:rPr>
          <w:noProof/>
          <w:sz w:val="22"/>
          <w:szCs w:val="22"/>
          <w:lang w:val="vi-VN" w:eastAsia="vi-VN"/>
        </w:rPr>
        <w:drawing>
          <wp:inline distT="0" distB="0" distL="0" distR="0" wp14:anchorId="64037D60" wp14:editId="74EDA6FC">
            <wp:extent cx="790575" cy="7429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790575" cy="742950"/>
                    </a:xfrm>
                    <a:prstGeom prst="rect">
                      <a:avLst/>
                    </a:prstGeom>
                    <a:ln/>
                  </pic:spPr>
                </pic:pic>
              </a:graphicData>
            </a:graphic>
          </wp:inline>
        </w:drawing>
      </w:r>
    </w:p>
    <w:p w14:paraId="7D3DFC05" w14:textId="77777777" w:rsidR="00400C93" w:rsidRPr="00400C93" w:rsidRDefault="00400C93" w:rsidP="00400C93">
      <w:pPr>
        <w:ind w:firstLine="720"/>
        <w:jc w:val="both"/>
        <w:rPr>
          <w:b/>
          <w:sz w:val="28"/>
          <w:szCs w:val="28"/>
        </w:rPr>
      </w:pPr>
    </w:p>
    <w:p w14:paraId="4DFA38E9" w14:textId="7E2A5B07" w:rsidR="00400C93" w:rsidRPr="00400C93" w:rsidRDefault="00400C93" w:rsidP="00400C93">
      <w:pPr>
        <w:tabs>
          <w:tab w:val="center" w:pos="4920"/>
          <w:tab w:val="right" w:pos="9121"/>
        </w:tabs>
        <w:spacing w:line="360" w:lineRule="auto"/>
        <w:ind w:firstLine="720"/>
        <w:jc w:val="center"/>
        <w:rPr>
          <w:b/>
          <w:sz w:val="32"/>
          <w:szCs w:val="32"/>
        </w:rPr>
      </w:pPr>
      <w:r w:rsidRPr="00400C93">
        <w:rPr>
          <w:b/>
          <w:sz w:val="32"/>
          <w:szCs w:val="32"/>
        </w:rPr>
        <w:t>BÁO</w:t>
      </w:r>
      <w:r w:rsidR="00EB70C6">
        <w:rPr>
          <w:b/>
          <w:sz w:val="32"/>
          <w:szCs w:val="32"/>
        </w:rPr>
        <w:t xml:space="preserve"> </w:t>
      </w:r>
      <w:r w:rsidRPr="00400C93">
        <w:rPr>
          <w:b/>
          <w:sz w:val="32"/>
          <w:szCs w:val="32"/>
        </w:rPr>
        <w:t>CÁO</w:t>
      </w:r>
      <w:r w:rsidR="00EB70C6">
        <w:rPr>
          <w:b/>
          <w:sz w:val="32"/>
          <w:szCs w:val="32"/>
        </w:rPr>
        <w:t xml:space="preserve"> </w:t>
      </w:r>
      <w:r w:rsidR="00026FA0">
        <w:rPr>
          <w:b/>
          <w:sz w:val="32"/>
          <w:szCs w:val="32"/>
        </w:rPr>
        <w:t>CUỐI KỲ</w:t>
      </w:r>
      <w:r w:rsidR="00EB70C6">
        <w:rPr>
          <w:b/>
          <w:sz w:val="32"/>
          <w:szCs w:val="32"/>
        </w:rPr>
        <w:t xml:space="preserve"> </w:t>
      </w:r>
      <w:r w:rsidRPr="00400C93">
        <w:rPr>
          <w:b/>
          <w:sz w:val="32"/>
          <w:szCs w:val="32"/>
        </w:rPr>
        <w:t>MÔN</w:t>
      </w:r>
    </w:p>
    <w:p w14:paraId="13662E78" w14:textId="3F874F6E" w:rsidR="00400C93" w:rsidRPr="00400C93" w:rsidRDefault="00026FA0" w:rsidP="00400C93">
      <w:pPr>
        <w:tabs>
          <w:tab w:val="center" w:pos="4920"/>
          <w:tab w:val="right" w:pos="9121"/>
        </w:tabs>
        <w:spacing w:line="360" w:lineRule="auto"/>
        <w:ind w:firstLine="720"/>
        <w:jc w:val="center"/>
        <w:rPr>
          <w:b/>
          <w:sz w:val="32"/>
          <w:szCs w:val="32"/>
        </w:rPr>
      </w:pPr>
      <w:r>
        <w:rPr>
          <w:b/>
          <w:sz w:val="32"/>
          <w:szCs w:val="32"/>
        </w:rPr>
        <w:t>MẠNG MÁY TÍNH NÂNG CAO</w:t>
      </w:r>
    </w:p>
    <w:p w14:paraId="521173AE" w14:textId="5A046994" w:rsidR="00400C93" w:rsidRPr="00400C93" w:rsidRDefault="00EB70C6" w:rsidP="00400C93">
      <w:pPr>
        <w:spacing w:line="360" w:lineRule="auto"/>
        <w:ind w:firstLine="720"/>
        <w:jc w:val="center"/>
        <w:rPr>
          <w:b/>
          <w:sz w:val="28"/>
          <w:szCs w:val="28"/>
        </w:rPr>
      </w:pPr>
      <w:r>
        <w:rPr>
          <w:b/>
          <w:sz w:val="32"/>
          <w:szCs w:val="32"/>
        </w:rPr>
        <w:t xml:space="preserve"> </w:t>
      </w:r>
    </w:p>
    <w:p w14:paraId="5F2BDAAF" w14:textId="4CB41748" w:rsidR="00400C93" w:rsidRPr="00400C93" w:rsidRDefault="00026FA0" w:rsidP="00400C93">
      <w:pPr>
        <w:spacing w:line="360" w:lineRule="auto"/>
        <w:jc w:val="center"/>
        <w:rPr>
          <w:b/>
          <w:color w:val="FF0000"/>
          <w:sz w:val="28"/>
          <w:szCs w:val="28"/>
        </w:rPr>
      </w:pPr>
      <w:r>
        <w:rPr>
          <w:b/>
          <w:sz w:val="48"/>
          <w:szCs w:val="48"/>
        </w:rPr>
        <w:t>PHÂN TÍCH</w:t>
      </w:r>
      <w:r w:rsidR="006E444B">
        <w:rPr>
          <w:b/>
          <w:sz w:val="48"/>
          <w:szCs w:val="48"/>
        </w:rPr>
        <w:t xml:space="preserve"> THIẾT KẾ HỆ THỐNG MẠNG CHO MỘT CÔNG</w:t>
      </w:r>
      <w:r>
        <w:rPr>
          <w:b/>
          <w:sz w:val="48"/>
          <w:szCs w:val="48"/>
        </w:rPr>
        <w:t xml:space="preserve"> TY DU LỊCH</w:t>
      </w:r>
    </w:p>
    <w:p w14:paraId="30715C7F" w14:textId="345163EB" w:rsidR="00400C93" w:rsidRDefault="00400C93" w:rsidP="00400C93">
      <w:pPr>
        <w:spacing w:line="360" w:lineRule="auto"/>
        <w:jc w:val="both"/>
        <w:rPr>
          <w:b/>
          <w:sz w:val="28"/>
          <w:szCs w:val="28"/>
        </w:rPr>
      </w:pPr>
    </w:p>
    <w:p w14:paraId="066DAB28" w14:textId="0D804076" w:rsidR="00026FA0" w:rsidRDefault="00026FA0" w:rsidP="00400C93">
      <w:pPr>
        <w:spacing w:line="360" w:lineRule="auto"/>
        <w:jc w:val="both"/>
        <w:rPr>
          <w:b/>
          <w:sz w:val="28"/>
          <w:szCs w:val="28"/>
        </w:rPr>
      </w:pPr>
    </w:p>
    <w:p w14:paraId="727F642C" w14:textId="2890C7DB" w:rsidR="00026FA0" w:rsidRPr="00400C93" w:rsidRDefault="00026FA0" w:rsidP="00400C93">
      <w:pPr>
        <w:spacing w:line="360" w:lineRule="auto"/>
        <w:jc w:val="both"/>
        <w:rPr>
          <w:b/>
          <w:sz w:val="28"/>
          <w:szCs w:val="28"/>
        </w:rPr>
      </w:pPr>
    </w:p>
    <w:p w14:paraId="07F6345B" w14:textId="23A6D0BE" w:rsidR="00400C93" w:rsidRPr="00400C93" w:rsidRDefault="00400C93" w:rsidP="00400C93">
      <w:pPr>
        <w:spacing w:line="360" w:lineRule="auto"/>
        <w:jc w:val="right"/>
        <w:rPr>
          <w:b/>
          <w:sz w:val="28"/>
          <w:szCs w:val="28"/>
        </w:rPr>
      </w:pPr>
      <w:r w:rsidRPr="00400C93">
        <w:rPr>
          <w:i/>
          <w:sz w:val="28"/>
          <w:szCs w:val="28"/>
        </w:rPr>
        <w:t>Người</w:t>
      </w:r>
      <w:r w:rsidR="00EB70C6">
        <w:rPr>
          <w:i/>
          <w:sz w:val="28"/>
          <w:szCs w:val="28"/>
        </w:rPr>
        <w:t xml:space="preserve"> </w:t>
      </w:r>
      <w:r w:rsidRPr="00400C93">
        <w:rPr>
          <w:i/>
          <w:sz w:val="28"/>
          <w:szCs w:val="28"/>
        </w:rPr>
        <w:t>hướng</w:t>
      </w:r>
      <w:r w:rsidR="00EB70C6">
        <w:rPr>
          <w:i/>
          <w:sz w:val="28"/>
          <w:szCs w:val="28"/>
        </w:rPr>
        <w:t xml:space="preserve"> </w:t>
      </w:r>
      <w:r w:rsidRPr="00400C93">
        <w:rPr>
          <w:i/>
          <w:sz w:val="28"/>
          <w:szCs w:val="28"/>
        </w:rPr>
        <w:t>dẫn</w:t>
      </w:r>
      <w:r w:rsidRPr="00400C93">
        <w:rPr>
          <w:sz w:val="28"/>
          <w:szCs w:val="28"/>
        </w:rPr>
        <w:t>:</w:t>
      </w:r>
      <w:r w:rsidR="00EB70C6">
        <w:rPr>
          <w:sz w:val="28"/>
          <w:szCs w:val="28"/>
        </w:rPr>
        <w:t xml:space="preserve"> </w:t>
      </w:r>
      <w:r w:rsidR="008F3626">
        <w:rPr>
          <w:b/>
          <w:sz w:val="28"/>
          <w:szCs w:val="28"/>
        </w:rPr>
        <w:t>Thầy TRƯƠNG ĐÌNH TÚ</w:t>
      </w:r>
    </w:p>
    <w:p w14:paraId="2B3DE18F" w14:textId="2DBEA22C" w:rsidR="00400C93" w:rsidRPr="00400C93" w:rsidRDefault="00400C93" w:rsidP="00026FA0">
      <w:pPr>
        <w:spacing w:line="360" w:lineRule="auto"/>
        <w:jc w:val="right"/>
        <w:rPr>
          <w:b/>
          <w:sz w:val="28"/>
          <w:szCs w:val="28"/>
        </w:rPr>
      </w:pPr>
      <w:r w:rsidRPr="00400C93">
        <w:rPr>
          <w:i/>
          <w:sz w:val="28"/>
          <w:szCs w:val="28"/>
        </w:rPr>
        <w:t>Người</w:t>
      </w:r>
      <w:r w:rsidR="00EB70C6">
        <w:rPr>
          <w:i/>
          <w:sz w:val="28"/>
          <w:szCs w:val="28"/>
        </w:rPr>
        <w:t xml:space="preserve"> </w:t>
      </w:r>
      <w:r w:rsidRPr="00400C93">
        <w:rPr>
          <w:i/>
          <w:sz w:val="28"/>
          <w:szCs w:val="28"/>
        </w:rPr>
        <w:t>thực</w:t>
      </w:r>
      <w:r w:rsidR="00EB70C6">
        <w:rPr>
          <w:i/>
          <w:sz w:val="28"/>
          <w:szCs w:val="28"/>
        </w:rPr>
        <w:t xml:space="preserve"> </w:t>
      </w:r>
      <w:r w:rsidRPr="00400C93">
        <w:rPr>
          <w:i/>
          <w:sz w:val="28"/>
          <w:szCs w:val="28"/>
        </w:rPr>
        <w:t>hiện</w:t>
      </w:r>
      <w:r w:rsidRPr="00400C93">
        <w:rPr>
          <w:sz w:val="28"/>
          <w:szCs w:val="28"/>
        </w:rPr>
        <w:t>:</w:t>
      </w:r>
      <w:r w:rsidR="00EB70C6">
        <w:rPr>
          <w:b/>
          <w:sz w:val="28"/>
          <w:szCs w:val="28"/>
        </w:rPr>
        <w:t xml:space="preserve">  </w:t>
      </w:r>
      <w:r w:rsidRPr="00400C93">
        <w:rPr>
          <w:b/>
          <w:sz w:val="28"/>
          <w:szCs w:val="28"/>
        </w:rPr>
        <w:t>TRẦN</w:t>
      </w:r>
      <w:r w:rsidR="00EB70C6">
        <w:rPr>
          <w:b/>
          <w:sz w:val="28"/>
          <w:szCs w:val="28"/>
        </w:rPr>
        <w:t xml:space="preserve"> </w:t>
      </w:r>
      <w:r w:rsidRPr="00400C93">
        <w:rPr>
          <w:b/>
          <w:sz w:val="28"/>
          <w:szCs w:val="28"/>
        </w:rPr>
        <w:t>THANH</w:t>
      </w:r>
      <w:r w:rsidR="00EB70C6">
        <w:rPr>
          <w:b/>
          <w:sz w:val="28"/>
          <w:szCs w:val="28"/>
        </w:rPr>
        <w:t xml:space="preserve"> </w:t>
      </w:r>
      <w:r w:rsidRPr="00400C93">
        <w:rPr>
          <w:b/>
          <w:sz w:val="28"/>
          <w:szCs w:val="28"/>
        </w:rPr>
        <w:t>DUY</w:t>
      </w:r>
      <w:r w:rsidR="00EB70C6">
        <w:rPr>
          <w:b/>
          <w:sz w:val="28"/>
          <w:szCs w:val="28"/>
        </w:rPr>
        <w:t xml:space="preserve"> </w:t>
      </w:r>
      <w:r w:rsidRPr="00400C93">
        <w:rPr>
          <w:b/>
          <w:sz w:val="28"/>
          <w:szCs w:val="28"/>
        </w:rPr>
        <w:t>-</w:t>
      </w:r>
      <w:r w:rsidR="00EB70C6">
        <w:rPr>
          <w:b/>
          <w:sz w:val="28"/>
          <w:szCs w:val="28"/>
        </w:rPr>
        <w:t xml:space="preserve"> </w:t>
      </w:r>
      <w:r w:rsidRPr="00400C93">
        <w:rPr>
          <w:b/>
          <w:sz w:val="28"/>
          <w:szCs w:val="28"/>
        </w:rPr>
        <w:t>51800676</w:t>
      </w:r>
    </w:p>
    <w:p w14:paraId="0002EC24" w14:textId="46A0C1F8" w:rsidR="00400C93" w:rsidRPr="00400C93" w:rsidRDefault="00026FA0" w:rsidP="00400C93">
      <w:pPr>
        <w:spacing w:line="360" w:lineRule="auto"/>
        <w:jc w:val="right"/>
        <w:rPr>
          <w:b/>
          <w:sz w:val="28"/>
          <w:szCs w:val="28"/>
        </w:rPr>
      </w:pPr>
      <w:r>
        <w:rPr>
          <w:b/>
          <w:sz w:val="28"/>
          <w:szCs w:val="28"/>
        </w:rPr>
        <w:t>VÕ THỊ MỸ HUYỀN - 51800288</w:t>
      </w:r>
    </w:p>
    <w:p w14:paraId="5EF45B72" w14:textId="4D48438A" w:rsidR="00400C93" w:rsidRPr="00026FA0" w:rsidRDefault="00400C93" w:rsidP="00026FA0">
      <w:pPr>
        <w:spacing w:line="360" w:lineRule="auto"/>
        <w:jc w:val="right"/>
        <w:rPr>
          <w:b/>
          <w:sz w:val="28"/>
          <w:szCs w:val="28"/>
        </w:rPr>
      </w:pPr>
      <w:r w:rsidRPr="00400C93">
        <w:rPr>
          <w:sz w:val="28"/>
          <w:szCs w:val="28"/>
        </w:rPr>
        <w:t>Lớp</w:t>
      </w:r>
      <w:r w:rsidRPr="00400C93">
        <w:rPr>
          <w:b/>
          <w:sz w:val="28"/>
          <w:szCs w:val="28"/>
        </w:rPr>
        <w:t>:</w:t>
      </w:r>
      <w:r w:rsidR="00EB70C6">
        <w:rPr>
          <w:b/>
          <w:sz w:val="28"/>
          <w:szCs w:val="28"/>
        </w:rPr>
        <w:t xml:space="preserve"> </w:t>
      </w:r>
      <w:r w:rsidRPr="00400C93">
        <w:rPr>
          <w:b/>
          <w:sz w:val="28"/>
          <w:szCs w:val="28"/>
        </w:rPr>
        <w:t>18050402</w:t>
      </w:r>
    </w:p>
    <w:p w14:paraId="5F651EAB" w14:textId="79F9ED7F" w:rsidR="00400C93" w:rsidRPr="00400C93" w:rsidRDefault="00400C93" w:rsidP="00400C93">
      <w:pPr>
        <w:spacing w:line="360" w:lineRule="auto"/>
        <w:jc w:val="right"/>
        <w:rPr>
          <w:sz w:val="28"/>
          <w:szCs w:val="28"/>
        </w:rPr>
      </w:pPr>
      <w:r w:rsidRPr="00400C93">
        <w:rPr>
          <w:sz w:val="28"/>
          <w:szCs w:val="28"/>
        </w:rPr>
        <w:t>Khoá</w:t>
      </w:r>
      <w:r w:rsidRPr="00400C93">
        <w:rPr>
          <w:b/>
          <w:sz w:val="28"/>
          <w:szCs w:val="28"/>
        </w:rPr>
        <w:t>:</w:t>
      </w:r>
      <w:r w:rsidR="00EB70C6">
        <w:rPr>
          <w:b/>
          <w:sz w:val="28"/>
          <w:szCs w:val="28"/>
        </w:rPr>
        <w:t xml:space="preserve"> </w:t>
      </w:r>
      <w:r w:rsidRPr="00400C93">
        <w:rPr>
          <w:b/>
          <w:sz w:val="28"/>
          <w:szCs w:val="28"/>
        </w:rPr>
        <w:t>22</w:t>
      </w:r>
    </w:p>
    <w:p w14:paraId="45566953" w14:textId="77777777" w:rsidR="00400C93" w:rsidRPr="00400C93" w:rsidRDefault="00400C93" w:rsidP="00400C93">
      <w:pPr>
        <w:jc w:val="center"/>
        <w:rPr>
          <w:b/>
          <w:sz w:val="28"/>
          <w:szCs w:val="28"/>
        </w:rPr>
      </w:pPr>
    </w:p>
    <w:p w14:paraId="1F1381E0" w14:textId="77777777" w:rsidR="00400C93" w:rsidRPr="00400C93" w:rsidRDefault="00400C93" w:rsidP="00400C93">
      <w:pPr>
        <w:jc w:val="center"/>
        <w:rPr>
          <w:b/>
          <w:sz w:val="28"/>
          <w:szCs w:val="28"/>
        </w:rPr>
      </w:pPr>
    </w:p>
    <w:p w14:paraId="4A6A375B" w14:textId="1F56C942" w:rsidR="00400C93" w:rsidRPr="00400C93" w:rsidRDefault="00400C93" w:rsidP="00400C93">
      <w:pPr>
        <w:jc w:val="center"/>
        <w:rPr>
          <w:b/>
          <w:sz w:val="28"/>
          <w:szCs w:val="28"/>
        </w:rPr>
        <w:sectPr w:rsidR="00400C93" w:rsidRPr="00400C93">
          <w:headerReference w:type="default" r:id="rId10"/>
          <w:footerReference w:type="default" r:id="rId11"/>
          <w:pgSz w:w="12240" w:h="15840"/>
          <w:pgMar w:top="1985" w:right="1134" w:bottom="1701" w:left="1985" w:header="720" w:footer="720" w:gutter="0"/>
          <w:pgNumType w:start="1"/>
          <w:cols w:space="720"/>
        </w:sectPr>
      </w:pPr>
      <w:r w:rsidRPr="00400C93">
        <w:rPr>
          <w:b/>
          <w:sz w:val="28"/>
          <w:szCs w:val="28"/>
        </w:rPr>
        <w:t>THÀNH</w:t>
      </w:r>
      <w:r w:rsidR="00EB70C6">
        <w:rPr>
          <w:b/>
          <w:sz w:val="28"/>
          <w:szCs w:val="28"/>
        </w:rPr>
        <w:t xml:space="preserve"> </w:t>
      </w:r>
      <w:r w:rsidRPr="00400C93">
        <w:rPr>
          <w:b/>
          <w:sz w:val="28"/>
          <w:szCs w:val="28"/>
        </w:rPr>
        <w:t>PHỐ</w:t>
      </w:r>
      <w:r w:rsidR="00EB70C6">
        <w:rPr>
          <w:b/>
          <w:sz w:val="28"/>
          <w:szCs w:val="28"/>
        </w:rPr>
        <w:t xml:space="preserve"> </w:t>
      </w:r>
      <w:r w:rsidRPr="00400C93">
        <w:rPr>
          <w:b/>
          <w:sz w:val="28"/>
          <w:szCs w:val="28"/>
        </w:rPr>
        <w:t>HỒ</w:t>
      </w:r>
      <w:r w:rsidR="00EB70C6">
        <w:rPr>
          <w:b/>
          <w:sz w:val="28"/>
          <w:szCs w:val="28"/>
        </w:rPr>
        <w:t xml:space="preserve"> </w:t>
      </w:r>
      <w:r w:rsidRPr="00400C93">
        <w:rPr>
          <w:b/>
          <w:sz w:val="28"/>
          <w:szCs w:val="28"/>
        </w:rPr>
        <w:t>CHÍ</w:t>
      </w:r>
      <w:r w:rsidR="00EB70C6">
        <w:rPr>
          <w:b/>
          <w:sz w:val="28"/>
          <w:szCs w:val="28"/>
        </w:rPr>
        <w:t xml:space="preserve"> </w:t>
      </w:r>
      <w:r w:rsidRPr="00400C93">
        <w:rPr>
          <w:b/>
          <w:sz w:val="28"/>
          <w:szCs w:val="28"/>
        </w:rPr>
        <w:t>MINH,</w:t>
      </w:r>
      <w:r w:rsidR="00EB70C6">
        <w:rPr>
          <w:b/>
          <w:sz w:val="28"/>
          <w:szCs w:val="28"/>
        </w:rPr>
        <w:t xml:space="preserve"> </w:t>
      </w:r>
      <w:r w:rsidRPr="00400C93">
        <w:rPr>
          <w:b/>
          <w:sz w:val="28"/>
          <w:szCs w:val="28"/>
        </w:rPr>
        <w:t>NĂM</w:t>
      </w:r>
      <w:r w:rsidR="00EB70C6">
        <w:rPr>
          <w:b/>
          <w:sz w:val="28"/>
          <w:szCs w:val="28"/>
        </w:rPr>
        <w:t xml:space="preserve"> </w:t>
      </w:r>
      <w:r w:rsidRPr="00400C93">
        <w:rPr>
          <w:b/>
          <w:sz w:val="28"/>
          <w:szCs w:val="28"/>
        </w:rPr>
        <w:t>2022</w:t>
      </w:r>
    </w:p>
    <w:p w14:paraId="008A0470" w14:textId="77777777" w:rsidR="00026FA0" w:rsidRPr="00400C93" w:rsidRDefault="00026FA0" w:rsidP="00026FA0">
      <w:pPr>
        <w:jc w:val="center"/>
        <w:rPr>
          <w:sz w:val="28"/>
          <w:szCs w:val="28"/>
        </w:rPr>
      </w:pPr>
      <w:r w:rsidRPr="00400C93">
        <w:rPr>
          <w:sz w:val="28"/>
          <w:szCs w:val="28"/>
        </w:rPr>
        <w:lastRenderedPageBreak/>
        <w:t>TỔNG</w:t>
      </w:r>
      <w:r>
        <w:rPr>
          <w:sz w:val="28"/>
          <w:szCs w:val="28"/>
        </w:rPr>
        <w:t xml:space="preserve"> </w:t>
      </w:r>
      <w:r w:rsidRPr="00400C93">
        <w:rPr>
          <w:sz w:val="28"/>
          <w:szCs w:val="28"/>
        </w:rPr>
        <w:t>LIÊN</w:t>
      </w:r>
      <w:r>
        <w:rPr>
          <w:sz w:val="28"/>
          <w:szCs w:val="28"/>
        </w:rPr>
        <w:t xml:space="preserve"> </w:t>
      </w:r>
      <w:r w:rsidRPr="00400C93">
        <w:rPr>
          <w:sz w:val="28"/>
          <w:szCs w:val="28"/>
        </w:rPr>
        <w:t>ĐOÀN</w:t>
      </w:r>
      <w:r>
        <w:rPr>
          <w:sz w:val="28"/>
          <w:szCs w:val="28"/>
        </w:rPr>
        <w:t xml:space="preserve"> </w:t>
      </w:r>
      <w:r w:rsidRPr="00400C93">
        <w:rPr>
          <w:sz w:val="28"/>
          <w:szCs w:val="28"/>
        </w:rPr>
        <w:t>LAO</w:t>
      </w:r>
      <w:r>
        <w:rPr>
          <w:sz w:val="28"/>
          <w:szCs w:val="28"/>
        </w:rPr>
        <w:t xml:space="preserve"> </w:t>
      </w:r>
      <w:r w:rsidRPr="00400C93">
        <w:rPr>
          <w:sz w:val="28"/>
          <w:szCs w:val="28"/>
        </w:rPr>
        <w:t>ĐỘNG</w:t>
      </w:r>
      <w:r>
        <w:rPr>
          <w:sz w:val="28"/>
          <w:szCs w:val="28"/>
        </w:rPr>
        <w:t xml:space="preserve"> </w:t>
      </w:r>
      <w:r w:rsidRPr="00400C93">
        <w:rPr>
          <w:sz w:val="28"/>
          <w:szCs w:val="28"/>
        </w:rPr>
        <w:t>VIỆT</w:t>
      </w:r>
      <w:r>
        <w:rPr>
          <w:sz w:val="28"/>
          <w:szCs w:val="28"/>
        </w:rPr>
        <w:t xml:space="preserve"> </w:t>
      </w:r>
      <w:r w:rsidRPr="00400C93">
        <w:rPr>
          <w:sz w:val="28"/>
          <w:szCs w:val="28"/>
        </w:rPr>
        <w:t>NAM</w:t>
      </w:r>
      <w:r>
        <w:rPr>
          <w:b/>
          <w:sz w:val="28"/>
          <w:szCs w:val="28"/>
        </w:rPr>
        <w:t xml:space="preserve"> </w:t>
      </w:r>
    </w:p>
    <w:p w14:paraId="49D8F1F6" w14:textId="77777777" w:rsidR="00026FA0" w:rsidRPr="00400C93" w:rsidRDefault="00026FA0" w:rsidP="00026FA0">
      <w:pPr>
        <w:jc w:val="center"/>
        <w:rPr>
          <w:sz w:val="28"/>
          <w:szCs w:val="28"/>
        </w:rPr>
      </w:pPr>
      <w:r w:rsidRPr="00400C93">
        <w:rPr>
          <w:b/>
          <w:sz w:val="28"/>
          <w:szCs w:val="28"/>
        </w:rPr>
        <w:t>TRƯỜNG</w:t>
      </w:r>
      <w:r>
        <w:rPr>
          <w:b/>
          <w:sz w:val="28"/>
          <w:szCs w:val="28"/>
        </w:rPr>
        <w:t xml:space="preserve"> </w:t>
      </w:r>
      <w:r w:rsidRPr="00400C93">
        <w:rPr>
          <w:b/>
          <w:sz w:val="28"/>
          <w:szCs w:val="28"/>
        </w:rPr>
        <w:t>ĐẠI</w:t>
      </w:r>
      <w:r>
        <w:rPr>
          <w:b/>
          <w:sz w:val="28"/>
          <w:szCs w:val="28"/>
        </w:rPr>
        <w:t xml:space="preserve"> </w:t>
      </w:r>
      <w:r w:rsidRPr="00400C93">
        <w:rPr>
          <w:b/>
          <w:sz w:val="28"/>
          <w:szCs w:val="28"/>
        </w:rPr>
        <w:t>HỌC</w:t>
      </w:r>
      <w:r>
        <w:rPr>
          <w:b/>
          <w:sz w:val="28"/>
          <w:szCs w:val="28"/>
        </w:rPr>
        <w:t xml:space="preserve"> </w:t>
      </w:r>
      <w:r w:rsidRPr="00400C93">
        <w:rPr>
          <w:b/>
          <w:sz w:val="28"/>
          <w:szCs w:val="28"/>
        </w:rPr>
        <w:t>TÔN</w:t>
      </w:r>
      <w:r>
        <w:rPr>
          <w:b/>
          <w:sz w:val="28"/>
          <w:szCs w:val="28"/>
        </w:rPr>
        <w:t xml:space="preserve"> </w:t>
      </w:r>
      <w:r w:rsidRPr="00400C93">
        <w:rPr>
          <w:b/>
          <w:sz w:val="28"/>
          <w:szCs w:val="28"/>
        </w:rPr>
        <w:t>ĐỨC</w:t>
      </w:r>
      <w:r>
        <w:rPr>
          <w:b/>
          <w:sz w:val="28"/>
          <w:szCs w:val="28"/>
        </w:rPr>
        <w:t xml:space="preserve"> </w:t>
      </w:r>
      <w:r w:rsidRPr="00400C93">
        <w:rPr>
          <w:b/>
          <w:sz w:val="28"/>
          <w:szCs w:val="28"/>
        </w:rPr>
        <w:t>THẮNG</w:t>
      </w:r>
      <w:r>
        <w:rPr>
          <w:sz w:val="28"/>
          <w:szCs w:val="28"/>
        </w:rPr>
        <w:t xml:space="preserve"> </w:t>
      </w:r>
    </w:p>
    <w:p w14:paraId="22C749D4" w14:textId="6B7B1A63" w:rsidR="00026FA0" w:rsidRPr="00400C93" w:rsidRDefault="00026FA0" w:rsidP="00026FA0">
      <w:pPr>
        <w:jc w:val="center"/>
        <w:rPr>
          <w:sz w:val="28"/>
          <w:szCs w:val="28"/>
        </w:rPr>
      </w:pPr>
      <w:r w:rsidRPr="00400C93">
        <w:rPr>
          <w:b/>
          <w:sz w:val="28"/>
          <w:szCs w:val="28"/>
        </w:rPr>
        <w:t>KHOA</w:t>
      </w:r>
      <w:r>
        <w:rPr>
          <w:b/>
          <w:sz w:val="28"/>
          <w:szCs w:val="28"/>
        </w:rPr>
        <w:t xml:space="preserve"> </w:t>
      </w:r>
      <w:r w:rsidR="000A00D9">
        <w:rPr>
          <w:b/>
          <w:sz w:val="28"/>
          <w:szCs w:val="28"/>
        </w:rPr>
        <w:t>THẦY</w:t>
      </w:r>
      <w:r w:rsidRPr="00400C93">
        <w:rPr>
          <w:b/>
          <w:sz w:val="28"/>
          <w:szCs w:val="28"/>
        </w:rPr>
        <w:t>NG</w:t>
      </w:r>
      <w:r>
        <w:rPr>
          <w:b/>
          <w:sz w:val="28"/>
          <w:szCs w:val="28"/>
        </w:rPr>
        <w:t xml:space="preserve"> </w:t>
      </w:r>
      <w:r w:rsidRPr="00400C93">
        <w:rPr>
          <w:b/>
          <w:sz w:val="28"/>
          <w:szCs w:val="28"/>
        </w:rPr>
        <w:t>NGHỆ</w:t>
      </w:r>
      <w:r>
        <w:rPr>
          <w:b/>
          <w:sz w:val="28"/>
          <w:szCs w:val="28"/>
        </w:rPr>
        <w:t xml:space="preserve"> </w:t>
      </w:r>
      <w:r w:rsidRPr="00400C93">
        <w:rPr>
          <w:b/>
          <w:sz w:val="28"/>
          <w:szCs w:val="28"/>
        </w:rPr>
        <w:t>THÔNG</w:t>
      </w:r>
      <w:r>
        <w:rPr>
          <w:b/>
          <w:sz w:val="28"/>
          <w:szCs w:val="28"/>
        </w:rPr>
        <w:t xml:space="preserve"> </w:t>
      </w:r>
      <w:r w:rsidRPr="00400C93">
        <w:rPr>
          <w:b/>
          <w:sz w:val="28"/>
          <w:szCs w:val="28"/>
        </w:rPr>
        <w:t>TIN</w:t>
      </w:r>
      <w:r>
        <w:rPr>
          <w:b/>
          <w:sz w:val="28"/>
          <w:szCs w:val="28"/>
        </w:rPr>
        <w:t xml:space="preserve"> </w:t>
      </w:r>
    </w:p>
    <w:p w14:paraId="526818B1" w14:textId="77777777" w:rsidR="00026FA0" w:rsidRPr="00400C93" w:rsidRDefault="00026FA0" w:rsidP="00026FA0">
      <w:pPr>
        <w:ind w:firstLine="720"/>
        <w:jc w:val="center"/>
        <w:rPr>
          <w:sz w:val="28"/>
          <w:szCs w:val="28"/>
        </w:rPr>
      </w:pPr>
    </w:p>
    <w:p w14:paraId="7E880D7F" w14:textId="77777777" w:rsidR="00026FA0" w:rsidRPr="00400C93" w:rsidRDefault="00026FA0" w:rsidP="00026FA0">
      <w:pPr>
        <w:ind w:firstLine="720"/>
        <w:jc w:val="center"/>
        <w:rPr>
          <w:b/>
          <w:sz w:val="28"/>
          <w:szCs w:val="28"/>
        </w:rPr>
      </w:pPr>
      <w:r w:rsidRPr="00400C93">
        <w:rPr>
          <w:noProof/>
          <w:sz w:val="22"/>
          <w:szCs w:val="22"/>
          <w:lang w:val="vi-VN" w:eastAsia="vi-VN"/>
        </w:rPr>
        <w:drawing>
          <wp:inline distT="0" distB="0" distL="0" distR="0" wp14:anchorId="2159D366" wp14:editId="0E0FAA21">
            <wp:extent cx="790575" cy="742950"/>
            <wp:effectExtent l="0" t="0" r="0" b="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790575" cy="742950"/>
                    </a:xfrm>
                    <a:prstGeom prst="rect">
                      <a:avLst/>
                    </a:prstGeom>
                    <a:ln/>
                  </pic:spPr>
                </pic:pic>
              </a:graphicData>
            </a:graphic>
          </wp:inline>
        </w:drawing>
      </w:r>
    </w:p>
    <w:p w14:paraId="447AC11D" w14:textId="77777777" w:rsidR="00026FA0" w:rsidRPr="00400C93" w:rsidRDefault="00026FA0" w:rsidP="00026FA0">
      <w:pPr>
        <w:ind w:firstLine="720"/>
        <w:jc w:val="both"/>
        <w:rPr>
          <w:b/>
          <w:sz w:val="28"/>
          <w:szCs w:val="28"/>
        </w:rPr>
      </w:pPr>
    </w:p>
    <w:p w14:paraId="344F58AB" w14:textId="77777777" w:rsidR="00026FA0" w:rsidRPr="00400C93" w:rsidRDefault="00026FA0" w:rsidP="00026FA0">
      <w:pPr>
        <w:tabs>
          <w:tab w:val="center" w:pos="4920"/>
          <w:tab w:val="right" w:pos="9121"/>
        </w:tabs>
        <w:spacing w:line="360" w:lineRule="auto"/>
        <w:ind w:firstLine="720"/>
        <w:jc w:val="center"/>
        <w:rPr>
          <w:b/>
          <w:sz w:val="32"/>
          <w:szCs w:val="32"/>
        </w:rPr>
      </w:pPr>
      <w:r w:rsidRPr="00400C93">
        <w:rPr>
          <w:b/>
          <w:sz w:val="32"/>
          <w:szCs w:val="32"/>
        </w:rPr>
        <w:t>BÁO</w:t>
      </w:r>
      <w:r>
        <w:rPr>
          <w:b/>
          <w:sz w:val="32"/>
          <w:szCs w:val="32"/>
        </w:rPr>
        <w:t xml:space="preserve"> </w:t>
      </w:r>
      <w:r w:rsidRPr="00400C93">
        <w:rPr>
          <w:b/>
          <w:sz w:val="32"/>
          <w:szCs w:val="32"/>
        </w:rPr>
        <w:t>CÁO</w:t>
      </w:r>
      <w:r>
        <w:rPr>
          <w:b/>
          <w:sz w:val="32"/>
          <w:szCs w:val="32"/>
        </w:rPr>
        <w:t xml:space="preserve"> CUỐI KỲ </w:t>
      </w:r>
      <w:r w:rsidRPr="00400C93">
        <w:rPr>
          <w:b/>
          <w:sz w:val="32"/>
          <w:szCs w:val="32"/>
        </w:rPr>
        <w:t>MÔN</w:t>
      </w:r>
    </w:p>
    <w:p w14:paraId="63095782" w14:textId="77777777" w:rsidR="00026FA0" w:rsidRPr="00400C93" w:rsidRDefault="00026FA0" w:rsidP="00026FA0">
      <w:pPr>
        <w:tabs>
          <w:tab w:val="center" w:pos="4920"/>
          <w:tab w:val="right" w:pos="9121"/>
        </w:tabs>
        <w:spacing w:line="360" w:lineRule="auto"/>
        <w:ind w:firstLine="720"/>
        <w:jc w:val="center"/>
        <w:rPr>
          <w:b/>
          <w:sz w:val="32"/>
          <w:szCs w:val="32"/>
        </w:rPr>
      </w:pPr>
      <w:r>
        <w:rPr>
          <w:b/>
          <w:sz w:val="32"/>
          <w:szCs w:val="32"/>
        </w:rPr>
        <w:t>MẠNG MÁY TÍNH NÂNG CAO</w:t>
      </w:r>
    </w:p>
    <w:p w14:paraId="786F09B0" w14:textId="77777777" w:rsidR="00026FA0" w:rsidRPr="00400C93" w:rsidRDefault="00026FA0" w:rsidP="00026FA0">
      <w:pPr>
        <w:spacing w:line="360" w:lineRule="auto"/>
        <w:ind w:firstLine="720"/>
        <w:jc w:val="center"/>
        <w:rPr>
          <w:b/>
          <w:sz w:val="28"/>
          <w:szCs w:val="28"/>
        </w:rPr>
      </w:pPr>
      <w:r>
        <w:rPr>
          <w:b/>
          <w:sz w:val="32"/>
          <w:szCs w:val="32"/>
        </w:rPr>
        <w:t xml:space="preserve"> </w:t>
      </w:r>
    </w:p>
    <w:p w14:paraId="56D3A19E" w14:textId="522465F5" w:rsidR="00026FA0" w:rsidRPr="00400C93" w:rsidRDefault="00026FA0" w:rsidP="00026FA0">
      <w:pPr>
        <w:spacing w:line="360" w:lineRule="auto"/>
        <w:jc w:val="center"/>
        <w:rPr>
          <w:b/>
          <w:color w:val="FF0000"/>
          <w:sz w:val="28"/>
          <w:szCs w:val="28"/>
        </w:rPr>
      </w:pPr>
      <w:r>
        <w:rPr>
          <w:b/>
          <w:sz w:val="48"/>
          <w:szCs w:val="48"/>
        </w:rPr>
        <w:t xml:space="preserve">PHÂN TÍCH THIẾT KẾ HỆ THỐNG MẠNG CHO MỘT </w:t>
      </w:r>
      <w:r w:rsidR="00A006B5">
        <w:rPr>
          <w:b/>
          <w:sz w:val="48"/>
          <w:szCs w:val="48"/>
        </w:rPr>
        <w:t>CÔNG</w:t>
      </w:r>
      <w:r>
        <w:rPr>
          <w:b/>
          <w:sz w:val="48"/>
          <w:szCs w:val="48"/>
        </w:rPr>
        <w:t xml:space="preserve"> TY DU LỊCH</w:t>
      </w:r>
    </w:p>
    <w:p w14:paraId="0FEC0DD5" w14:textId="77777777" w:rsidR="00026FA0" w:rsidRDefault="00026FA0" w:rsidP="00026FA0">
      <w:pPr>
        <w:spacing w:line="360" w:lineRule="auto"/>
        <w:jc w:val="both"/>
        <w:rPr>
          <w:b/>
          <w:sz w:val="28"/>
          <w:szCs w:val="28"/>
        </w:rPr>
      </w:pPr>
    </w:p>
    <w:p w14:paraId="6DDB5947" w14:textId="77777777" w:rsidR="00026FA0" w:rsidRDefault="00026FA0" w:rsidP="00026FA0">
      <w:pPr>
        <w:spacing w:line="360" w:lineRule="auto"/>
        <w:jc w:val="both"/>
        <w:rPr>
          <w:b/>
          <w:sz w:val="28"/>
          <w:szCs w:val="28"/>
        </w:rPr>
      </w:pPr>
    </w:p>
    <w:p w14:paraId="4446DE9A" w14:textId="088C32BA" w:rsidR="00026FA0" w:rsidRPr="00400C93" w:rsidRDefault="00026FA0" w:rsidP="00026FA0">
      <w:pPr>
        <w:spacing w:line="360" w:lineRule="auto"/>
        <w:jc w:val="both"/>
        <w:rPr>
          <w:b/>
          <w:sz w:val="28"/>
          <w:szCs w:val="28"/>
        </w:rPr>
      </w:pPr>
    </w:p>
    <w:p w14:paraId="6DD68B64" w14:textId="29D1D0B8" w:rsidR="00026FA0" w:rsidRPr="00400C93" w:rsidRDefault="00026FA0" w:rsidP="008F3626">
      <w:pPr>
        <w:spacing w:line="360" w:lineRule="auto"/>
        <w:jc w:val="right"/>
        <w:rPr>
          <w:b/>
          <w:sz w:val="28"/>
          <w:szCs w:val="28"/>
        </w:rPr>
      </w:pPr>
      <w:r w:rsidRPr="00400C93">
        <w:rPr>
          <w:i/>
          <w:sz w:val="28"/>
          <w:szCs w:val="28"/>
        </w:rPr>
        <w:t>Người</w:t>
      </w:r>
      <w:r>
        <w:rPr>
          <w:i/>
          <w:sz w:val="28"/>
          <w:szCs w:val="28"/>
        </w:rPr>
        <w:t xml:space="preserve"> </w:t>
      </w:r>
      <w:r w:rsidRPr="00400C93">
        <w:rPr>
          <w:i/>
          <w:sz w:val="28"/>
          <w:szCs w:val="28"/>
        </w:rPr>
        <w:t>hướng</w:t>
      </w:r>
      <w:r>
        <w:rPr>
          <w:i/>
          <w:sz w:val="28"/>
          <w:szCs w:val="28"/>
        </w:rPr>
        <w:t xml:space="preserve"> </w:t>
      </w:r>
      <w:r w:rsidRPr="00400C93">
        <w:rPr>
          <w:i/>
          <w:sz w:val="28"/>
          <w:szCs w:val="28"/>
        </w:rPr>
        <w:t>dẫn</w:t>
      </w:r>
      <w:r w:rsidRPr="00400C93">
        <w:rPr>
          <w:sz w:val="28"/>
          <w:szCs w:val="28"/>
        </w:rPr>
        <w:t>:</w:t>
      </w:r>
      <w:r>
        <w:rPr>
          <w:sz w:val="28"/>
          <w:szCs w:val="28"/>
        </w:rPr>
        <w:t xml:space="preserve"> </w:t>
      </w:r>
      <w:r>
        <w:rPr>
          <w:b/>
          <w:sz w:val="28"/>
          <w:szCs w:val="28"/>
        </w:rPr>
        <w:t xml:space="preserve">Thầy </w:t>
      </w:r>
      <w:r w:rsidR="008F3626">
        <w:rPr>
          <w:b/>
          <w:sz w:val="28"/>
          <w:szCs w:val="28"/>
        </w:rPr>
        <w:t>TRƯƠNG ĐÌNH TÚ</w:t>
      </w:r>
    </w:p>
    <w:p w14:paraId="5AAE662D" w14:textId="77777777" w:rsidR="00026FA0" w:rsidRPr="00400C93" w:rsidRDefault="00026FA0" w:rsidP="00026FA0">
      <w:pPr>
        <w:spacing w:line="360" w:lineRule="auto"/>
        <w:jc w:val="right"/>
        <w:rPr>
          <w:b/>
          <w:sz w:val="28"/>
          <w:szCs w:val="28"/>
        </w:rPr>
      </w:pPr>
      <w:r w:rsidRPr="00400C93">
        <w:rPr>
          <w:i/>
          <w:sz w:val="28"/>
          <w:szCs w:val="28"/>
        </w:rPr>
        <w:t>Người</w:t>
      </w:r>
      <w:r>
        <w:rPr>
          <w:i/>
          <w:sz w:val="28"/>
          <w:szCs w:val="28"/>
        </w:rPr>
        <w:t xml:space="preserve"> </w:t>
      </w:r>
      <w:r w:rsidRPr="00400C93">
        <w:rPr>
          <w:i/>
          <w:sz w:val="28"/>
          <w:szCs w:val="28"/>
        </w:rPr>
        <w:t>thực</w:t>
      </w:r>
      <w:r>
        <w:rPr>
          <w:i/>
          <w:sz w:val="28"/>
          <w:szCs w:val="28"/>
        </w:rPr>
        <w:t xml:space="preserve"> </w:t>
      </w:r>
      <w:r w:rsidRPr="00400C93">
        <w:rPr>
          <w:i/>
          <w:sz w:val="28"/>
          <w:szCs w:val="28"/>
        </w:rPr>
        <w:t>hiện</w:t>
      </w:r>
      <w:r w:rsidRPr="00400C93">
        <w:rPr>
          <w:sz w:val="28"/>
          <w:szCs w:val="28"/>
        </w:rPr>
        <w:t>:</w:t>
      </w:r>
      <w:r>
        <w:rPr>
          <w:b/>
          <w:sz w:val="28"/>
          <w:szCs w:val="28"/>
        </w:rPr>
        <w:t xml:space="preserve">  </w:t>
      </w:r>
      <w:r w:rsidRPr="00400C93">
        <w:rPr>
          <w:b/>
          <w:sz w:val="28"/>
          <w:szCs w:val="28"/>
        </w:rPr>
        <w:t>TRẦN</w:t>
      </w:r>
      <w:r>
        <w:rPr>
          <w:b/>
          <w:sz w:val="28"/>
          <w:szCs w:val="28"/>
        </w:rPr>
        <w:t xml:space="preserve"> </w:t>
      </w:r>
      <w:r w:rsidRPr="00400C93">
        <w:rPr>
          <w:b/>
          <w:sz w:val="28"/>
          <w:szCs w:val="28"/>
        </w:rPr>
        <w:t>THANH</w:t>
      </w:r>
      <w:r>
        <w:rPr>
          <w:b/>
          <w:sz w:val="28"/>
          <w:szCs w:val="28"/>
        </w:rPr>
        <w:t xml:space="preserve"> </w:t>
      </w:r>
      <w:r w:rsidRPr="00400C93">
        <w:rPr>
          <w:b/>
          <w:sz w:val="28"/>
          <w:szCs w:val="28"/>
        </w:rPr>
        <w:t>DUY</w:t>
      </w:r>
      <w:r>
        <w:rPr>
          <w:b/>
          <w:sz w:val="28"/>
          <w:szCs w:val="28"/>
        </w:rPr>
        <w:t xml:space="preserve"> </w:t>
      </w:r>
      <w:r w:rsidRPr="00400C93">
        <w:rPr>
          <w:b/>
          <w:sz w:val="28"/>
          <w:szCs w:val="28"/>
        </w:rPr>
        <w:t>-</w:t>
      </w:r>
      <w:r>
        <w:rPr>
          <w:b/>
          <w:sz w:val="28"/>
          <w:szCs w:val="28"/>
        </w:rPr>
        <w:t xml:space="preserve"> </w:t>
      </w:r>
      <w:r w:rsidRPr="00400C93">
        <w:rPr>
          <w:b/>
          <w:sz w:val="28"/>
          <w:szCs w:val="28"/>
        </w:rPr>
        <w:t>51800676</w:t>
      </w:r>
    </w:p>
    <w:p w14:paraId="6F92A715" w14:textId="77777777" w:rsidR="00026FA0" w:rsidRPr="00400C93" w:rsidRDefault="00026FA0" w:rsidP="00026FA0">
      <w:pPr>
        <w:spacing w:line="360" w:lineRule="auto"/>
        <w:jc w:val="right"/>
        <w:rPr>
          <w:b/>
          <w:sz w:val="28"/>
          <w:szCs w:val="28"/>
        </w:rPr>
      </w:pPr>
      <w:r>
        <w:rPr>
          <w:b/>
          <w:sz w:val="28"/>
          <w:szCs w:val="28"/>
        </w:rPr>
        <w:t>VÕ THỊ MỸ HUYỀN - 51800288</w:t>
      </w:r>
    </w:p>
    <w:p w14:paraId="6820CF8E" w14:textId="77777777" w:rsidR="00026FA0" w:rsidRPr="00026FA0" w:rsidRDefault="00026FA0" w:rsidP="00026FA0">
      <w:pPr>
        <w:spacing w:line="360" w:lineRule="auto"/>
        <w:jc w:val="right"/>
        <w:rPr>
          <w:b/>
          <w:sz w:val="28"/>
          <w:szCs w:val="28"/>
        </w:rPr>
      </w:pPr>
      <w:r w:rsidRPr="00400C93">
        <w:rPr>
          <w:sz w:val="28"/>
          <w:szCs w:val="28"/>
        </w:rPr>
        <w:t>Lớp</w:t>
      </w:r>
      <w:r w:rsidRPr="00400C93">
        <w:rPr>
          <w:b/>
          <w:sz w:val="28"/>
          <w:szCs w:val="28"/>
        </w:rPr>
        <w:t>:</w:t>
      </w:r>
      <w:r>
        <w:rPr>
          <w:b/>
          <w:sz w:val="28"/>
          <w:szCs w:val="28"/>
        </w:rPr>
        <w:t xml:space="preserve"> </w:t>
      </w:r>
      <w:r w:rsidRPr="00400C93">
        <w:rPr>
          <w:b/>
          <w:sz w:val="28"/>
          <w:szCs w:val="28"/>
        </w:rPr>
        <w:t>18050402</w:t>
      </w:r>
    </w:p>
    <w:p w14:paraId="4DC76F66" w14:textId="77777777" w:rsidR="00026FA0" w:rsidRPr="00400C93" w:rsidRDefault="00026FA0" w:rsidP="00026FA0">
      <w:pPr>
        <w:spacing w:line="360" w:lineRule="auto"/>
        <w:jc w:val="right"/>
        <w:rPr>
          <w:sz w:val="28"/>
          <w:szCs w:val="28"/>
        </w:rPr>
      </w:pPr>
      <w:r w:rsidRPr="00400C93">
        <w:rPr>
          <w:sz w:val="28"/>
          <w:szCs w:val="28"/>
        </w:rPr>
        <w:t>Khoá</w:t>
      </w:r>
      <w:r w:rsidRPr="00400C93">
        <w:rPr>
          <w:b/>
          <w:sz w:val="28"/>
          <w:szCs w:val="28"/>
        </w:rPr>
        <w:t>:</w:t>
      </w:r>
      <w:r>
        <w:rPr>
          <w:b/>
          <w:sz w:val="28"/>
          <w:szCs w:val="28"/>
        </w:rPr>
        <w:t xml:space="preserve"> </w:t>
      </w:r>
      <w:r w:rsidRPr="00400C93">
        <w:rPr>
          <w:b/>
          <w:sz w:val="28"/>
          <w:szCs w:val="28"/>
        </w:rPr>
        <w:t>22</w:t>
      </w:r>
    </w:p>
    <w:p w14:paraId="77097CB6" w14:textId="77777777" w:rsidR="00026FA0" w:rsidRPr="00400C93" w:rsidRDefault="00026FA0" w:rsidP="00026FA0">
      <w:pPr>
        <w:jc w:val="center"/>
        <w:rPr>
          <w:b/>
          <w:sz w:val="28"/>
          <w:szCs w:val="28"/>
        </w:rPr>
      </w:pPr>
    </w:p>
    <w:p w14:paraId="42023818" w14:textId="77777777" w:rsidR="00026FA0" w:rsidRPr="00400C93" w:rsidRDefault="00026FA0" w:rsidP="00026FA0">
      <w:pPr>
        <w:jc w:val="center"/>
        <w:rPr>
          <w:b/>
          <w:sz w:val="28"/>
          <w:szCs w:val="28"/>
        </w:rPr>
      </w:pPr>
    </w:p>
    <w:p w14:paraId="5F392D79" w14:textId="09182FDA" w:rsidR="00400C93" w:rsidRPr="00400C93" w:rsidRDefault="00026FA0" w:rsidP="000A00D9">
      <w:pPr>
        <w:jc w:val="center"/>
        <w:rPr>
          <w:b/>
          <w:sz w:val="28"/>
          <w:szCs w:val="28"/>
        </w:rPr>
        <w:sectPr w:rsidR="00400C93" w:rsidRPr="00400C93">
          <w:headerReference w:type="default" r:id="rId12"/>
          <w:pgSz w:w="12240" w:h="15840"/>
          <w:pgMar w:top="1985" w:right="1134" w:bottom="1701" w:left="1985" w:header="720" w:footer="720" w:gutter="0"/>
          <w:cols w:space="720"/>
        </w:sectPr>
      </w:pPr>
      <w:r w:rsidRPr="00400C93">
        <w:rPr>
          <w:b/>
          <w:sz w:val="28"/>
          <w:szCs w:val="28"/>
        </w:rPr>
        <w:t>THÀNH</w:t>
      </w:r>
      <w:r>
        <w:rPr>
          <w:b/>
          <w:sz w:val="28"/>
          <w:szCs w:val="28"/>
        </w:rPr>
        <w:t xml:space="preserve"> </w:t>
      </w:r>
      <w:r w:rsidRPr="00400C93">
        <w:rPr>
          <w:b/>
          <w:sz w:val="28"/>
          <w:szCs w:val="28"/>
        </w:rPr>
        <w:t>PHỐ</w:t>
      </w:r>
      <w:r>
        <w:rPr>
          <w:b/>
          <w:sz w:val="28"/>
          <w:szCs w:val="28"/>
        </w:rPr>
        <w:t xml:space="preserve"> </w:t>
      </w:r>
      <w:r w:rsidRPr="00400C93">
        <w:rPr>
          <w:b/>
          <w:sz w:val="28"/>
          <w:szCs w:val="28"/>
        </w:rPr>
        <w:t>HỒ</w:t>
      </w:r>
      <w:r>
        <w:rPr>
          <w:b/>
          <w:sz w:val="28"/>
          <w:szCs w:val="28"/>
        </w:rPr>
        <w:t xml:space="preserve"> </w:t>
      </w:r>
      <w:r w:rsidRPr="00400C93">
        <w:rPr>
          <w:b/>
          <w:sz w:val="28"/>
          <w:szCs w:val="28"/>
        </w:rPr>
        <w:t>CHÍ</w:t>
      </w:r>
      <w:r>
        <w:rPr>
          <w:b/>
          <w:sz w:val="28"/>
          <w:szCs w:val="28"/>
        </w:rPr>
        <w:t xml:space="preserve"> </w:t>
      </w:r>
      <w:r w:rsidRPr="00400C93">
        <w:rPr>
          <w:b/>
          <w:sz w:val="28"/>
          <w:szCs w:val="28"/>
        </w:rPr>
        <w:t>MINH,</w:t>
      </w:r>
      <w:r>
        <w:rPr>
          <w:b/>
          <w:sz w:val="28"/>
          <w:szCs w:val="28"/>
        </w:rPr>
        <w:t xml:space="preserve"> </w:t>
      </w:r>
      <w:r w:rsidRPr="00400C93">
        <w:rPr>
          <w:b/>
          <w:sz w:val="28"/>
          <w:szCs w:val="28"/>
        </w:rPr>
        <w:t>NĂM</w:t>
      </w:r>
      <w:r>
        <w:rPr>
          <w:b/>
          <w:sz w:val="28"/>
          <w:szCs w:val="28"/>
        </w:rPr>
        <w:t xml:space="preserve"> </w:t>
      </w:r>
      <w:r w:rsidRPr="00400C93">
        <w:rPr>
          <w:b/>
          <w:sz w:val="28"/>
          <w:szCs w:val="28"/>
        </w:rPr>
        <w:t>2022</w:t>
      </w:r>
    </w:p>
    <w:p w14:paraId="2F9264FB" w14:textId="1D7F6832" w:rsidR="00400C93" w:rsidRPr="00400C93" w:rsidRDefault="00400C93" w:rsidP="00400C93">
      <w:pPr>
        <w:pStyle w:val="Chng"/>
        <w:jc w:val="center"/>
      </w:pPr>
      <w:bookmarkStart w:id="0" w:name="_gjdgxs" w:colFirst="0" w:colLast="0"/>
      <w:bookmarkStart w:id="1" w:name="_Toc120224553"/>
      <w:bookmarkEnd w:id="0"/>
      <w:r w:rsidRPr="00400C93">
        <w:lastRenderedPageBreak/>
        <w:t>LỜI</w:t>
      </w:r>
      <w:r w:rsidR="00EB70C6">
        <w:t xml:space="preserve"> </w:t>
      </w:r>
      <w:r w:rsidRPr="00400C93">
        <w:t>CẢM</w:t>
      </w:r>
      <w:r w:rsidR="00EB70C6">
        <w:t xml:space="preserve"> </w:t>
      </w:r>
      <w:r w:rsidRPr="00400C93">
        <w:t>ƠN</w:t>
      </w:r>
      <w:bookmarkEnd w:id="1"/>
    </w:p>
    <w:p w14:paraId="1E38CBD9" w14:textId="274404AA" w:rsidR="00400C93" w:rsidRPr="00400C93" w:rsidRDefault="00400C93" w:rsidP="00400C93">
      <w:pPr>
        <w:pStyle w:val="Nidungvnbn"/>
      </w:pPr>
      <w:r w:rsidRPr="00400C93">
        <w:t>Sau</w:t>
      </w:r>
      <w:r w:rsidR="00EB70C6">
        <w:t xml:space="preserve"> </w:t>
      </w:r>
      <w:r w:rsidRPr="00400C93">
        <w:t>vài</w:t>
      </w:r>
      <w:r w:rsidR="00EB70C6">
        <w:t xml:space="preserve"> </w:t>
      </w:r>
      <w:r w:rsidRPr="00400C93">
        <w:t>tháng</w:t>
      </w:r>
      <w:r w:rsidR="00EB70C6">
        <w:t xml:space="preserve"> </w:t>
      </w:r>
      <w:r w:rsidRPr="00400C93">
        <w:t>học</w:t>
      </w:r>
      <w:r w:rsidR="00EB70C6">
        <w:t xml:space="preserve"> </w:t>
      </w:r>
      <w:r w:rsidRPr="00400C93">
        <w:t>tập</w:t>
      </w:r>
      <w:r w:rsidR="00EB70C6">
        <w:t xml:space="preserve"> </w:t>
      </w:r>
      <w:r w:rsidRPr="00400C93">
        <w:t>trên</w:t>
      </w:r>
      <w:r w:rsidR="00EB70C6">
        <w:t xml:space="preserve"> </w:t>
      </w:r>
      <w:r w:rsidRPr="00400C93">
        <w:t>lớp</w:t>
      </w:r>
      <w:r w:rsidR="00EB70C6">
        <w:t xml:space="preserve"> </w:t>
      </w:r>
      <w:r w:rsidRPr="00400C93">
        <w:t>vừa</w:t>
      </w:r>
      <w:r w:rsidR="00EB70C6">
        <w:t xml:space="preserve"> </w:t>
      </w:r>
      <w:r w:rsidRPr="00400C93">
        <w:t>qua</w:t>
      </w:r>
      <w:r w:rsidR="00EB70C6">
        <w:t xml:space="preserve"> </w:t>
      </w:r>
      <w:r w:rsidRPr="00400C93">
        <w:t>là</w:t>
      </w:r>
      <w:r w:rsidR="00EB70C6">
        <w:t xml:space="preserve"> </w:t>
      </w:r>
      <w:r w:rsidRPr="00400C93">
        <w:t>những</w:t>
      </w:r>
      <w:r w:rsidR="00EB70C6">
        <w:t xml:space="preserve"> </w:t>
      </w:r>
      <w:r w:rsidRPr="00400C93">
        <w:t>tháng</w:t>
      </w:r>
      <w:r w:rsidR="00EB70C6">
        <w:t xml:space="preserve"> </w:t>
      </w:r>
      <w:r w:rsidRPr="00400C93">
        <w:t>ngày</w:t>
      </w:r>
      <w:r w:rsidR="00EB70C6">
        <w:t xml:space="preserve"> </w:t>
      </w:r>
      <w:r w:rsidRPr="00400C93">
        <w:t>mà</w:t>
      </w:r>
      <w:r w:rsidR="00EB70C6">
        <w:t xml:space="preserve"> </w:t>
      </w:r>
      <w:r w:rsidRPr="00400C93">
        <w:t>chúng</w:t>
      </w:r>
      <w:r w:rsidR="00EB70C6">
        <w:t xml:space="preserve"> </w:t>
      </w:r>
      <w:r w:rsidRPr="00400C93">
        <w:t>em</w:t>
      </w:r>
      <w:r w:rsidR="00EB70C6">
        <w:t xml:space="preserve"> </w:t>
      </w:r>
      <w:r w:rsidRPr="00400C93">
        <w:t>tiếp</w:t>
      </w:r>
      <w:r w:rsidR="00EB70C6">
        <w:t xml:space="preserve"> </w:t>
      </w:r>
      <w:r w:rsidRPr="00400C93">
        <w:t>thu</w:t>
      </w:r>
      <w:r w:rsidR="00EB70C6">
        <w:t xml:space="preserve"> </w:t>
      </w:r>
      <w:r w:rsidRPr="00400C93">
        <w:t>rất</w:t>
      </w:r>
      <w:r w:rsidR="00EB70C6">
        <w:t xml:space="preserve"> </w:t>
      </w:r>
      <w:r w:rsidRPr="00400C93">
        <w:t>nhiều</w:t>
      </w:r>
      <w:r w:rsidR="00EB70C6">
        <w:t xml:space="preserve"> </w:t>
      </w:r>
      <w:r w:rsidRPr="00400C93">
        <w:t>kiến</w:t>
      </w:r>
      <w:r w:rsidR="00EB70C6">
        <w:t xml:space="preserve"> </w:t>
      </w:r>
      <w:r w:rsidRPr="00400C93">
        <w:t>thức</w:t>
      </w:r>
      <w:r w:rsidR="00EB70C6">
        <w:t xml:space="preserve"> </w:t>
      </w:r>
      <w:r w:rsidRPr="00400C93">
        <w:t>của</w:t>
      </w:r>
      <w:r w:rsidR="00EB70C6">
        <w:t xml:space="preserve"> </w:t>
      </w:r>
      <w:r w:rsidR="000A00D9">
        <w:t>thầy</w:t>
      </w:r>
      <w:r w:rsidR="00EB70C6">
        <w:t xml:space="preserve"> </w:t>
      </w:r>
      <w:r w:rsidRPr="00400C93">
        <w:t>đã</w:t>
      </w:r>
      <w:r w:rsidR="00EB70C6">
        <w:t xml:space="preserve"> </w:t>
      </w:r>
      <w:r w:rsidRPr="00400C93">
        <w:t>dạy.</w:t>
      </w:r>
      <w:r w:rsidR="00EB70C6">
        <w:t xml:space="preserve"> </w:t>
      </w:r>
      <w:r w:rsidRPr="00400C93">
        <w:t>Việc</w:t>
      </w:r>
      <w:r w:rsidR="00EB70C6">
        <w:t xml:space="preserve"> </w:t>
      </w:r>
      <w:r w:rsidRPr="00400C93">
        <w:t>được</w:t>
      </w:r>
      <w:r w:rsidR="00EB70C6">
        <w:t xml:space="preserve"> </w:t>
      </w:r>
      <w:r w:rsidRPr="00400C93">
        <w:t>tiếp</w:t>
      </w:r>
      <w:r w:rsidR="00EB70C6">
        <w:t xml:space="preserve"> </w:t>
      </w:r>
      <w:r w:rsidRPr="00400C93">
        <w:t>thu</w:t>
      </w:r>
      <w:r w:rsidR="00EB70C6">
        <w:t xml:space="preserve"> </w:t>
      </w:r>
      <w:r w:rsidRPr="00400C93">
        <w:t>những</w:t>
      </w:r>
      <w:r w:rsidR="00EB70C6">
        <w:t xml:space="preserve"> </w:t>
      </w:r>
      <w:r w:rsidRPr="00400C93">
        <w:t>bài</w:t>
      </w:r>
      <w:r w:rsidR="00EB70C6">
        <w:t xml:space="preserve"> </w:t>
      </w:r>
      <w:r w:rsidRPr="00400C93">
        <w:t>giảng</w:t>
      </w:r>
      <w:r w:rsidR="00EB70C6">
        <w:t xml:space="preserve"> </w:t>
      </w:r>
      <w:r w:rsidRPr="00400C93">
        <w:t>quý</w:t>
      </w:r>
      <w:r w:rsidR="00EB70C6">
        <w:t xml:space="preserve"> </w:t>
      </w:r>
      <w:r w:rsidRPr="00400C93">
        <w:t>báu</w:t>
      </w:r>
      <w:r w:rsidR="00EB70C6">
        <w:t xml:space="preserve"> </w:t>
      </w:r>
      <w:r w:rsidRPr="00400C93">
        <w:t>của</w:t>
      </w:r>
      <w:r w:rsidR="00EB70C6">
        <w:t xml:space="preserve"> </w:t>
      </w:r>
      <w:r w:rsidR="000A00D9">
        <w:t>thầy</w:t>
      </w:r>
      <w:r w:rsidRPr="00400C93">
        <w:t>,</w:t>
      </w:r>
      <w:r w:rsidR="00EB70C6">
        <w:t xml:space="preserve"> </w:t>
      </w:r>
      <w:r w:rsidRPr="00400C93">
        <w:t>được</w:t>
      </w:r>
      <w:r w:rsidR="00EB70C6">
        <w:t xml:space="preserve"> </w:t>
      </w:r>
      <w:r w:rsidRPr="00400C93">
        <w:t>biết</w:t>
      </w:r>
      <w:r w:rsidR="00EB70C6">
        <w:t xml:space="preserve"> </w:t>
      </w:r>
      <w:r w:rsidRPr="00400C93">
        <w:t>đến</w:t>
      </w:r>
      <w:r w:rsidR="00EB70C6">
        <w:t xml:space="preserve"> </w:t>
      </w:r>
      <w:r w:rsidRPr="00400C93">
        <w:t>nhiều</w:t>
      </w:r>
      <w:r w:rsidR="00EB70C6">
        <w:t xml:space="preserve"> </w:t>
      </w:r>
      <w:r w:rsidRPr="00400C93">
        <w:t>kiến</w:t>
      </w:r>
      <w:r w:rsidR="00EB70C6">
        <w:t xml:space="preserve"> </w:t>
      </w:r>
      <w:r w:rsidRPr="00400C93">
        <w:t>thức</w:t>
      </w:r>
      <w:r w:rsidR="00EB70C6">
        <w:t xml:space="preserve"> </w:t>
      </w:r>
      <w:r w:rsidRPr="00400C93">
        <w:t>chuyên</w:t>
      </w:r>
      <w:r w:rsidR="00EB70C6">
        <w:t xml:space="preserve"> </w:t>
      </w:r>
      <w:r w:rsidRPr="00400C93">
        <w:t>môn</w:t>
      </w:r>
      <w:r w:rsidR="00EB70C6">
        <w:t xml:space="preserve"> </w:t>
      </w:r>
      <w:r w:rsidRPr="00400C93">
        <w:t>và</w:t>
      </w:r>
      <w:r w:rsidR="00EB70C6">
        <w:t xml:space="preserve"> </w:t>
      </w:r>
      <w:r w:rsidRPr="00400C93">
        <w:t>cả</w:t>
      </w:r>
      <w:r w:rsidR="00EB70C6">
        <w:t xml:space="preserve"> </w:t>
      </w:r>
      <w:r w:rsidRPr="00400C93">
        <w:t>những</w:t>
      </w:r>
      <w:r w:rsidR="00EB70C6">
        <w:t xml:space="preserve"> </w:t>
      </w:r>
      <w:r w:rsidRPr="00400C93">
        <w:t>đạo</w:t>
      </w:r>
      <w:r w:rsidR="00EB70C6">
        <w:t xml:space="preserve"> </w:t>
      </w:r>
      <w:r w:rsidRPr="00400C93">
        <w:t>đức</w:t>
      </w:r>
      <w:r w:rsidR="00EB70C6">
        <w:t xml:space="preserve"> </w:t>
      </w:r>
      <w:r w:rsidRPr="00400C93">
        <w:t>nghề</w:t>
      </w:r>
      <w:r w:rsidR="00EB70C6">
        <w:t xml:space="preserve"> </w:t>
      </w:r>
      <w:r w:rsidRPr="00400C93">
        <w:t>nghiệp</w:t>
      </w:r>
      <w:r w:rsidR="00EB70C6">
        <w:t xml:space="preserve"> </w:t>
      </w:r>
      <w:r w:rsidRPr="00400C93">
        <w:t>mà</w:t>
      </w:r>
      <w:r w:rsidR="00EB70C6">
        <w:t xml:space="preserve"> </w:t>
      </w:r>
      <w:r w:rsidR="000A00D9">
        <w:t>thầy</w:t>
      </w:r>
      <w:r w:rsidR="00EB70C6">
        <w:t xml:space="preserve"> </w:t>
      </w:r>
      <w:r w:rsidRPr="00400C93">
        <w:t>đã</w:t>
      </w:r>
      <w:r w:rsidR="00EB70C6">
        <w:t xml:space="preserve"> </w:t>
      </w:r>
      <w:r w:rsidRPr="00400C93">
        <w:t>truyền</w:t>
      </w:r>
      <w:r w:rsidR="00EB70C6">
        <w:t xml:space="preserve"> </w:t>
      </w:r>
      <w:r w:rsidRPr="00400C93">
        <w:t>tải</w:t>
      </w:r>
      <w:r w:rsidR="00EB70C6">
        <w:t xml:space="preserve"> </w:t>
      </w:r>
      <w:r w:rsidRPr="00400C93">
        <w:t>cho</w:t>
      </w:r>
      <w:r w:rsidR="00EB70C6">
        <w:t xml:space="preserve"> </w:t>
      </w:r>
      <w:r w:rsidRPr="00400C93">
        <w:t>những</w:t>
      </w:r>
      <w:r w:rsidR="00EB70C6">
        <w:t xml:space="preserve"> </w:t>
      </w:r>
      <w:r w:rsidRPr="00400C93">
        <w:t>buổi</w:t>
      </w:r>
      <w:r w:rsidR="00EB70C6">
        <w:t xml:space="preserve"> </w:t>
      </w:r>
      <w:r w:rsidRPr="00400C93">
        <w:t>học.</w:t>
      </w:r>
      <w:r w:rsidR="00EB70C6">
        <w:t xml:space="preserve"> </w:t>
      </w:r>
      <w:r w:rsidRPr="00400C93">
        <w:t>Cùng</w:t>
      </w:r>
      <w:r w:rsidR="00EB70C6">
        <w:t xml:space="preserve"> </w:t>
      </w:r>
      <w:r w:rsidRPr="00400C93">
        <w:t>với</w:t>
      </w:r>
      <w:r w:rsidR="00EB70C6">
        <w:t xml:space="preserve"> </w:t>
      </w:r>
      <w:r w:rsidRPr="00400C93">
        <w:t>những</w:t>
      </w:r>
      <w:r w:rsidR="00EB70C6">
        <w:t xml:space="preserve"> </w:t>
      </w:r>
      <w:r w:rsidRPr="00400C93">
        <w:t>tháng</w:t>
      </w:r>
      <w:r w:rsidR="00EB70C6">
        <w:t xml:space="preserve"> </w:t>
      </w:r>
      <w:r w:rsidRPr="00400C93">
        <w:t>học</w:t>
      </w:r>
      <w:r w:rsidR="00EB70C6">
        <w:t xml:space="preserve"> </w:t>
      </w:r>
      <w:r w:rsidRPr="00400C93">
        <w:t>tập</w:t>
      </w:r>
      <w:r w:rsidR="00EB70C6">
        <w:t xml:space="preserve"> </w:t>
      </w:r>
      <w:r w:rsidRPr="00400C93">
        <w:t>môn</w:t>
      </w:r>
      <w:r w:rsidR="00EB70C6">
        <w:t xml:space="preserve"> </w:t>
      </w:r>
      <w:r w:rsidRPr="00400C93">
        <w:t>“</w:t>
      </w:r>
      <w:r w:rsidR="00EB70C6">
        <w:t xml:space="preserve"> </w:t>
      </w:r>
      <w:r w:rsidR="00904754">
        <w:t>Mạng máy tính nâng cao</w:t>
      </w:r>
      <w:r w:rsidRPr="00400C93">
        <w:t>”</w:t>
      </w:r>
      <w:r w:rsidR="00EB70C6">
        <w:t xml:space="preserve"> </w:t>
      </w:r>
      <w:r w:rsidRPr="00400C93">
        <w:t>tại</w:t>
      </w:r>
      <w:r w:rsidR="00EB70C6">
        <w:t xml:space="preserve"> </w:t>
      </w:r>
      <w:r w:rsidRPr="00400C93">
        <w:t>Trường</w:t>
      </w:r>
      <w:r w:rsidR="00EB70C6">
        <w:t xml:space="preserve"> </w:t>
      </w:r>
      <w:r w:rsidRPr="00400C93">
        <w:t>đại</w:t>
      </w:r>
      <w:r w:rsidR="00EB70C6">
        <w:t xml:space="preserve"> </w:t>
      </w:r>
      <w:r w:rsidRPr="00400C93">
        <w:t>học</w:t>
      </w:r>
      <w:r w:rsidR="00EB70C6">
        <w:t xml:space="preserve"> </w:t>
      </w:r>
      <w:r w:rsidRPr="00400C93">
        <w:t>Tôn</w:t>
      </w:r>
      <w:r w:rsidR="00EB70C6">
        <w:t xml:space="preserve"> </w:t>
      </w:r>
      <w:r w:rsidRPr="00400C93">
        <w:t>Đức</w:t>
      </w:r>
      <w:r w:rsidR="00EB70C6">
        <w:t xml:space="preserve"> </w:t>
      </w:r>
      <w:r w:rsidRPr="00400C93">
        <w:t>Thắng</w:t>
      </w:r>
      <w:r w:rsidR="00EB70C6">
        <w:t xml:space="preserve"> </w:t>
      </w:r>
      <w:r w:rsidRPr="00400C93">
        <w:t>là</w:t>
      </w:r>
      <w:r w:rsidR="00EB70C6">
        <w:t xml:space="preserve"> </w:t>
      </w:r>
      <w:r w:rsidRPr="00400C93">
        <w:t>quảng</w:t>
      </w:r>
      <w:r w:rsidR="00EB70C6">
        <w:t xml:space="preserve"> </w:t>
      </w:r>
      <w:r w:rsidRPr="00400C93">
        <w:t>thời</w:t>
      </w:r>
      <w:r w:rsidR="00EB70C6">
        <w:t xml:space="preserve"> </w:t>
      </w:r>
      <w:r w:rsidRPr="00400C93">
        <w:t>gian</w:t>
      </w:r>
      <w:r w:rsidR="00EB70C6">
        <w:t xml:space="preserve"> </w:t>
      </w:r>
      <w:r w:rsidRPr="00400C93">
        <w:t>quý</w:t>
      </w:r>
      <w:r w:rsidR="00EB70C6">
        <w:t xml:space="preserve"> </w:t>
      </w:r>
      <w:r w:rsidRPr="00400C93">
        <w:t>báu</w:t>
      </w:r>
      <w:r w:rsidR="00EB70C6">
        <w:t xml:space="preserve"> </w:t>
      </w:r>
      <w:r w:rsidRPr="00400C93">
        <w:t>để</w:t>
      </w:r>
      <w:r w:rsidR="00EB70C6">
        <w:t xml:space="preserve"> </w:t>
      </w:r>
      <w:r w:rsidRPr="00400C93">
        <w:t>chúng</w:t>
      </w:r>
      <w:r w:rsidR="00EB70C6">
        <w:t xml:space="preserve"> </w:t>
      </w:r>
      <w:r w:rsidRPr="00400C93">
        <w:t>em</w:t>
      </w:r>
      <w:r w:rsidR="00EB70C6">
        <w:t xml:space="preserve"> </w:t>
      </w:r>
      <w:r w:rsidRPr="00400C93">
        <w:t>có</w:t>
      </w:r>
      <w:r w:rsidR="00EB70C6">
        <w:t xml:space="preserve"> </w:t>
      </w:r>
      <w:r w:rsidRPr="00400C93">
        <w:t>thể</w:t>
      </w:r>
      <w:r w:rsidR="00EB70C6">
        <w:t xml:space="preserve"> </w:t>
      </w:r>
      <w:r w:rsidRPr="00400C93">
        <w:t>vận</w:t>
      </w:r>
      <w:r w:rsidR="00EB70C6">
        <w:t xml:space="preserve"> </w:t>
      </w:r>
      <w:r w:rsidRPr="00400C93">
        <w:t>dụng</w:t>
      </w:r>
      <w:r w:rsidR="00EB70C6">
        <w:t xml:space="preserve"> </w:t>
      </w:r>
      <w:r w:rsidRPr="00400C93">
        <w:t>những</w:t>
      </w:r>
      <w:r w:rsidR="00EB70C6">
        <w:t xml:space="preserve"> </w:t>
      </w:r>
      <w:r w:rsidRPr="00400C93">
        <w:t>kiến</w:t>
      </w:r>
      <w:r w:rsidR="00EB70C6">
        <w:t xml:space="preserve"> </w:t>
      </w:r>
      <w:r w:rsidRPr="00400C93">
        <w:t>thức</w:t>
      </w:r>
      <w:r w:rsidR="00EB70C6">
        <w:t xml:space="preserve"> </w:t>
      </w:r>
      <w:r w:rsidRPr="00400C93">
        <w:t>mà</w:t>
      </w:r>
      <w:r w:rsidR="00EB70C6">
        <w:t xml:space="preserve"> </w:t>
      </w:r>
      <w:r w:rsidR="000A00D9">
        <w:t>thầy</w:t>
      </w:r>
      <w:r w:rsidR="00EB70C6">
        <w:t xml:space="preserve"> </w:t>
      </w:r>
      <w:r w:rsidRPr="00400C93">
        <w:t>đã</w:t>
      </w:r>
      <w:r w:rsidR="00EB70C6">
        <w:t xml:space="preserve"> </w:t>
      </w:r>
      <w:r w:rsidRPr="00400C93">
        <w:t>dạy</w:t>
      </w:r>
      <w:r w:rsidR="00EB70C6">
        <w:t xml:space="preserve"> </w:t>
      </w:r>
      <w:r w:rsidRPr="00400C93">
        <w:t>cho</w:t>
      </w:r>
      <w:r w:rsidR="00EB70C6">
        <w:t xml:space="preserve"> </w:t>
      </w:r>
      <w:r w:rsidRPr="00400C93">
        <w:t>chúng</w:t>
      </w:r>
      <w:r w:rsidR="00EB70C6">
        <w:t xml:space="preserve"> </w:t>
      </w:r>
      <w:r w:rsidRPr="00400C93">
        <w:t>em,</w:t>
      </w:r>
      <w:r w:rsidR="00EB70C6">
        <w:t xml:space="preserve"> </w:t>
      </w:r>
      <w:r w:rsidRPr="00400C93">
        <w:t>để</w:t>
      </w:r>
      <w:r w:rsidR="00EB70C6">
        <w:t xml:space="preserve"> </w:t>
      </w:r>
      <w:r w:rsidRPr="00400C93">
        <w:t>sau</w:t>
      </w:r>
      <w:r w:rsidR="00EB70C6">
        <w:t xml:space="preserve"> </w:t>
      </w:r>
      <w:r w:rsidRPr="00400C93">
        <w:t>này</w:t>
      </w:r>
      <w:r w:rsidR="00EB70C6">
        <w:t xml:space="preserve"> </w:t>
      </w:r>
      <w:r w:rsidRPr="00400C93">
        <w:t>chúng</w:t>
      </w:r>
      <w:r w:rsidR="00EB70C6">
        <w:t xml:space="preserve"> </w:t>
      </w:r>
      <w:r w:rsidRPr="00400C93">
        <w:t>em</w:t>
      </w:r>
      <w:r w:rsidR="00EB70C6">
        <w:t xml:space="preserve"> </w:t>
      </w:r>
      <w:r w:rsidRPr="00400C93">
        <w:t>có</w:t>
      </w:r>
      <w:r w:rsidR="00EB70C6">
        <w:t xml:space="preserve"> </w:t>
      </w:r>
      <w:r w:rsidRPr="00400C93">
        <w:t>thể</w:t>
      </w:r>
      <w:r w:rsidR="00EB70C6">
        <w:t xml:space="preserve"> </w:t>
      </w:r>
      <w:r w:rsidRPr="00400C93">
        <w:t>vận</w:t>
      </w:r>
      <w:r w:rsidR="00EB70C6">
        <w:t xml:space="preserve"> </w:t>
      </w:r>
      <w:r w:rsidRPr="00400C93">
        <w:t>dụng</w:t>
      </w:r>
      <w:r w:rsidR="00EB70C6">
        <w:t xml:space="preserve"> </w:t>
      </w:r>
      <w:r w:rsidRPr="00400C93">
        <w:t>và</w:t>
      </w:r>
      <w:r w:rsidR="00EB70C6">
        <w:t xml:space="preserve"> </w:t>
      </w:r>
      <w:r w:rsidRPr="00400C93">
        <w:t>thực</w:t>
      </w:r>
      <w:r w:rsidR="00EB70C6">
        <w:t xml:space="preserve"> </w:t>
      </w:r>
      <w:r w:rsidRPr="00400C93">
        <w:t>hành.</w:t>
      </w:r>
    </w:p>
    <w:p w14:paraId="03F1156F" w14:textId="33BFA836" w:rsidR="00400C93" w:rsidRPr="00400C93" w:rsidRDefault="00EB70C6" w:rsidP="00400C93">
      <w:pPr>
        <w:pStyle w:val="Nidungvnbn"/>
      </w:pPr>
      <w:r>
        <w:t xml:space="preserve"> </w:t>
      </w:r>
      <w:r w:rsidR="00400C93" w:rsidRPr="00400C93">
        <w:t>Để</w:t>
      </w:r>
      <w:r>
        <w:t xml:space="preserve"> </w:t>
      </w:r>
      <w:r w:rsidR="00400C93" w:rsidRPr="00400C93">
        <w:t>hoàn</w:t>
      </w:r>
      <w:r>
        <w:t xml:space="preserve"> </w:t>
      </w:r>
      <w:r w:rsidR="00400C93" w:rsidRPr="00400C93">
        <w:t>thành</w:t>
      </w:r>
      <w:r>
        <w:t xml:space="preserve"> </w:t>
      </w:r>
      <w:r w:rsidR="00400C93" w:rsidRPr="00400C93">
        <w:t>bài</w:t>
      </w:r>
      <w:r>
        <w:t xml:space="preserve"> </w:t>
      </w:r>
      <w:r w:rsidR="00400C93" w:rsidRPr="00400C93">
        <w:t>báo</w:t>
      </w:r>
      <w:r>
        <w:t xml:space="preserve"> </w:t>
      </w:r>
      <w:r w:rsidR="00400C93" w:rsidRPr="00400C93">
        <w:t>cáo</w:t>
      </w:r>
      <w:r>
        <w:t xml:space="preserve"> </w:t>
      </w:r>
      <w:r w:rsidR="00904754">
        <w:t>cuối kỳ</w:t>
      </w:r>
      <w:r>
        <w:t xml:space="preserve"> </w:t>
      </w:r>
      <w:r w:rsidR="00400C93" w:rsidRPr="00400C93">
        <w:t>này</w:t>
      </w:r>
      <w:r>
        <w:t xml:space="preserve"> </w:t>
      </w:r>
      <w:r w:rsidR="00400C93" w:rsidRPr="00400C93">
        <w:t>trước</w:t>
      </w:r>
      <w:r>
        <w:t xml:space="preserve"> </w:t>
      </w:r>
      <w:r w:rsidR="00400C93" w:rsidRPr="00400C93">
        <w:t>tiên</w:t>
      </w:r>
      <w:r>
        <w:t xml:space="preserve"> </w:t>
      </w:r>
      <w:r w:rsidR="008E3C41">
        <w:t>chúng em</w:t>
      </w:r>
      <w:r>
        <w:t xml:space="preserve"> </w:t>
      </w:r>
      <w:r w:rsidR="00400C93" w:rsidRPr="00400C93">
        <w:t>xin</w:t>
      </w:r>
      <w:r>
        <w:t xml:space="preserve"> </w:t>
      </w:r>
      <w:r w:rsidR="00400C93" w:rsidRPr="00400C93">
        <w:t>gửi</w:t>
      </w:r>
      <w:r>
        <w:t xml:space="preserve"> </w:t>
      </w:r>
      <w:r w:rsidR="00400C93" w:rsidRPr="00400C93">
        <w:t>đến</w:t>
      </w:r>
      <w:r>
        <w:t xml:space="preserve"> </w:t>
      </w:r>
      <w:r w:rsidR="00400C93" w:rsidRPr="00400C93">
        <w:t>các</w:t>
      </w:r>
      <w:r>
        <w:t xml:space="preserve"> </w:t>
      </w:r>
      <w:r w:rsidR="00400C93" w:rsidRPr="00400C93">
        <w:t>quý</w:t>
      </w:r>
      <w:r>
        <w:t xml:space="preserve"> </w:t>
      </w:r>
      <w:r w:rsidR="00400C93" w:rsidRPr="00400C93">
        <w:t>thầy,</w:t>
      </w:r>
      <w:r>
        <w:t xml:space="preserve"> </w:t>
      </w:r>
      <w:r w:rsidR="00904754">
        <w:t>cô</w:t>
      </w:r>
      <w:r>
        <w:t xml:space="preserve"> </w:t>
      </w:r>
      <w:r w:rsidR="00400C93" w:rsidRPr="00400C93">
        <w:t>giảng</w:t>
      </w:r>
      <w:r>
        <w:t xml:space="preserve"> </w:t>
      </w:r>
      <w:r w:rsidR="00400C93" w:rsidRPr="00400C93">
        <w:t>viên</w:t>
      </w:r>
      <w:r>
        <w:t xml:space="preserve"> </w:t>
      </w:r>
      <w:r w:rsidR="00400C93" w:rsidRPr="00400C93">
        <w:t>trường</w:t>
      </w:r>
      <w:r>
        <w:t xml:space="preserve"> </w:t>
      </w:r>
      <w:r w:rsidR="00400C93" w:rsidRPr="00400C93">
        <w:t>Đại</w:t>
      </w:r>
      <w:r>
        <w:t xml:space="preserve"> </w:t>
      </w:r>
      <w:r w:rsidR="00400C93" w:rsidRPr="00400C93">
        <w:t>học</w:t>
      </w:r>
      <w:r>
        <w:t xml:space="preserve"> </w:t>
      </w:r>
      <w:r w:rsidR="00400C93" w:rsidRPr="00400C93">
        <w:t>Tôn</w:t>
      </w:r>
      <w:r>
        <w:t xml:space="preserve"> </w:t>
      </w:r>
      <w:r w:rsidR="00400C93" w:rsidRPr="00400C93">
        <w:t>Đức</w:t>
      </w:r>
      <w:r>
        <w:t xml:space="preserve"> </w:t>
      </w:r>
      <w:r w:rsidR="00400C93" w:rsidRPr="00400C93">
        <w:t>Thắng</w:t>
      </w:r>
      <w:r>
        <w:t xml:space="preserve"> </w:t>
      </w:r>
      <w:r w:rsidR="00400C93" w:rsidRPr="00400C93">
        <w:t>lời</w:t>
      </w:r>
      <w:r>
        <w:t xml:space="preserve"> </w:t>
      </w:r>
      <w:r w:rsidR="00400C93" w:rsidRPr="00400C93">
        <w:t>cảm</w:t>
      </w:r>
      <w:r>
        <w:t xml:space="preserve"> </w:t>
      </w:r>
      <w:r w:rsidR="00400C93" w:rsidRPr="00400C93">
        <w:t>ơn</w:t>
      </w:r>
      <w:r>
        <w:t xml:space="preserve"> </w:t>
      </w:r>
      <w:r w:rsidR="00400C93" w:rsidRPr="00400C93">
        <w:t>chân</w:t>
      </w:r>
      <w:r>
        <w:t xml:space="preserve"> </w:t>
      </w:r>
      <w:r w:rsidR="00400C93" w:rsidRPr="00400C93">
        <w:t>thành</w:t>
      </w:r>
      <w:r>
        <w:t xml:space="preserve"> </w:t>
      </w:r>
      <w:r w:rsidR="00400C93" w:rsidRPr="00400C93">
        <w:t>và</w:t>
      </w:r>
      <w:r>
        <w:t xml:space="preserve"> </w:t>
      </w:r>
      <w:r w:rsidR="00400C93" w:rsidRPr="00400C93">
        <w:t>sâu</w:t>
      </w:r>
      <w:r>
        <w:t xml:space="preserve"> </w:t>
      </w:r>
      <w:r w:rsidR="00400C93" w:rsidRPr="00400C93">
        <w:t>sắc</w:t>
      </w:r>
      <w:r>
        <w:t xml:space="preserve"> </w:t>
      </w:r>
      <w:r w:rsidR="00400C93" w:rsidRPr="00400C93">
        <w:t>nhất.</w:t>
      </w:r>
      <w:r>
        <w:t xml:space="preserve"> </w:t>
      </w:r>
      <w:r w:rsidR="00400C93" w:rsidRPr="00400C93">
        <w:t>Đặc</w:t>
      </w:r>
      <w:r>
        <w:t xml:space="preserve"> </w:t>
      </w:r>
      <w:r w:rsidR="00400C93" w:rsidRPr="00400C93">
        <w:t>biệt,</w:t>
      </w:r>
      <w:r>
        <w:t xml:space="preserve"> </w:t>
      </w:r>
      <w:r w:rsidR="008E3C41">
        <w:t>chúng em</w:t>
      </w:r>
      <w:r>
        <w:t xml:space="preserve"> </w:t>
      </w:r>
      <w:r w:rsidR="00400C93" w:rsidRPr="00400C93">
        <w:t>xin</w:t>
      </w:r>
      <w:r>
        <w:t xml:space="preserve"> </w:t>
      </w:r>
      <w:r w:rsidR="00400C93" w:rsidRPr="00400C93">
        <w:t>gửi</w:t>
      </w:r>
      <w:r>
        <w:t xml:space="preserve"> </w:t>
      </w:r>
      <w:r w:rsidR="00400C93" w:rsidRPr="00400C93">
        <w:t>đến</w:t>
      </w:r>
      <w:r>
        <w:t xml:space="preserve"> </w:t>
      </w:r>
      <w:r w:rsidR="000A00D9">
        <w:t>thầy</w:t>
      </w:r>
      <w:r>
        <w:t xml:space="preserve"> </w:t>
      </w:r>
      <w:r w:rsidR="000A00D9">
        <w:t>Trương Đình Tú</w:t>
      </w:r>
      <w:r>
        <w:t xml:space="preserve"> </w:t>
      </w:r>
      <w:r w:rsidR="00400C93" w:rsidRPr="00400C93">
        <w:t>–</w:t>
      </w:r>
      <w:r>
        <w:t xml:space="preserve"> </w:t>
      </w:r>
      <w:r w:rsidR="00400C93" w:rsidRPr="00400C93">
        <w:t>người</w:t>
      </w:r>
      <w:r>
        <w:t xml:space="preserve"> </w:t>
      </w:r>
      <w:r w:rsidR="00400C93" w:rsidRPr="00400C93">
        <w:t>đã</w:t>
      </w:r>
      <w:r>
        <w:t xml:space="preserve"> </w:t>
      </w:r>
      <w:r w:rsidR="00400C93" w:rsidRPr="00400C93">
        <w:t>tận</w:t>
      </w:r>
      <w:r>
        <w:t xml:space="preserve"> </w:t>
      </w:r>
      <w:r w:rsidR="00400C93" w:rsidRPr="00400C93">
        <w:t>tình</w:t>
      </w:r>
      <w:r>
        <w:t xml:space="preserve"> </w:t>
      </w:r>
      <w:r w:rsidR="00400C93" w:rsidRPr="00400C93">
        <w:t>hướng</w:t>
      </w:r>
      <w:r>
        <w:t xml:space="preserve"> </w:t>
      </w:r>
      <w:r w:rsidR="00400C93" w:rsidRPr="00400C93">
        <w:t>dẫn,</w:t>
      </w:r>
      <w:r>
        <w:t xml:space="preserve"> </w:t>
      </w:r>
      <w:r w:rsidR="00400C93" w:rsidRPr="00400C93">
        <w:t>giúp</w:t>
      </w:r>
      <w:r>
        <w:t xml:space="preserve"> </w:t>
      </w:r>
      <w:r w:rsidR="00400C93" w:rsidRPr="00400C93">
        <w:t>đỡ</w:t>
      </w:r>
      <w:r>
        <w:t xml:space="preserve"> </w:t>
      </w:r>
      <w:r w:rsidR="00400C93" w:rsidRPr="00400C93">
        <w:t>chúng</w:t>
      </w:r>
      <w:r>
        <w:t xml:space="preserve"> </w:t>
      </w:r>
      <w:r w:rsidR="00400C93" w:rsidRPr="00400C93">
        <w:t>em</w:t>
      </w:r>
      <w:r>
        <w:t xml:space="preserve"> </w:t>
      </w:r>
      <w:r w:rsidR="00400C93" w:rsidRPr="00400C93">
        <w:t>hoàn</w:t>
      </w:r>
      <w:r>
        <w:t xml:space="preserve"> </w:t>
      </w:r>
      <w:r w:rsidR="00400C93" w:rsidRPr="00400C93">
        <w:t>thành</w:t>
      </w:r>
      <w:r>
        <w:t xml:space="preserve"> </w:t>
      </w:r>
      <w:r w:rsidR="00400C93" w:rsidRPr="00400C93">
        <w:t>báo</w:t>
      </w:r>
      <w:r>
        <w:t xml:space="preserve"> </w:t>
      </w:r>
      <w:r w:rsidR="00400C93" w:rsidRPr="00400C93">
        <w:t>cáo</w:t>
      </w:r>
      <w:r>
        <w:t xml:space="preserve"> </w:t>
      </w:r>
      <w:r w:rsidR="00904754">
        <w:t>cuối kỳ</w:t>
      </w:r>
      <w:r>
        <w:t xml:space="preserve"> </w:t>
      </w:r>
      <w:r w:rsidR="00400C93" w:rsidRPr="00400C93">
        <w:t>này</w:t>
      </w:r>
      <w:r>
        <w:t xml:space="preserve"> </w:t>
      </w:r>
      <w:r w:rsidR="00400C93" w:rsidRPr="00400C93">
        <w:t>lời</w:t>
      </w:r>
      <w:r>
        <w:t xml:space="preserve"> </w:t>
      </w:r>
      <w:r w:rsidR="00400C93" w:rsidRPr="00400C93">
        <w:t>cảm</w:t>
      </w:r>
      <w:r>
        <w:t xml:space="preserve"> </w:t>
      </w:r>
      <w:r w:rsidR="00400C93" w:rsidRPr="00400C93">
        <w:t>ơn</w:t>
      </w:r>
      <w:r>
        <w:t xml:space="preserve"> </w:t>
      </w:r>
      <w:r w:rsidR="00400C93" w:rsidRPr="00400C93">
        <w:t>sâu</w:t>
      </w:r>
      <w:r>
        <w:t xml:space="preserve"> </w:t>
      </w:r>
      <w:r w:rsidR="00400C93" w:rsidRPr="00400C93">
        <w:t>sắc</w:t>
      </w:r>
      <w:r>
        <w:t xml:space="preserve"> </w:t>
      </w:r>
      <w:r w:rsidR="00400C93" w:rsidRPr="00400C93">
        <w:t>nhất.</w:t>
      </w:r>
      <w:r>
        <w:t xml:space="preserve"> </w:t>
      </w:r>
    </w:p>
    <w:p w14:paraId="52CFEF62" w14:textId="119468A5" w:rsidR="00400C93" w:rsidRPr="00400C93" w:rsidRDefault="00400C93" w:rsidP="00400C93">
      <w:pPr>
        <w:pStyle w:val="Nidungvnbn"/>
      </w:pPr>
      <w:r w:rsidRPr="00400C93">
        <w:t>Với</w:t>
      </w:r>
      <w:r w:rsidR="00EB70C6">
        <w:t xml:space="preserve"> </w:t>
      </w:r>
      <w:r w:rsidRPr="00400C93">
        <w:t>điều</w:t>
      </w:r>
      <w:r w:rsidR="00EB70C6">
        <w:t xml:space="preserve"> </w:t>
      </w:r>
      <w:r w:rsidRPr="00400C93">
        <w:t>kiện</w:t>
      </w:r>
      <w:r w:rsidR="00EB70C6">
        <w:t xml:space="preserve"> </w:t>
      </w:r>
      <w:r w:rsidRPr="00400C93">
        <w:t>thời</w:t>
      </w:r>
      <w:r w:rsidR="00EB70C6">
        <w:t xml:space="preserve"> </w:t>
      </w:r>
      <w:r w:rsidRPr="00400C93">
        <w:t>gian</w:t>
      </w:r>
      <w:r w:rsidR="00EB70C6">
        <w:t xml:space="preserve"> </w:t>
      </w:r>
      <w:r w:rsidRPr="00400C93">
        <w:t>cũng</w:t>
      </w:r>
      <w:r w:rsidR="00EB70C6">
        <w:t xml:space="preserve"> </w:t>
      </w:r>
      <w:r w:rsidRPr="00400C93">
        <w:t>như</w:t>
      </w:r>
      <w:r w:rsidR="00EB70C6">
        <w:t xml:space="preserve"> </w:t>
      </w:r>
      <w:r w:rsidRPr="00400C93">
        <w:t>kinh</w:t>
      </w:r>
      <w:r w:rsidR="00EB70C6">
        <w:t xml:space="preserve"> </w:t>
      </w:r>
      <w:r w:rsidRPr="00400C93">
        <w:t>nghiệm</w:t>
      </w:r>
      <w:r w:rsidR="00EB70C6">
        <w:t xml:space="preserve"> </w:t>
      </w:r>
      <w:r w:rsidRPr="00400C93">
        <w:t>còn</w:t>
      </w:r>
      <w:r w:rsidR="00EB70C6">
        <w:t xml:space="preserve"> </w:t>
      </w:r>
      <w:r w:rsidRPr="00400C93">
        <w:t>hạn</w:t>
      </w:r>
      <w:r w:rsidR="00EB70C6">
        <w:t xml:space="preserve"> </w:t>
      </w:r>
      <w:r w:rsidRPr="00400C93">
        <w:t>chế</w:t>
      </w:r>
      <w:r w:rsidR="00EB70C6">
        <w:t xml:space="preserve"> </w:t>
      </w:r>
      <w:r w:rsidRPr="00400C93">
        <w:t>của</w:t>
      </w:r>
      <w:r w:rsidR="00EB70C6">
        <w:t xml:space="preserve"> </w:t>
      </w:r>
      <w:r w:rsidRPr="00400C93">
        <w:t>một</w:t>
      </w:r>
      <w:r w:rsidR="00EB70C6">
        <w:t xml:space="preserve"> </w:t>
      </w:r>
      <w:r w:rsidRPr="00400C93">
        <w:t>sinh</w:t>
      </w:r>
      <w:r w:rsidR="00EB70C6">
        <w:t xml:space="preserve"> </w:t>
      </w:r>
      <w:r w:rsidRPr="00400C93">
        <w:t>viên,</w:t>
      </w:r>
      <w:r w:rsidR="00EB70C6">
        <w:t xml:space="preserve"> </w:t>
      </w:r>
      <w:r w:rsidRPr="00400C93">
        <w:t>bài</w:t>
      </w:r>
      <w:r w:rsidR="00EB70C6">
        <w:t xml:space="preserve"> </w:t>
      </w:r>
      <w:r w:rsidRPr="00400C93">
        <w:t>báo</w:t>
      </w:r>
      <w:r w:rsidR="00EB70C6">
        <w:t xml:space="preserve"> </w:t>
      </w:r>
      <w:r w:rsidRPr="00400C93">
        <w:t>cáo</w:t>
      </w:r>
      <w:r w:rsidR="00EB70C6">
        <w:t xml:space="preserve"> </w:t>
      </w:r>
      <w:r w:rsidRPr="00400C93">
        <w:t>này</w:t>
      </w:r>
      <w:r w:rsidR="00EB70C6">
        <w:t xml:space="preserve"> </w:t>
      </w:r>
      <w:r w:rsidRPr="00400C93">
        <w:t>không</w:t>
      </w:r>
      <w:r w:rsidR="00EB70C6">
        <w:t xml:space="preserve"> </w:t>
      </w:r>
      <w:r w:rsidRPr="00400C93">
        <w:t>thể</w:t>
      </w:r>
      <w:r w:rsidR="00EB70C6">
        <w:t xml:space="preserve"> </w:t>
      </w:r>
      <w:r w:rsidRPr="00400C93">
        <w:t>tránh</w:t>
      </w:r>
      <w:r w:rsidR="00EB70C6">
        <w:t xml:space="preserve"> </w:t>
      </w:r>
      <w:r w:rsidRPr="00400C93">
        <w:t>được</w:t>
      </w:r>
      <w:r w:rsidR="00EB70C6">
        <w:t xml:space="preserve"> </w:t>
      </w:r>
      <w:r w:rsidRPr="00400C93">
        <w:t>những</w:t>
      </w:r>
      <w:r w:rsidR="00EB70C6">
        <w:t xml:space="preserve"> </w:t>
      </w:r>
      <w:r w:rsidRPr="00400C93">
        <w:t>thiếu</w:t>
      </w:r>
      <w:r w:rsidR="00EB70C6">
        <w:t xml:space="preserve"> </w:t>
      </w:r>
      <w:r w:rsidRPr="00400C93">
        <w:t>sót.</w:t>
      </w:r>
      <w:r w:rsidR="00EB70C6">
        <w:t xml:space="preserve"> </w:t>
      </w:r>
      <w:r w:rsidRPr="00400C93">
        <w:t>Chúng</w:t>
      </w:r>
      <w:r w:rsidR="00EB70C6">
        <w:t xml:space="preserve"> </w:t>
      </w:r>
      <w:r w:rsidRPr="00400C93">
        <w:t>em</w:t>
      </w:r>
      <w:r w:rsidR="00EB70C6">
        <w:t xml:space="preserve"> </w:t>
      </w:r>
      <w:r w:rsidRPr="00400C93">
        <w:t>rất</w:t>
      </w:r>
      <w:r w:rsidR="00EB70C6">
        <w:t xml:space="preserve"> </w:t>
      </w:r>
      <w:r w:rsidRPr="00400C93">
        <w:t>mong</w:t>
      </w:r>
      <w:r w:rsidR="00EB70C6">
        <w:t xml:space="preserve"> </w:t>
      </w:r>
      <w:r w:rsidRPr="00400C93">
        <w:t>nhận</w:t>
      </w:r>
      <w:r w:rsidR="00EB70C6">
        <w:t xml:space="preserve"> </w:t>
      </w:r>
      <w:r w:rsidRPr="00400C93">
        <w:t>được</w:t>
      </w:r>
      <w:r w:rsidR="00EB70C6">
        <w:t xml:space="preserve"> </w:t>
      </w:r>
      <w:r w:rsidRPr="00400C93">
        <w:t>sự</w:t>
      </w:r>
      <w:r w:rsidR="00EB70C6">
        <w:t xml:space="preserve"> </w:t>
      </w:r>
      <w:r w:rsidRPr="00400C93">
        <w:t>chỉ</w:t>
      </w:r>
      <w:r w:rsidR="00EB70C6">
        <w:t xml:space="preserve"> </w:t>
      </w:r>
      <w:r w:rsidRPr="00400C93">
        <w:t>bảo,</w:t>
      </w:r>
      <w:r w:rsidR="00EB70C6">
        <w:t xml:space="preserve"> </w:t>
      </w:r>
      <w:r w:rsidRPr="00400C93">
        <w:t>đóng</w:t>
      </w:r>
      <w:r w:rsidR="00EB70C6">
        <w:t xml:space="preserve"> </w:t>
      </w:r>
      <w:r w:rsidRPr="00400C93">
        <w:t>góp</w:t>
      </w:r>
      <w:r w:rsidR="00EB70C6">
        <w:t xml:space="preserve"> </w:t>
      </w:r>
      <w:r w:rsidRPr="00400C93">
        <w:t>ý</w:t>
      </w:r>
      <w:r w:rsidR="00EB70C6">
        <w:t xml:space="preserve"> </w:t>
      </w:r>
      <w:r w:rsidRPr="00400C93">
        <w:t>kiến</w:t>
      </w:r>
      <w:r w:rsidR="00EB70C6">
        <w:t xml:space="preserve"> </w:t>
      </w:r>
      <w:r w:rsidRPr="00400C93">
        <w:t>của</w:t>
      </w:r>
      <w:r w:rsidR="00EB70C6">
        <w:t xml:space="preserve"> </w:t>
      </w:r>
      <w:r w:rsidR="000A00D9">
        <w:t>thầy</w:t>
      </w:r>
      <w:r w:rsidR="00EB70C6">
        <w:t xml:space="preserve"> </w:t>
      </w:r>
      <w:r w:rsidRPr="00400C93">
        <w:t>để</w:t>
      </w:r>
      <w:r w:rsidR="00EB70C6">
        <w:t xml:space="preserve"> </w:t>
      </w:r>
      <w:r w:rsidRPr="00400C93">
        <w:t>chúng</w:t>
      </w:r>
      <w:r w:rsidR="00EB70C6">
        <w:t xml:space="preserve"> </w:t>
      </w:r>
      <w:r w:rsidRPr="00400C93">
        <w:t>em</w:t>
      </w:r>
      <w:r w:rsidR="00EB70C6">
        <w:t xml:space="preserve"> </w:t>
      </w:r>
      <w:r w:rsidRPr="00400C93">
        <w:t>có</w:t>
      </w:r>
      <w:r w:rsidR="00EB70C6">
        <w:t xml:space="preserve"> </w:t>
      </w:r>
      <w:r w:rsidRPr="00400C93">
        <w:t>điều</w:t>
      </w:r>
      <w:r w:rsidR="00EB70C6">
        <w:t xml:space="preserve"> </w:t>
      </w:r>
      <w:r w:rsidRPr="00400C93">
        <w:t>kiện</w:t>
      </w:r>
      <w:r w:rsidR="00EB70C6">
        <w:t xml:space="preserve"> </w:t>
      </w:r>
      <w:r w:rsidRPr="00400C93">
        <w:t>bổ</w:t>
      </w:r>
      <w:r w:rsidR="00EB70C6">
        <w:t xml:space="preserve"> </w:t>
      </w:r>
      <w:r w:rsidRPr="00400C93">
        <w:t>sung,</w:t>
      </w:r>
      <w:r w:rsidR="00EB70C6">
        <w:t xml:space="preserve"> </w:t>
      </w:r>
      <w:r w:rsidRPr="00400C93">
        <w:t>nâng</w:t>
      </w:r>
      <w:r w:rsidR="00EB70C6">
        <w:t xml:space="preserve"> </w:t>
      </w:r>
      <w:r w:rsidRPr="00400C93">
        <w:t>cao</w:t>
      </w:r>
      <w:r w:rsidR="00EB70C6">
        <w:t xml:space="preserve"> </w:t>
      </w:r>
      <w:r w:rsidRPr="00400C93">
        <w:t>ý</w:t>
      </w:r>
      <w:r w:rsidR="00EB70C6">
        <w:t xml:space="preserve"> </w:t>
      </w:r>
      <w:r w:rsidRPr="00400C93">
        <w:t>thức</w:t>
      </w:r>
      <w:r w:rsidR="00EB70C6">
        <w:t xml:space="preserve"> </w:t>
      </w:r>
      <w:r w:rsidRPr="00400C93">
        <w:t>của</w:t>
      </w:r>
      <w:r w:rsidR="00EB70C6">
        <w:t xml:space="preserve"> </w:t>
      </w:r>
      <w:r w:rsidRPr="00400C93">
        <w:t>mình,</w:t>
      </w:r>
      <w:r w:rsidR="00EB70C6">
        <w:t xml:space="preserve"> </w:t>
      </w:r>
      <w:r w:rsidRPr="00400C93">
        <w:t>phục</w:t>
      </w:r>
      <w:r w:rsidR="00EB70C6">
        <w:t xml:space="preserve"> </w:t>
      </w:r>
      <w:r w:rsidRPr="00400C93">
        <w:t>vụ</w:t>
      </w:r>
      <w:r w:rsidR="00EB70C6">
        <w:t xml:space="preserve"> </w:t>
      </w:r>
      <w:r w:rsidRPr="00400C93">
        <w:t>tốt</w:t>
      </w:r>
      <w:r w:rsidR="00EB70C6">
        <w:t xml:space="preserve"> </w:t>
      </w:r>
      <w:r w:rsidRPr="00400C93">
        <w:t>hơn</w:t>
      </w:r>
      <w:r w:rsidR="00EB70C6">
        <w:t xml:space="preserve"> </w:t>
      </w:r>
      <w:r w:rsidR="000A00D9">
        <w:t>thầy</w:t>
      </w:r>
      <w:r w:rsidRPr="00400C93">
        <w:t>ng</w:t>
      </w:r>
      <w:r w:rsidR="00EB70C6">
        <w:t xml:space="preserve"> </w:t>
      </w:r>
      <w:r w:rsidRPr="00400C93">
        <w:t>tác</w:t>
      </w:r>
      <w:r w:rsidR="00EB70C6">
        <w:t xml:space="preserve"> </w:t>
      </w:r>
      <w:r w:rsidRPr="00400C93">
        <w:t>thực</w:t>
      </w:r>
      <w:r w:rsidR="00EB70C6">
        <w:t xml:space="preserve"> </w:t>
      </w:r>
      <w:r w:rsidRPr="00400C93">
        <w:t>tế</w:t>
      </w:r>
      <w:r w:rsidR="00EB70C6">
        <w:t xml:space="preserve"> </w:t>
      </w:r>
      <w:r w:rsidRPr="00400C93">
        <w:t>sau</w:t>
      </w:r>
      <w:r w:rsidR="00EB70C6">
        <w:t xml:space="preserve"> </w:t>
      </w:r>
      <w:r w:rsidRPr="00400C93">
        <w:t>này.</w:t>
      </w:r>
      <w:r w:rsidR="00EB70C6">
        <w:t xml:space="preserve"> </w:t>
      </w:r>
    </w:p>
    <w:p w14:paraId="0E1F54F3" w14:textId="327E625D" w:rsidR="00400C93" w:rsidRPr="00400C93" w:rsidRDefault="00400C93" w:rsidP="00400C93">
      <w:pPr>
        <w:pStyle w:val="Nidungvnbn"/>
        <w:rPr>
          <w:b/>
          <w:sz w:val="32"/>
          <w:szCs w:val="32"/>
        </w:rPr>
      </w:pPr>
      <w:r w:rsidRPr="00400C93">
        <w:t>Em</w:t>
      </w:r>
      <w:r w:rsidR="00EB70C6">
        <w:t xml:space="preserve"> </w:t>
      </w:r>
      <w:r w:rsidRPr="00400C93">
        <w:t>xin</w:t>
      </w:r>
      <w:r w:rsidR="00EB70C6">
        <w:t xml:space="preserve"> </w:t>
      </w:r>
      <w:r w:rsidRPr="00400C93">
        <w:t>chân</w:t>
      </w:r>
      <w:r w:rsidR="00EB70C6">
        <w:t xml:space="preserve"> </w:t>
      </w:r>
      <w:r w:rsidRPr="00400C93">
        <w:t>thành</w:t>
      </w:r>
      <w:r w:rsidR="00EB70C6">
        <w:t xml:space="preserve"> </w:t>
      </w:r>
      <w:r w:rsidRPr="00400C93">
        <w:t>cảm</w:t>
      </w:r>
      <w:r w:rsidR="00EB70C6">
        <w:t xml:space="preserve"> </w:t>
      </w:r>
      <w:r w:rsidRPr="00400C93">
        <w:t>ơn!</w:t>
      </w:r>
      <w:r w:rsidRPr="00400C93">
        <w:rPr>
          <w:sz w:val="28"/>
          <w:szCs w:val="28"/>
        </w:rPr>
        <w:br w:type="page"/>
      </w:r>
    </w:p>
    <w:p w14:paraId="630AB9A7" w14:textId="48F83E6F" w:rsidR="00400C93" w:rsidRPr="00400C93" w:rsidRDefault="00400C93" w:rsidP="00400C93">
      <w:pPr>
        <w:jc w:val="center"/>
        <w:rPr>
          <w:b/>
          <w:sz w:val="32"/>
          <w:szCs w:val="32"/>
        </w:rPr>
      </w:pPr>
      <w:r w:rsidRPr="00400C93">
        <w:rPr>
          <w:b/>
          <w:sz w:val="32"/>
          <w:szCs w:val="32"/>
        </w:rPr>
        <w:lastRenderedPageBreak/>
        <w:t>ĐỒ</w:t>
      </w:r>
      <w:r w:rsidR="00EB70C6">
        <w:rPr>
          <w:b/>
          <w:sz w:val="32"/>
          <w:szCs w:val="32"/>
        </w:rPr>
        <w:t xml:space="preserve"> </w:t>
      </w:r>
      <w:r w:rsidRPr="00400C93">
        <w:rPr>
          <w:b/>
          <w:sz w:val="32"/>
          <w:szCs w:val="32"/>
        </w:rPr>
        <w:t>ÁN</w:t>
      </w:r>
      <w:r w:rsidR="00EB70C6">
        <w:rPr>
          <w:b/>
          <w:sz w:val="32"/>
          <w:szCs w:val="32"/>
        </w:rPr>
        <w:t xml:space="preserve"> </w:t>
      </w:r>
      <w:r w:rsidRPr="00400C93">
        <w:rPr>
          <w:b/>
          <w:sz w:val="32"/>
          <w:szCs w:val="32"/>
        </w:rPr>
        <w:t>ĐƯỢC</w:t>
      </w:r>
      <w:r w:rsidR="00EB70C6">
        <w:rPr>
          <w:b/>
          <w:sz w:val="32"/>
          <w:szCs w:val="32"/>
        </w:rPr>
        <w:t xml:space="preserve"> </w:t>
      </w:r>
      <w:r w:rsidRPr="00400C93">
        <w:rPr>
          <w:b/>
          <w:sz w:val="32"/>
          <w:szCs w:val="32"/>
        </w:rPr>
        <w:t>HOÀN</w:t>
      </w:r>
      <w:r w:rsidR="00EB70C6">
        <w:rPr>
          <w:b/>
          <w:sz w:val="32"/>
          <w:szCs w:val="32"/>
        </w:rPr>
        <w:t xml:space="preserve"> </w:t>
      </w:r>
      <w:r w:rsidRPr="00400C93">
        <w:rPr>
          <w:b/>
          <w:sz w:val="32"/>
          <w:szCs w:val="32"/>
        </w:rPr>
        <w:t>THÀNH</w:t>
      </w:r>
    </w:p>
    <w:p w14:paraId="2D813188" w14:textId="774A5B09" w:rsidR="00400C93" w:rsidRPr="00400C93" w:rsidRDefault="00400C93" w:rsidP="00400C93">
      <w:pPr>
        <w:jc w:val="center"/>
        <w:rPr>
          <w:b/>
          <w:sz w:val="32"/>
          <w:szCs w:val="32"/>
        </w:rPr>
      </w:pPr>
      <w:r w:rsidRPr="00400C93">
        <w:rPr>
          <w:b/>
          <w:sz w:val="32"/>
          <w:szCs w:val="32"/>
        </w:rPr>
        <w:t>TẠI</w:t>
      </w:r>
      <w:r w:rsidR="00EB70C6">
        <w:rPr>
          <w:b/>
          <w:sz w:val="32"/>
          <w:szCs w:val="32"/>
        </w:rPr>
        <w:t xml:space="preserve"> </w:t>
      </w:r>
      <w:r w:rsidRPr="00400C93">
        <w:rPr>
          <w:b/>
          <w:sz w:val="32"/>
          <w:szCs w:val="32"/>
        </w:rPr>
        <w:t>TRƯỜNG</w:t>
      </w:r>
      <w:r w:rsidR="00EB70C6">
        <w:rPr>
          <w:b/>
          <w:sz w:val="32"/>
          <w:szCs w:val="32"/>
        </w:rPr>
        <w:t xml:space="preserve"> </w:t>
      </w:r>
      <w:r w:rsidRPr="00400C93">
        <w:rPr>
          <w:b/>
          <w:sz w:val="32"/>
          <w:szCs w:val="32"/>
        </w:rPr>
        <w:t>ĐẠI</w:t>
      </w:r>
      <w:r w:rsidR="00EB70C6">
        <w:rPr>
          <w:b/>
          <w:sz w:val="32"/>
          <w:szCs w:val="32"/>
        </w:rPr>
        <w:t xml:space="preserve"> </w:t>
      </w:r>
      <w:r w:rsidRPr="00400C93">
        <w:rPr>
          <w:b/>
          <w:sz w:val="32"/>
          <w:szCs w:val="32"/>
        </w:rPr>
        <w:t>HỌC</w:t>
      </w:r>
      <w:r w:rsidR="00EB70C6">
        <w:rPr>
          <w:b/>
          <w:sz w:val="32"/>
          <w:szCs w:val="32"/>
        </w:rPr>
        <w:t xml:space="preserve"> </w:t>
      </w:r>
      <w:r w:rsidRPr="00400C93">
        <w:rPr>
          <w:b/>
          <w:sz w:val="32"/>
          <w:szCs w:val="32"/>
        </w:rPr>
        <w:t>TÔN</w:t>
      </w:r>
      <w:r w:rsidR="00EB70C6">
        <w:rPr>
          <w:b/>
          <w:sz w:val="32"/>
          <w:szCs w:val="32"/>
        </w:rPr>
        <w:t xml:space="preserve"> </w:t>
      </w:r>
      <w:r w:rsidRPr="00400C93">
        <w:rPr>
          <w:b/>
          <w:sz w:val="32"/>
          <w:szCs w:val="32"/>
        </w:rPr>
        <w:t>ĐỨC</w:t>
      </w:r>
      <w:r w:rsidR="00EB70C6">
        <w:rPr>
          <w:b/>
          <w:sz w:val="32"/>
          <w:szCs w:val="32"/>
        </w:rPr>
        <w:t xml:space="preserve"> </w:t>
      </w:r>
      <w:r w:rsidRPr="00400C93">
        <w:rPr>
          <w:b/>
          <w:sz w:val="32"/>
          <w:szCs w:val="32"/>
        </w:rPr>
        <w:t>THẮNG</w:t>
      </w:r>
    </w:p>
    <w:p w14:paraId="5055FD88" w14:textId="77777777" w:rsidR="00400C93" w:rsidRPr="00400C93" w:rsidRDefault="00400C93" w:rsidP="00400C93">
      <w:pPr>
        <w:spacing w:line="360" w:lineRule="auto"/>
        <w:ind w:firstLine="720"/>
        <w:jc w:val="both"/>
        <w:rPr>
          <w:sz w:val="26"/>
          <w:szCs w:val="26"/>
        </w:rPr>
      </w:pPr>
    </w:p>
    <w:p w14:paraId="0DEC1D0E" w14:textId="028D7F66" w:rsidR="00400C93" w:rsidRPr="00400C93" w:rsidRDefault="00400C93" w:rsidP="00400C93">
      <w:pPr>
        <w:spacing w:line="360" w:lineRule="auto"/>
        <w:ind w:firstLine="720"/>
        <w:jc w:val="both"/>
        <w:rPr>
          <w:sz w:val="26"/>
          <w:szCs w:val="26"/>
        </w:rPr>
      </w:pPr>
      <w:r w:rsidRPr="00400C93">
        <w:rPr>
          <w:sz w:val="26"/>
          <w:szCs w:val="26"/>
        </w:rPr>
        <w:t>Tôi</w:t>
      </w:r>
      <w:r w:rsidR="00EB70C6">
        <w:rPr>
          <w:sz w:val="26"/>
          <w:szCs w:val="26"/>
        </w:rPr>
        <w:t xml:space="preserve"> </w:t>
      </w:r>
      <w:r w:rsidRPr="00400C93">
        <w:rPr>
          <w:sz w:val="26"/>
          <w:szCs w:val="26"/>
        </w:rPr>
        <w:t>xin</w:t>
      </w:r>
      <w:r w:rsidR="00EB70C6">
        <w:rPr>
          <w:sz w:val="26"/>
          <w:szCs w:val="26"/>
        </w:rPr>
        <w:t xml:space="preserve"> </w:t>
      </w:r>
      <w:r w:rsidRPr="00400C93">
        <w:rPr>
          <w:sz w:val="26"/>
          <w:szCs w:val="26"/>
        </w:rPr>
        <w:t>cam</w:t>
      </w:r>
      <w:r w:rsidR="00EB70C6">
        <w:rPr>
          <w:sz w:val="26"/>
          <w:szCs w:val="26"/>
        </w:rPr>
        <w:t xml:space="preserve"> </w:t>
      </w:r>
      <w:r w:rsidRPr="00400C93">
        <w:rPr>
          <w:sz w:val="26"/>
          <w:szCs w:val="26"/>
        </w:rPr>
        <w:t>đoan</w:t>
      </w:r>
      <w:r w:rsidR="00EB70C6">
        <w:rPr>
          <w:sz w:val="26"/>
          <w:szCs w:val="26"/>
        </w:rPr>
        <w:t xml:space="preserve"> </w:t>
      </w:r>
      <w:r w:rsidRPr="00400C93">
        <w:rPr>
          <w:sz w:val="26"/>
          <w:szCs w:val="26"/>
        </w:rPr>
        <w:t>đây</w:t>
      </w:r>
      <w:r w:rsidR="00EB70C6">
        <w:rPr>
          <w:sz w:val="26"/>
          <w:szCs w:val="26"/>
        </w:rPr>
        <w:t xml:space="preserve"> </w:t>
      </w:r>
      <w:r w:rsidRPr="00400C93">
        <w:rPr>
          <w:sz w:val="26"/>
          <w:szCs w:val="26"/>
        </w:rPr>
        <w:t>là</w:t>
      </w:r>
      <w:r w:rsidR="00EB70C6">
        <w:rPr>
          <w:sz w:val="26"/>
          <w:szCs w:val="26"/>
        </w:rPr>
        <w:t xml:space="preserve"> </w:t>
      </w:r>
      <w:r w:rsidRPr="00400C93">
        <w:rPr>
          <w:sz w:val="26"/>
          <w:szCs w:val="26"/>
        </w:rPr>
        <w:t>sản</w:t>
      </w:r>
      <w:r w:rsidR="00EB70C6">
        <w:rPr>
          <w:sz w:val="26"/>
          <w:szCs w:val="26"/>
        </w:rPr>
        <w:t xml:space="preserve"> </w:t>
      </w:r>
      <w:r w:rsidRPr="00400C93">
        <w:rPr>
          <w:sz w:val="26"/>
          <w:szCs w:val="26"/>
        </w:rPr>
        <w:t>phẩm</w:t>
      </w:r>
      <w:r w:rsidR="00EB70C6">
        <w:rPr>
          <w:sz w:val="26"/>
          <w:szCs w:val="26"/>
        </w:rPr>
        <w:t xml:space="preserve"> </w:t>
      </w:r>
      <w:r w:rsidRPr="00400C93">
        <w:rPr>
          <w:sz w:val="26"/>
          <w:szCs w:val="26"/>
        </w:rPr>
        <w:t>đồ</w:t>
      </w:r>
      <w:r w:rsidR="00EB70C6">
        <w:rPr>
          <w:sz w:val="26"/>
          <w:szCs w:val="26"/>
        </w:rPr>
        <w:t xml:space="preserve"> </w:t>
      </w:r>
      <w:r w:rsidRPr="00400C93">
        <w:rPr>
          <w:sz w:val="26"/>
          <w:szCs w:val="26"/>
        </w:rPr>
        <w:t>án</w:t>
      </w:r>
      <w:r w:rsidR="00EB70C6">
        <w:rPr>
          <w:sz w:val="26"/>
          <w:szCs w:val="26"/>
        </w:rPr>
        <w:t xml:space="preserve"> </w:t>
      </w:r>
      <w:r w:rsidRPr="00400C93">
        <w:rPr>
          <w:sz w:val="26"/>
          <w:szCs w:val="26"/>
        </w:rPr>
        <w:t>của</w:t>
      </w:r>
      <w:r w:rsidR="00EB70C6">
        <w:rPr>
          <w:sz w:val="26"/>
          <w:szCs w:val="26"/>
        </w:rPr>
        <w:t xml:space="preserve"> </w:t>
      </w:r>
      <w:r w:rsidRPr="00400C93">
        <w:rPr>
          <w:sz w:val="26"/>
          <w:szCs w:val="26"/>
        </w:rPr>
        <w:t>chúng</w:t>
      </w:r>
      <w:r w:rsidR="00EB70C6">
        <w:rPr>
          <w:sz w:val="26"/>
          <w:szCs w:val="26"/>
        </w:rPr>
        <w:t xml:space="preserve"> </w:t>
      </w:r>
      <w:r w:rsidRPr="00400C93">
        <w:rPr>
          <w:sz w:val="26"/>
          <w:szCs w:val="26"/>
        </w:rPr>
        <w:t>tôi</w:t>
      </w:r>
      <w:r w:rsidR="00EB70C6">
        <w:rPr>
          <w:sz w:val="26"/>
          <w:szCs w:val="26"/>
        </w:rPr>
        <w:t xml:space="preserve"> </w:t>
      </w:r>
      <w:r w:rsidRPr="00400C93">
        <w:rPr>
          <w:sz w:val="26"/>
          <w:szCs w:val="26"/>
        </w:rPr>
        <w:t>và</w:t>
      </w:r>
      <w:r w:rsidR="00EB70C6">
        <w:rPr>
          <w:sz w:val="26"/>
          <w:szCs w:val="26"/>
        </w:rPr>
        <w:t xml:space="preserve"> </w:t>
      </w:r>
      <w:r w:rsidRPr="00400C93">
        <w:rPr>
          <w:sz w:val="26"/>
          <w:szCs w:val="26"/>
        </w:rPr>
        <w:t>được</w:t>
      </w:r>
      <w:r w:rsidR="00EB70C6">
        <w:rPr>
          <w:sz w:val="26"/>
          <w:szCs w:val="26"/>
        </w:rPr>
        <w:t xml:space="preserve"> </w:t>
      </w:r>
      <w:r w:rsidRPr="00400C93">
        <w:rPr>
          <w:sz w:val="26"/>
          <w:szCs w:val="26"/>
        </w:rPr>
        <w:t>sự</w:t>
      </w:r>
      <w:r w:rsidR="00EB70C6">
        <w:rPr>
          <w:sz w:val="26"/>
          <w:szCs w:val="26"/>
        </w:rPr>
        <w:t xml:space="preserve"> </w:t>
      </w:r>
      <w:r w:rsidRPr="00400C93">
        <w:rPr>
          <w:sz w:val="26"/>
          <w:szCs w:val="26"/>
        </w:rPr>
        <w:t>hướng</w:t>
      </w:r>
      <w:r w:rsidR="00EB70C6">
        <w:rPr>
          <w:sz w:val="26"/>
          <w:szCs w:val="26"/>
        </w:rPr>
        <w:t xml:space="preserve"> </w:t>
      </w:r>
      <w:r w:rsidRPr="00400C93">
        <w:rPr>
          <w:sz w:val="26"/>
          <w:szCs w:val="26"/>
        </w:rPr>
        <w:t>dẫn</w:t>
      </w:r>
      <w:r w:rsidR="00EB70C6">
        <w:rPr>
          <w:sz w:val="26"/>
          <w:szCs w:val="26"/>
        </w:rPr>
        <w:t xml:space="preserve"> </w:t>
      </w:r>
      <w:r w:rsidRPr="00400C93">
        <w:rPr>
          <w:sz w:val="26"/>
          <w:szCs w:val="26"/>
        </w:rPr>
        <w:t>của</w:t>
      </w:r>
      <w:r w:rsidR="00EB70C6">
        <w:rPr>
          <w:sz w:val="26"/>
          <w:szCs w:val="26"/>
        </w:rPr>
        <w:t xml:space="preserve"> </w:t>
      </w:r>
      <w:r w:rsidR="000A00D9">
        <w:rPr>
          <w:sz w:val="26"/>
          <w:szCs w:val="26"/>
        </w:rPr>
        <w:t>thầy</w:t>
      </w:r>
      <w:r w:rsidR="00EB70C6">
        <w:rPr>
          <w:sz w:val="26"/>
          <w:szCs w:val="26"/>
        </w:rPr>
        <w:t xml:space="preserve"> </w:t>
      </w:r>
      <w:r w:rsidR="000A00D9">
        <w:rPr>
          <w:sz w:val="26"/>
          <w:szCs w:val="26"/>
        </w:rPr>
        <w:t>Trương Đình Tú</w:t>
      </w:r>
      <w:r w:rsidRPr="00400C93">
        <w:rPr>
          <w:sz w:val="26"/>
          <w:szCs w:val="26"/>
        </w:rPr>
        <w:t>.</w:t>
      </w:r>
      <w:r w:rsidR="00EB70C6">
        <w:rPr>
          <w:sz w:val="26"/>
          <w:szCs w:val="26"/>
        </w:rPr>
        <w:t xml:space="preserve"> </w:t>
      </w:r>
      <w:r w:rsidRPr="00400C93">
        <w:rPr>
          <w:sz w:val="26"/>
          <w:szCs w:val="26"/>
        </w:rPr>
        <w:t>Các</w:t>
      </w:r>
      <w:r w:rsidR="00EB70C6">
        <w:rPr>
          <w:sz w:val="26"/>
          <w:szCs w:val="26"/>
        </w:rPr>
        <w:t xml:space="preserve"> </w:t>
      </w:r>
      <w:r w:rsidRPr="00400C93">
        <w:rPr>
          <w:sz w:val="26"/>
          <w:szCs w:val="26"/>
        </w:rPr>
        <w:t>nội</w:t>
      </w:r>
      <w:r w:rsidR="00EB70C6">
        <w:rPr>
          <w:sz w:val="26"/>
          <w:szCs w:val="26"/>
        </w:rPr>
        <w:t xml:space="preserve"> </w:t>
      </w:r>
      <w:r w:rsidRPr="00400C93">
        <w:rPr>
          <w:sz w:val="26"/>
          <w:szCs w:val="26"/>
        </w:rPr>
        <w:t>dung</w:t>
      </w:r>
      <w:r w:rsidR="00EB70C6">
        <w:rPr>
          <w:sz w:val="26"/>
          <w:szCs w:val="26"/>
        </w:rPr>
        <w:t xml:space="preserve"> </w:t>
      </w:r>
      <w:r w:rsidRPr="00400C93">
        <w:rPr>
          <w:sz w:val="26"/>
          <w:szCs w:val="26"/>
        </w:rPr>
        <w:t>nghiên</w:t>
      </w:r>
      <w:r w:rsidR="00EB70C6">
        <w:rPr>
          <w:sz w:val="26"/>
          <w:szCs w:val="26"/>
        </w:rPr>
        <w:t xml:space="preserve"> </w:t>
      </w:r>
      <w:r w:rsidRPr="00400C93">
        <w:rPr>
          <w:sz w:val="26"/>
          <w:szCs w:val="26"/>
        </w:rPr>
        <w:t>cứu,</w:t>
      </w:r>
      <w:r w:rsidR="00EB70C6">
        <w:rPr>
          <w:sz w:val="26"/>
          <w:szCs w:val="26"/>
        </w:rPr>
        <w:t xml:space="preserve"> </w:t>
      </w:r>
      <w:r w:rsidRPr="00400C93">
        <w:rPr>
          <w:sz w:val="26"/>
          <w:szCs w:val="26"/>
        </w:rPr>
        <w:t>kết</w:t>
      </w:r>
      <w:r w:rsidR="00EB70C6">
        <w:rPr>
          <w:sz w:val="26"/>
          <w:szCs w:val="26"/>
        </w:rPr>
        <w:t xml:space="preserve"> </w:t>
      </w:r>
      <w:r w:rsidRPr="00400C93">
        <w:rPr>
          <w:sz w:val="26"/>
          <w:szCs w:val="26"/>
        </w:rPr>
        <w:t>quả</w:t>
      </w:r>
      <w:r w:rsidR="00EB70C6">
        <w:rPr>
          <w:sz w:val="26"/>
          <w:szCs w:val="26"/>
        </w:rPr>
        <w:t xml:space="preserve"> </w:t>
      </w:r>
      <w:r w:rsidRPr="00400C93">
        <w:rPr>
          <w:sz w:val="26"/>
          <w:szCs w:val="26"/>
        </w:rPr>
        <w:t>trong</w:t>
      </w:r>
      <w:r w:rsidR="00EB70C6">
        <w:rPr>
          <w:sz w:val="26"/>
          <w:szCs w:val="26"/>
        </w:rPr>
        <w:t xml:space="preserve"> </w:t>
      </w:r>
      <w:r w:rsidRPr="00400C93">
        <w:rPr>
          <w:sz w:val="26"/>
          <w:szCs w:val="26"/>
        </w:rPr>
        <w:t>đề</w:t>
      </w:r>
      <w:r w:rsidR="00EB70C6">
        <w:rPr>
          <w:sz w:val="26"/>
          <w:szCs w:val="26"/>
        </w:rPr>
        <w:t xml:space="preserve"> </w:t>
      </w:r>
      <w:r w:rsidRPr="00400C93">
        <w:rPr>
          <w:sz w:val="26"/>
          <w:szCs w:val="26"/>
        </w:rPr>
        <w:t>tài</w:t>
      </w:r>
      <w:r w:rsidR="00EB70C6">
        <w:rPr>
          <w:sz w:val="26"/>
          <w:szCs w:val="26"/>
        </w:rPr>
        <w:t xml:space="preserve"> </w:t>
      </w:r>
      <w:r w:rsidRPr="00400C93">
        <w:rPr>
          <w:sz w:val="26"/>
          <w:szCs w:val="26"/>
        </w:rPr>
        <w:t>này</w:t>
      </w:r>
      <w:r w:rsidR="00EB70C6">
        <w:rPr>
          <w:sz w:val="26"/>
          <w:szCs w:val="26"/>
        </w:rPr>
        <w:t xml:space="preserve"> </w:t>
      </w:r>
      <w:r w:rsidRPr="00400C93">
        <w:rPr>
          <w:sz w:val="26"/>
          <w:szCs w:val="26"/>
        </w:rPr>
        <w:t>là</w:t>
      </w:r>
      <w:r w:rsidR="00EB70C6">
        <w:rPr>
          <w:sz w:val="26"/>
          <w:szCs w:val="26"/>
        </w:rPr>
        <w:t xml:space="preserve"> </w:t>
      </w:r>
      <w:r w:rsidRPr="00400C93">
        <w:rPr>
          <w:sz w:val="26"/>
          <w:szCs w:val="26"/>
        </w:rPr>
        <w:t>trung</w:t>
      </w:r>
      <w:r w:rsidR="00EB70C6">
        <w:rPr>
          <w:sz w:val="26"/>
          <w:szCs w:val="26"/>
        </w:rPr>
        <w:t xml:space="preserve"> </w:t>
      </w:r>
      <w:r w:rsidRPr="00400C93">
        <w:rPr>
          <w:sz w:val="26"/>
          <w:szCs w:val="26"/>
        </w:rPr>
        <w:t>thực</w:t>
      </w:r>
      <w:r w:rsidR="00EB70C6">
        <w:rPr>
          <w:sz w:val="26"/>
          <w:szCs w:val="26"/>
        </w:rPr>
        <w:t xml:space="preserve"> </w:t>
      </w:r>
      <w:r w:rsidRPr="00400C93">
        <w:rPr>
          <w:sz w:val="26"/>
          <w:szCs w:val="26"/>
        </w:rPr>
        <w:t>và</w:t>
      </w:r>
      <w:r w:rsidR="00EB70C6">
        <w:rPr>
          <w:sz w:val="26"/>
          <w:szCs w:val="26"/>
        </w:rPr>
        <w:t xml:space="preserve"> </w:t>
      </w:r>
      <w:r w:rsidRPr="00400C93">
        <w:rPr>
          <w:sz w:val="26"/>
          <w:szCs w:val="26"/>
        </w:rPr>
        <w:t>chưa</w:t>
      </w:r>
      <w:r w:rsidR="00EB70C6">
        <w:rPr>
          <w:sz w:val="26"/>
          <w:szCs w:val="26"/>
        </w:rPr>
        <w:t xml:space="preserve"> </w:t>
      </w:r>
      <w:r w:rsidR="000A00D9">
        <w:rPr>
          <w:sz w:val="26"/>
          <w:szCs w:val="26"/>
        </w:rPr>
        <w:t>thầy</w:t>
      </w:r>
      <w:r w:rsidRPr="00400C93">
        <w:rPr>
          <w:sz w:val="26"/>
          <w:szCs w:val="26"/>
        </w:rPr>
        <w:t>ng</w:t>
      </w:r>
      <w:r w:rsidR="00EB70C6">
        <w:rPr>
          <w:sz w:val="26"/>
          <w:szCs w:val="26"/>
        </w:rPr>
        <w:t xml:space="preserve"> </w:t>
      </w:r>
      <w:r w:rsidRPr="00400C93">
        <w:rPr>
          <w:sz w:val="26"/>
          <w:szCs w:val="26"/>
        </w:rPr>
        <w:t>bố</w:t>
      </w:r>
      <w:r w:rsidR="00EB70C6">
        <w:rPr>
          <w:sz w:val="26"/>
          <w:szCs w:val="26"/>
        </w:rPr>
        <w:t xml:space="preserve"> </w:t>
      </w:r>
      <w:r w:rsidRPr="00400C93">
        <w:rPr>
          <w:sz w:val="26"/>
          <w:szCs w:val="26"/>
        </w:rPr>
        <w:t>dưới</w:t>
      </w:r>
      <w:r w:rsidR="00EB70C6">
        <w:rPr>
          <w:sz w:val="26"/>
          <w:szCs w:val="26"/>
        </w:rPr>
        <w:t xml:space="preserve"> </w:t>
      </w:r>
      <w:r w:rsidRPr="00400C93">
        <w:rPr>
          <w:sz w:val="26"/>
          <w:szCs w:val="26"/>
        </w:rPr>
        <w:t>bất</w:t>
      </w:r>
      <w:r w:rsidR="00EB70C6">
        <w:rPr>
          <w:sz w:val="26"/>
          <w:szCs w:val="26"/>
        </w:rPr>
        <w:t xml:space="preserve"> </w:t>
      </w:r>
      <w:r w:rsidRPr="00400C93">
        <w:rPr>
          <w:sz w:val="26"/>
          <w:szCs w:val="26"/>
        </w:rPr>
        <w:t>kỳ</w:t>
      </w:r>
      <w:r w:rsidR="00EB70C6">
        <w:rPr>
          <w:sz w:val="26"/>
          <w:szCs w:val="26"/>
        </w:rPr>
        <w:t xml:space="preserve"> </w:t>
      </w:r>
      <w:r w:rsidRPr="00400C93">
        <w:rPr>
          <w:sz w:val="26"/>
          <w:szCs w:val="26"/>
        </w:rPr>
        <w:t>hình</w:t>
      </w:r>
      <w:r w:rsidR="00EB70C6">
        <w:rPr>
          <w:sz w:val="26"/>
          <w:szCs w:val="26"/>
        </w:rPr>
        <w:t xml:space="preserve"> </w:t>
      </w:r>
      <w:r w:rsidRPr="00400C93">
        <w:rPr>
          <w:sz w:val="26"/>
          <w:szCs w:val="26"/>
        </w:rPr>
        <w:t>thức</w:t>
      </w:r>
      <w:r w:rsidR="00EB70C6">
        <w:rPr>
          <w:sz w:val="26"/>
          <w:szCs w:val="26"/>
        </w:rPr>
        <w:t xml:space="preserve"> </w:t>
      </w:r>
      <w:r w:rsidRPr="00400C93">
        <w:rPr>
          <w:sz w:val="26"/>
          <w:szCs w:val="26"/>
        </w:rPr>
        <w:t>nào</w:t>
      </w:r>
      <w:r w:rsidR="00EB70C6">
        <w:rPr>
          <w:sz w:val="26"/>
          <w:szCs w:val="26"/>
        </w:rPr>
        <w:t xml:space="preserve"> </w:t>
      </w:r>
      <w:r w:rsidRPr="00400C93">
        <w:rPr>
          <w:sz w:val="26"/>
          <w:szCs w:val="26"/>
        </w:rPr>
        <w:t>trước</w:t>
      </w:r>
      <w:r w:rsidR="00EB70C6">
        <w:rPr>
          <w:sz w:val="26"/>
          <w:szCs w:val="26"/>
        </w:rPr>
        <w:t xml:space="preserve"> </w:t>
      </w:r>
      <w:r w:rsidRPr="00400C93">
        <w:rPr>
          <w:sz w:val="26"/>
          <w:szCs w:val="26"/>
        </w:rPr>
        <w:t>đây.</w:t>
      </w:r>
      <w:r w:rsidR="00EB70C6">
        <w:rPr>
          <w:sz w:val="26"/>
          <w:szCs w:val="26"/>
        </w:rPr>
        <w:t xml:space="preserve"> </w:t>
      </w:r>
      <w:r w:rsidRPr="00400C93">
        <w:rPr>
          <w:sz w:val="26"/>
          <w:szCs w:val="26"/>
        </w:rPr>
        <w:t>Những</w:t>
      </w:r>
      <w:r w:rsidR="00EB70C6">
        <w:rPr>
          <w:sz w:val="26"/>
          <w:szCs w:val="26"/>
        </w:rPr>
        <w:t xml:space="preserve"> </w:t>
      </w:r>
      <w:r w:rsidRPr="00400C93">
        <w:rPr>
          <w:sz w:val="26"/>
          <w:szCs w:val="26"/>
        </w:rPr>
        <w:t>số</w:t>
      </w:r>
      <w:r w:rsidR="00EB70C6">
        <w:rPr>
          <w:sz w:val="26"/>
          <w:szCs w:val="26"/>
        </w:rPr>
        <w:t xml:space="preserve"> </w:t>
      </w:r>
      <w:r w:rsidRPr="00400C93">
        <w:rPr>
          <w:sz w:val="26"/>
          <w:szCs w:val="26"/>
        </w:rPr>
        <w:t>liệu</w:t>
      </w:r>
      <w:r w:rsidR="00EB70C6">
        <w:rPr>
          <w:sz w:val="26"/>
          <w:szCs w:val="26"/>
        </w:rPr>
        <w:t xml:space="preserve"> </w:t>
      </w:r>
      <w:r w:rsidRPr="00400C93">
        <w:rPr>
          <w:sz w:val="26"/>
          <w:szCs w:val="26"/>
        </w:rPr>
        <w:t>trong</w:t>
      </w:r>
      <w:r w:rsidR="00EB70C6">
        <w:rPr>
          <w:sz w:val="26"/>
          <w:szCs w:val="26"/>
        </w:rPr>
        <w:t xml:space="preserve"> </w:t>
      </w:r>
      <w:r w:rsidRPr="00400C93">
        <w:rPr>
          <w:sz w:val="26"/>
          <w:szCs w:val="26"/>
        </w:rPr>
        <w:t>các</w:t>
      </w:r>
      <w:r w:rsidR="00EB70C6">
        <w:rPr>
          <w:sz w:val="26"/>
          <w:szCs w:val="26"/>
        </w:rPr>
        <w:t xml:space="preserve"> </w:t>
      </w:r>
      <w:r w:rsidRPr="00400C93">
        <w:rPr>
          <w:sz w:val="26"/>
          <w:szCs w:val="26"/>
        </w:rPr>
        <w:t>bảng</w:t>
      </w:r>
      <w:r w:rsidR="00EB70C6">
        <w:rPr>
          <w:sz w:val="26"/>
          <w:szCs w:val="26"/>
        </w:rPr>
        <w:t xml:space="preserve"> </w:t>
      </w:r>
      <w:r w:rsidRPr="00400C93">
        <w:rPr>
          <w:sz w:val="26"/>
          <w:szCs w:val="26"/>
        </w:rPr>
        <w:t>biểu</w:t>
      </w:r>
      <w:r w:rsidR="00EB70C6">
        <w:rPr>
          <w:sz w:val="26"/>
          <w:szCs w:val="26"/>
        </w:rPr>
        <w:t xml:space="preserve"> </w:t>
      </w:r>
      <w:r w:rsidRPr="00400C93">
        <w:rPr>
          <w:sz w:val="26"/>
          <w:szCs w:val="26"/>
        </w:rPr>
        <w:t>phục</w:t>
      </w:r>
      <w:r w:rsidR="00EB70C6">
        <w:rPr>
          <w:sz w:val="26"/>
          <w:szCs w:val="26"/>
        </w:rPr>
        <w:t xml:space="preserve"> </w:t>
      </w:r>
      <w:r w:rsidRPr="00400C93">
        <w:rPr>
          <w:sz w:val="26"/>
          <w:szCs w:val="26"/>
        </w:rPr>
        <w:t>vụ</w:t>
      </w:r>
      <w:r w:rsidR="00EB70C6">
        <w:rPr>
          <w:sz w:val="26"/>
          <w:szCs w:val="26"/>
        </w:rPr>
        <w:t xml:space="preserve"> </w:t>
      </w:r>
      <w:r w:rsidRPr="00400C93">
        <w:rPr>
          <w:sz w:val="26"/>
          <w:szCs w:val="26"/>
        </w:rPr>
        <w:t>cho</w:t>
      </w:r>
      <w:r w:rsidR="00EB70C6">
        <w:rPr>
          <w:sz w:val="26"/>
          <w:szCs w:val="26"/>
        </w:rPr>
        <w:t xml:space="preserve"> </w:t>
      </w:r>
      <w:r w:rsidRPr="00400C93">
        <w:rPr>
          <w:sz w:val="26"/>
          <w:szCs w:val="26"/>
        </w:rPr>
        <w:t>việc</w:t>
      </w:r>
      <w:r w:rsidR="00EB70C6">
        <w:rPr>
          <w:sz w:val="26"/>
          <w:szCs w:val="26"/>
        </w:rPr>
        <w:t xml:space="preserve"> </w:t>
      </w:r>
      <w:r w:rsidRPr="00400C93">
        <w:rPr>
          <w:sz w:val="26"/>
          <w:szCs w:val="26"/>
        </w:rPr>
        <w:t>phân</w:t>
      </w:r>
      <w:r w:rsidR="00EB70C6">
        <w:rPr>
          <w:sz w:val="26"/>
          <w:szCs w:val="26"/>
        </w:rPr>
        <w:t xml:space="preserve"> </w:t>
      </w:r>
      <w:r w:rsidRPr="00400C93">
        <w:rPr>
          <w:sz w:val="26"/>
          <w:szCs w:val="26"/>
        </w:rPr>
        <w:t>tích,</w:t>
      </w:r>
      <w:r w:rsidR="00EB70C6">
        <w:rPr>
          <w:sz w:val="26"/>
          <w:szCs w:val="26"/>
        </w:rPr>
        <w:t xml:space="preserve"> </w:t>
      </w:r>
      <w:r w:rsidRPr="00400C93">
        <w:rPr>
          <w:sz w:val="26"/>
          <w:szCs w:val="26"/>
        </w:rPr>
        <w:t>nhận</w:t>
      </w:r>
      <w:r w:rsidR="00EB70C6">
        <w:rPr>
          <w:sz w:val="26"/>
          <w:szCs w:val="26"/>
        </w:rPr>
        <w:t xml:space="preserve"> </w:t>
      </w:r>
      <w:r w:rsidRPr="00400C93">
        <w:rPr>
          <w:sz w:val="26"/>
          <w:szCs w:val="26"/>
        </w:rPr>
        <w:t>xét,</w:t>
      </w:r>
      <w:r w:rsidR="00EB70C6">
        <w:rPr>
          <w:sz w:val="26"/>
          <w:szCs w:val="26"/>
        </w:rPr>
        <w:t xml:space="preserve"> </w:t>
      </w:r>
      <w:r w:rsidRPr="00400C93">
        <w:rPr>
          <w:sz w:val="26"/>
          <w:szCs w:val="26"/>
        </w:rPr>
        <w:t>đánh</w:t>
      </w:r>
      <w:r w:rsidR="00EB70C6">
        <w:rPr>
          <w:sz w:val="26"/>
          <w:szCs w:val="26"/>
        </w:rPr>
        <w:t xml:space="preserve"> </w:t>
      </w:r>
      <w:r w:rsidRPr="00400C93">
        <w:rPr>
          <w:sz w:val="26"/>
          <w:szCs w:val="26"/>
        </w:rPr>
        <w:t>giá</w:t>
      </w:r>
      <w:r w:rsidR="00EB70C6">
        <w:rPr>
          <w:sz w:val="26"/>
          <w:szCs w:val="26"/>
        </w:rPr>
        <w:t xml:space="preserve"> </w:t>
      </w:r>
      <w:r w:rsidRPr="00400C93">
        <w:rPr>
          <w:sz w:val="26"/>
          <w:szCs w:val="26"/>
        </w:rPr>
        <w:t>được</w:t>
      </w:r>
      <w:r w:rsidR="00EB70C6">
        <w:rPr>
          <w:sz w:val="26"/>
          <w:szCs w:val="26"/>
        </w:rPr>
        <w:t xml:space="preserve"> </w:t>
      </w:r>
      <w:r w:rsidRPr="00400C93">
        <w:rPr>
          <w:sz w:val="26"/>
          <w:szCs w:val="26"/>
        </w:rPr>
        <w:t>chính</w:t>
      </w:r>
      <w:r w:rsidR="00EB70C6">
        <w:rPr>
          <w:sz w:val="26"/>
          <w:szCs w:val="26"/>
        </w:rPr>
        <w:t xml:space="preserve"> </w:t>
      </w:r>
      <w:r w:rsidRPr="00400C93">
        <w:rPr>
          <w:sz w:val="26"/>
          <w:szCs w:val="26"/>
        </w:rPr>
        <w:t>tác</w:t>
      </w:r>
      <w:r w:rsidR="00EB70C6">
        <w:rPr>
          <w:sz w:val="26"/>
          <w:szCs w:val="26"/>
        </w:rPr>
        <w:t xml:space="preserve"> </w:t>
      </w:r>
      <w:r w:rsidRPr="00400C93">
        <w:rPr>
          <w:sz w:val="26"/>
          <w:szCs w:val="26"/>
        </w:rPr>
        <w:t>giả</w:t>
      </w:r>
      <w:r w:rsidR="00EB70C6">
        <w:rPr>
          <w:sz w:val="26"/>
          <w:szCs w:val="26"/>
        </w:rPr>
        <w:t xml:space="preserve"> </w:t>
      </w:r>
      <w:r w:rsidRPr="00400C93">
        <w:rPr>
          <w:sz w:val="26"/>
          <w:szCs w:val="26"/>
        </w:rPr>
        <w:t>thu</w:t>
      </w:r>
      <w:r w:rsidR="00EB70C6">
        <w:rPr>
          <w:sz w:val="26"/>
          <w:szCs w:val="26"/>
        </w:rPr>
        <w:t xml:space="preserve"> </w:t>
      </w:r>
      <w:r w:rsidRPr="00400C93">
        <w:rPr>
          <w:sz w:val="26"/>
          <w:szCs w:val="26"/>
        </w:rPr>
        <w:t>thập</w:t>
      </w:r>
      <w:r w:rsidR="00EB70C6">
        <w:rPr>
          <w:sz w:val="26"/>
          <w:szCs w:val="26"/>
        </w:rPr>
        <w:t xml:space="preserve"> </w:t>
      </w:r>
      <w:r w:rsidRPr="00400C93">
        <w:rPr>
          <w:sz w:val="26"/>
          <w:szCs w:val="26"/>
        </w:rPr>
        <w:t>từ</w:t>
      </w:r>
      <w:r w:rsidR="00EB70C6">
        <w:rPr>
          <w:sz w:val="26"/>
          <w:szCs w:val="26"/>
        </w:rPr>
        <w:t xml:space="preserve"> </w:t>
      </w:r>
      <w:r w:rsidRPr="00400C93">
        <w:rPr>
          <w:sz w:val="26"/>
          <w:szCs w:val="26"/>
        </w:rPr>
        <w:t>các</w:t>
      </w:r>
      <w:r w:rsidR="00EB70C6">
        <w:rPr>
          <w:sz w:val="26"/>
          <w:szCs w:val="26"/>
        </w:rPr>
        <w:t xml:space="preserve"> </w:t>
      </w:r>
      <w:r w:rsidRPr="00400C93">
        <w:rPr>
          <w:sz w:val="26"/>
          <w:szCs w:val="26"/>
        </w:rPr>
        <w:t>nguồn</w:t>
      </w:r>
      <w:r w:rsidR="00EB70C6">
        <w:rPr>
          <w:sz w:val="26"/>
          <w:szCs w:val="26"/>
        </w:rPr>
        <w:t xml:space="preserve"> </w:t>
      </w:r>
      <w:r w:rsidRPr="00400C93">
        <w:rPr>
          <w:sz w:val="26"/>
          <w:szCs w:val="26"/>
        </w:rPr>
        <w:t>khác</w:t>
      </w:r>
      <w:r w:rsidR="00EB70C6">
        <w:rPr>
          <w:sz w:val="26"/>
          <w:szCs w:val="26"/>
        </w:rPr>
        <w:t xml:space="preserve"> </w:t>
      </w:r>
      <w:r w:rsidRPr="00400C93">
        <w:rPr>
          <w:sz w:val="26"/>
          <w:szCs w:val="26"/>
        </w:rPr>
        <w:t>nhau</w:t>
      </w:r>
      <w:r w:rsidR="00EB70C6">
        <w:rPr>
          <w:sz w:val="26"/>
          <w:szCs w:val="26"/>
        </w:rPr>
        <w:t xml:space="preserve"> </w:t>
      </w:r>
      <w:r w:rsidRPr="00400C93">
        <w:rPr>
          <w:sz w:val="26"/>
          <w:szCs w:val="26"/>
        </w:rPr>
        <w:t>có</w:t>
      </w:r>
      <w:r w:rsidR="00EB70C6">
        <w:rPr>
          <w:sz w:val="26"/>
          <w:szCs w:val="26"/>
        </w:rPr>
        <w:t xml:space="preserve"> </w:t>
      </w:r>
      <w:r w:rsidRPr="00400C93">
        <w:rPr>
          <w:sz w:val="26"/>
          <w:szCs w:val="26"/>
        </w:rPr>
        <w:t>ghi</w:t>
      </w:r>
      <w:r w:rsidR="00EB70C6">
        <w:rPr>
          <w:sz w:val="26"/>
          <w:szCs w:val="26"/>
        </w:rPr>
        <w:t xml:space="preserve"> </w:t>
      </w:r>
      <w:r w:rsidRPr="00400C93">
        <w:rPr>
          <w:sz w:val="26"/>
          <w:szCs w:val="26"/>
        </w:rPr>
        <w:t>rõ</w:t>
      </w:r>
      <w:r w:rsidR="00EB70C6">
        <w:rPr>
          <w:sz w:val="26"/>
          <w:szCs w:val="26"/>
        </w:rPr>
        <w:t xml:space="preserve"> </w:t>
      </w:r>
      <w:r w:rsidRPr="00400C93">
        <w:rPr>
          <w:sz w:val="26"/>
          <w:szCs w:val="26"/>
        </w:rPr>
        <w:t>trong</w:t>
      </w:r>
      <w:r w:rsidR="00EB70C6">
        <w:rPr>
          <w:sz w:val="26"/>
          <w:szCs w:val="26"/>
        </w:rPr>
        <w:t xml:space="preserve"> </w:t>
      </w:r>
      <w:r w:rsidRPr="00400C93">
        <w:rPr>
          <w:sz w:val="26"/>
          <w:szCs w:val="26"/>
        </w:rPr>
        <w:t>phần</w:t>
      </w:r>
      <w:r w:rsidR="00EB70C6">
        <w:rPr>
          <w:sz w:val="26"/>
          <w:szCs w:val="26"/>
        </w:rPr>
        <w:t xml:space="preserve"> </w:t>
      </w:r>
      <w:r w:rsidRPr="00400C93">
        <w:rPr>
          <w:sz w:val="26"/>
          <w:szCs w:val="26"/>
        </w:rPr>
        <w:t>tài</w:t>
      </w:r>
      <w:r w:rsidR="00EB70C6">
        <w:rPr>
          <w:sz w:val="26"/>
          <w:szCs w:val="26"/>
        </w:rPr>
        <w:t xml:space="preserve"> </w:t>
      </w:r>
      <w:r w:rsidRPr="00400C93">
        <w:rPr>
          <w:sz w:val="26"/>
          <w:szCs w:val="26"/>
        </w:rPr>
        <w:t>liệu</w:t>
      </w:r>
      <w:r w:rsidR="00EB70C6">
        <w:rPr>
          <w:sz w:val="26"/>
          <w:szCs w:val="26"/>
        </w:rPr>
        <w:t xml:space="preserve"> </w:t>
      </w:r>
      <w:r w:rsidRPr="00400C93">
        <w:rPr>
          <w:sz w:val="26"/>
          <w:szCs w:val="26"/>
        </w:rPr>
        <w:t>tham</w:t>
      </w:r>
      <w:r w:rsidR="00EB70C6">
        <w:rPr>
          <w:sz w:val="26"/>
          <w:szCs w:val="26"/>
        </w:rPr>
        <w:t xml:space="preserve"> </w:t>
      </w:r>
      <w:r w:rsidRPr="00400C93">
        <w:rPr>
          <w:sz w:val="26"/>
          <w:szCs w:val="26"/>
        </w:rPr>
        <w:t>khảo.</w:t>
      </w:r>
    </w:p>
    <w:p w14:paraId="362362FA" w14:textId="005266FD" w:rsidR="00400C93" w:rsidRPr="00400C93" w:rsidRDefault="00400C93" w:rsidP="00400C93">
      <w:pPr>
        <w:spacing w:line="360" w:lineRule="auto"/>
        <w:ind w:firstLine="720"/>
        <w:jc w:val="both"/>
        <w:rPr>
          <w:sz w:val="26"/>
          <w:szCs w:val="26"/>
        </w:rPr>
      </w:pPr>
      <w:r w:rsidRPr="00400C93">
        <w:rPr>
          <w:sz w:val="26"/>
          <w:szCs w:val="26"/>
        </w:rPr>
        <w:t>Ngoài</w:t>
      </w:r>
      <w:r w:rsidR="00EB70C6">
        <w:rPr>
          <w:sz w:val="26"/>
          <w:szCs w:val="26"/>
        </w:rPr>
        <w:t xml:space="preserve"> </w:t>
      </w:r>
      <w:r w:rsidRPr="00400C93">
        <w:rPr>
          <w:sz w:val="26"/>
          <w:szCs w:val="26"/>
        </w:rPr>
        <w:t>ra,</w:t>
      </w:r>
      <w:r w:rsidR="00EB70C6">
        <w:rPr>
          <w:sz w:val="26"/>
          <w:szCs w:val="26"/>
        </w:rPr>
        <w:t xml:space="preserve"> </w:t>
      </w:r>
      <w:r w:rsidRPr="00400C93">
        <w:rPr>
          <w:sz w:val="26"/>
          <w:szCs w:val="26"/>
        </w:rPr>
        <w:t>trong</w:t>
      </w:r>
      <w:r w:rsidR="00EB70C6">
        <w:rPr>
          <w:sz w:val="26"/>
          <w:szCs w:val="26"/>
        </w:rPr>
        <w:t xml:space="preserve"> </w:t>
      </w:r>
      <w:r w:rsidRPr="00400C93">
        <w:rPr>
          <w:sz w:val="26"/>
          <w:szCs w:val="26"/>
        </w:rPr>
        <w:t>đồ</w:t>
      </w:r>
      <w:r w:rsidR="00EB70C6">
        <w:rPr>
          <w:sz w:val="26"/>
          <w:szCs w:val="26"/>
        </w:rPr>
        <w:t xml:space="preserve"> </w:t>
      </w:r>
      <w:r w:rsidRPr="00400C93">
        <w:rPr>
          <w:sz w:val="26"/>
          <w:szCs w:val="26"/>
        </w:rPr>
        <w:t>án</w:t>
      </w:r>
      <w:r w:rsidR="00EB70C6">
        <w:rPr>
          <w:sz w:val="26"/>
          <w:szCs w:val="26"/>
        </w:rPr>
        <w:t xml:space="preserve"> </w:t>
      </w:r>
      <w:r w:rsidRPr="00400C93">
        <w:rPr>
          <w:sz w:val="26"/>
          <w:szCs w:val="26"/>
        </w:rPr>
        <w:t>còn</w:t>
      </w:r>
      <w:r w:rsidR="00EB70C6">
        <w:rPr>
          <w:sz w:val="26"/>
          <w:szCs w:val="26"/>
        </w:rPr>
        <w:t xml:space="preserve"> </w:t>
      </w:r>
      <w:r w:rsidRPr="00400C93">
        <w:rPr>
          <w:sz w:val="26"/>
          <w:szCs w:val="26"/>
        </w:rPr>
        <w:t>sử</w:t>
      </w:r>
      <w:r w:rsidR="00EB70C6">
        <w:rPr>
          <w:sz w:val="26"/>
          <w:szCs w:val="26"/>
        </w:rPr>
        <w:t xml:space="preserve"> </w:t>
      </w:r>
      <w:r w:rsidRPr="00400C93">
        <w:rPr>
          <w:sz w:val="26"/>
          <w:szCs w:val="26"/>
        </w:rPr>
        <w:t>dụng</w:t>
      </w:r>
      <w:r w:rsidR="00EB70C6">
        <w:rPr>
          <w:sz w:val="26"/>
          <w:szCs w:val="26"/>
        </w:rPr>
        <w:t xml:space="preserve"> </w:t>
      </w:r>
      <w:r w:rsidRPr="00400C93">
        <w:rPr>
          <w:sz w:val="26"/>
          <w:szCs w:val="26"/>
        </w:rPr>
        <w:t>một</w:t>
      </w:r>
      <w:r w:rsidR="00EB70C6">
        <w:rPr>
          <w:sz w:val="26"/>
          <w:szCs w:val="26"/>
        </w:rPr>
        <w:t xml:space="preserve"> </w:t>
      </w:r>
      <w:r w:rsidRPr="00400C93">
        <w:rPr>
          <w:sz w:val="26"/>
          <w:szCs w:val="26"/>
        </w:rPr>
        <w:t>số</w:t>
      </w:r>
      <w:r w:rsidR="00EB70C6">
        <w:rPr>
          <w:sz w:val="26"/>
          <w:szCs w:val="26"/>
        </w:rPr>
        <w:t xml:space="preserve"> </w:t>
      </w:r>
      <w:r w:rsidRPr="00400C93">
        <w:rPr>
          <w:sz w:val="26"/>
          <w:szCs w:val="26"/>
        </w:rPr>
        <w:t>nhận</w:t>
      </w:r>
      <w:r w:rsidR="00EB70C6">
        <w:rPr>
          <w:sz w:val="26"/>
          <w:szCs w:val="26"/>
        </w:rPr>
        <w:t xml:space="preserve"> </w:t>
      </w:r>
      <w:r w:rsidRPr="00400C93">
        <w:rPr>
          <w:sz w:val="26"/>
          <w:szCs w:val="26"/>
        </w:rPr>
        <w:t>xét,</w:t>
      </w:r>
      <w:r w:rsidR="00EB70C6">
        <w:rPr>
          <w:sz w:val="26"/>
          <w:szCs w:val="26"/>
        </w:rPr>
        <w:t xml:space="preserve"> </w:t>
      </w:r>
      <w:r w:rsidRPr="00400C93">
        <w:rPr>
          <w:sz w:val="26"/>
          <w:szCs w:val="26"/>
        </w:rPr>
        <w:t>đánh</w:t>
      </w:r>
      <w:r w:rsidR="00EB70C6">
        <w:rPr>
          <w:sz w:val="26"/>
          <w:szCs w:val="26"/>
        </w:rPr>
        <w:t xml:space="preserve"> </w:t>
      </w:r>
      <w:r w:rsidRPr="00400C93">
        <w:rPr>
          <w:sz w:val="26"/>
          <w:szCs w:val="26"/>
        </w:rPr>
        <w:t>giá</w:t>
      </w:r>
      <w:r w:rsidR="00EB70C6">
        <w:rPr>
          <w:sz w:val="26"/>
          <w:szCs w:val="26"/>
        </w:rPr>
        <w:t xml:space="preserve"> </w:t>
      </w:r>
      <w:r w:rsidRPr="00400C93">
        <w:rPr>
          <w:sz w:val="26"/>
          <w:szCs w:val="26"/>
        </w:rPr>
        <w:t>cũng</w:t>
      </w:r>
      <w:r w:rsidR="00EB70C6">
        <w:rPr>
          <w:sz w:val="26"/>
          <w:szCs w:val="26"/>
        </w:rPr>
        <w:t xml:space="preserve"> </w:t>
      </w:r>
      <w:r w:rsidRPr="00400C93">
        <w:rPr>
          <w:sz w:val="26"/>
          <w:szCs w:val="26"/>
        </w:rPr>
        <w:t>như</w:t>
      </w:r>
      <w:r w:rsidR="00EB70C6">
        <w:rPr>
          <w:sz w:val="26"/>
          <w:szCs w:val="26"/>
        </w:rPr>
        <w:t xml:space="preserve"> </w:t>
      </w:r>
      <w:r w:rsidRPr="00400C93">
        <w:rPr>
          <w:sz w:val="26"/>
          <w:szCs w:val="26"/>
        </w:rPr>
        <w:t>số</w:t>
      </w:r>
      <w:r w:rsidR="00EB70C6">
        <w:rPr>
          <w:sz w:val="26"/>
          <w:szCs w:val="26"/>
        </w:rPr>
        <w:t xml:space="preserve"> </w:t>
      </w:r>
      <w:r w:rsidRPr="00400C93">
        <w:rPr>
          <w:sz w:val="26"/>
          <w:szCs w:val="26"/>
        </w:rPr>
        <w:t>liệu</w:t>
      </w:r>
      <w:r w:rsidR="00EB70C6">
        <w:rPr>
          <w:sz w:val="26"/>
          <w:szCs w:val="26"/>
        </w:rPr>
        <w:t xml:space="preserve"> </w:t>
      </w:r>
      <w:r w:rsidRPr="00400C93">
        <w:rPr>
          <w:sz w:val="26"/>
          <w:szCs w:val="26"/>
        </w:rPr>
        <w:t>của</w:t>
      </w:r>
      <w:r w:rsidR="00EB70C6">
        <w:rPr>
          <w:sz w:val="26"/>
          <w:szCs w:val="26"/>
        </w:rPr>
        <w:t xml:space="preserve"> </w:t>
      </w:r>
      <w:r w:rsidRPr="00400C93">
        <w:rPr>
          <w:sz w:val="26"/>
          <w:szCs w:val="26"/>
        </w:rPr>
        <w:t>các</w:t>
      </w:r>
      <w:r w:rsidR="00EB70C6">
        <w:rPr>
          <w:sz w:val="26"/>
          <w:szCs w:val="26"/>
        </w:rPr>
        <w:t xml:space="preserve"> </w:t>
      </w:r>
      <w:r w:rsidRPr="00400C93">
        <w:rPr>
          <w:sz w:val="26"/>
          <w:szCs w:val="26"/>
        </w:rPr>
        <w:t>tác</w:t>
      </w:r>
      <w:r w:rsidR="00EB70C6">
        <w:rPr>
          <w:sz w:val="26"/>
          <w:szCs w:val="26"/>
        </w:rPr>
        <w:t xml:space="preserve"> </w:t>
      </w:r>
      <w:r w:rsidRPr="00400C93">
        <w:rPr>
          <w:sz w:val="26"/>
          <w:szCs w:val="26"/>
        </w:rPr>
        <w:t>giả</w:t>
      </w:r>
      <w:r w:rsidR="00EB70C6">
        <w:rPr>
          <w:sz w:val="26"/>
          <w:szCs w:val="26"/>
        </w:rPr>
        <w:t xml:space="preserve"> </w:t>
      </w:r>
      <w:r w:rsidRPr="00400C93">
        <w:rPr>
          <w:sz w:val="26"/>
          <w:szCs w:val="26"/>
        </w:rPr>
        <w:t>khác,</w:t>
      </w:r>
      <w:r w:rsidR="00EB70C6">
        <w:rPr>
          <w:sz w:val="26"/>
          <w:szCs w:val="26"/>
        </w:rPr>
        <w:t xml:space="preserve"> </w:t>
      </w:r>
      <w:r w:rsidRPr="00400C93">
        <w:rPr>
          <w:sz w:val="26"/>
          <w:szCs w:val="26"/>
        </w:rPr>
        <w:t>cơ</w:t>
      </w:r>
      <w:r w:rsidR="00EB70C6">
        <w:rPr>
          <w:sz w:val="26"/>
          <w:szCs w:val="26"/>
        </w:rPr>
        <w:t xml:space="preserve"> </w:t>
      </w:r>
      <w:r w:rsidRPr="00400C93">
        <w:rPr>
          <w:sz w:val="26"/>
          <w:szCs w:val="26"/>
        </w:rPr>
        <w:t>quan</w:t>
      </w:r>
      <w:r w:rsidR="00EB70C6">
        <w:rPr>
          <w:sz w:val="26"/>
          <w:szCs w:val="26"/>
        </w:rPr>
        <w:t xml:space="preserve"> </w:t>
      </w:r>
      <w:r w:rsidRPr="00400C93">
        <w:rPr>
          <w:sz w:val="26"/>
          <w:szCs w:val="26"/>
        </w:rPr>
        <w:t>tổ</w:t>
      </w:r>
      <w:r w:rsidR="00EB70C6">
        <w:rPr>
          <w:sz w:val="26"/>
          <w:szCs w:val="26"/>
        </w:rPr>
        <w:t xml:space="preserve"> </w:t>
      </w:r>
      <w:r w:rsidRPr="00400C93">
        <w:rPr>
          <w:sz w:val="26"/>
          <w:szCs w:val="26"/>
        </w:rPr>
        <w:t>chức</w:t>
      </w:r>
      <w:r w:rsidR="00EB70C6">
        <w:rPr>
          <w:sz w:val="26"/>
          <w:szCs w:val="26"/>
        </w:rPr>
        <w:t xml:space="preserve"> </w:t>
      </w:r>
      <w:r w:rsidRPr="00400C93">
        <w:rPr>
          <w:sz w:val="26"/>
          <w:szCs w:val="26"/>
        </w:rPr>
        <w:t>khác</w:t>
      </w:r>
      <w:r w:rsidR="00EB70C6">
        <w:rPr>
          <w:sz w:val="26"/>
          <w:szCs w:val="26"/>
        </w:rPr>
        <w:t xml:space="preserve"> </w:t>
      </w:r>
      <w:r w:rsidRPr="00400C93">
        <w:rPr>
          <w:sz w:val="26"/>
          <w:szCs w:val="26"/>
        </w:rPr>
        <w:t>đều</w:t>
      </w:r>
      <w:r w:rsidR="00EB70C6">
        <w:rPr>
          <w:sz w:val="26"/>
          <w:szCs w:val="26"/>
        </w:rPr>
        <w:t xml:space="preserve"> </w:t>
      </w:r>
      <w:r w:rsidRPr="00400C93">
        <w:rPr>
          <w:sz w:val="26"/>
          <w:szCs w:val="26"/>
        </w:rPr>
        <w:t>có</w:t>
      </w:r>
      <w:r w:rsidR="00EB70C6">
        <w:rPr>
          <w:sz w:val="26"/>
          <w:szCs w:val="26"/>
        </w:rPr>
        <w:t xml:space="preserve"> </w:t>
      </w:r>
      <w:r w:rsidRPr="00400C93">
        <w:rPr>
          <w:sz w:val="26"/>
          <w:szCs w:val="26"/>
        </w:rPr>
        <w:t>trích</w:t>
      </w:r>
      <w:r w:rsidR="00EB70C6">
        <w:rPr>
          <w:sz w:val="26"/>
          <w:szCs w:val="26"/>
        </w:rPr>
        <w:t xml:space="preserve"> </w:t>
      </w:r>
      <w:r w:rsidRPr="00400C93">
        <w:rPr>
          <w:sz w:val="26"/>
          <w:szCs w:val="26"/>
        </w:rPr>
        <w:t>dẫn</w:t>
      </w:r>
      <w:r w:rsidR="00EB70C6">
        <w:rPr>
          <w:sz w:val="26"/>
          <w:szCs w:val="26"/>
        </w:rPr>
        <w:t xml:space="preserve"> </w:t>
      </w:r>
      <w:r w:rsidRPr="00400C93">
        <w:rPr>
          <w:sz w:val="26"/>
          <w:szCs w:val="26"/>
        </w:rPr>
        <w:t>và</w:t>
      </w:r>
      <w:r w:rsidR="00EB70C6">
        <w:rPr>
          <w:sz w:val="26"/>
          <w:szCs w:val="26"/>
        </w:rPr>
        <w:t xml:space="preserve"> </w:t>
      </w:r>
      <w:r w:rsidRPr="00400C93">
        <w:rPr>
          <w:sz w:val="26"/>
          <w:szCs w:val="26"/>
        </w:rPr>
        <w:t>chú</w:t>
      </w:r>
      <w:r w:rsidR="00EB70C6">
        <w:rPr>
          <w:sz w:val="26"/>
          <w:szCs w:val="26"/>
        </w:rPr>
        <w:t xml:space="preserve"> </w:t>
      </w:r>
      <w:r w:rsidRPr="00400C93">
        <w:rPr>
          <w:sz w:val="26"/>
          <w:szCs w:val="26"/>
        </w:rPr>
        <w:t>thích</w:t>
      </w:r>
      <w:r w:rsidR="00EB70C6">
        <w:rPr>
          <w:sz w:val="26"/>
          <w:szCs w:val="26"/>
        </w:rPr>
        <w:t xml:space="preserve"> </w:t>
      </w:r>
      <w:r w:rsidRPr="00400C93">
        <w:rPr>
          <w:sz w:val="26"/>
          <w:szCs w:val="26"/>
        </w:rPr>
        <w:t>nguồn</w:t>
      </w:r>
      <w:r w:rsidR="00EB70C6">
        <w:rPr>
          <w:sz w:val="26"/>
          <w:szCs w:val="26"/>
        </w:rPr>
        <w:t xml:space="preserve"> </w:t>
      </w:r>
      <w:r w:rsidRPr="00400C93">
        <w:rPr>
          <w:sz w:val="26"/>
          <w:szCs w:val="26"/>
        </w:rPr>
        <w:t>gốc.</w:t>
      </w:r>
    </w:p>
    <w:p w14:paraId="0698CFD7" w14:textId="26624835" w:rsidR="00400C93" w:rsidRPr="00400C93" w:rsidRDefault="00400C93" w:rsidP="00400C93">
      <w:pPr>
        <w:spacing w:line="360" w:lineRule="auto"/>
        <w:ind w:firstLine="720"/>
        <w:jc w:val="both"/>
        <w:rPr>
          <w:b/>
          <w:sz w:val="26"/>
          <w:szCs w:val="26"/>
        </w:rPr>
      </w:pPr>
      <w:r w:rsidRPr="00400C93">
        <w:rPr>
          <w:b/>
          <w:sz w:val="26"/>
          <w:szCs w:val="26"/>
        </w:rPr>
        <w:t>Nếu</w:t>
      </w:r>
      <w:r w:rsidR="00EB70C6">
        <w:rPr>
          <w:b/>
          <w:sz w:val="26"/>
          <w:szCs w:val="26"/>
        </w:rPr>
        <w:t xml:space="preserve"> </w:t>
      </w:r>
      <w:r w:rsidRPr="00400C93">
        <w:rPr>
          <w:b/>
          <w:sz w:val="26"/>
          <w:szCs w:val="26"/>
        </w:rPr>
        <w:t>phát</w:t>
      </w:r>
      <w:r w:rsidR="00EB70C6">
        <w:rPr>
          <w:b/>
          <w:sz w:val="26"/>
          <w:szCs w:val="26"/>
        </w:rPr>
        <w:t xml:space="preserve"> </w:t>
      </w:r>
      <w:r w:rsidRPr="00400C93">
        <w:rPr>
          <w:b/>
          <w:sz w:val="26"/>
          <w:szCs w:val="26"/>
        </w:rPr>
        <w:t>hiện</w:t>
      </w:r>
      <w:r w:rsidR="00EB70C6">
        <w:rPr>
          <w:b/>
          <w:sz w:val="26"/>
          <w:szCs w:val="26"/>
        </w:rPr>
        <w:t xml:space="preserve"> </w:t>
      </w:r>
      <w:r w:rsidRPr="00400C93">
        <w:rPr>
          <w:b/>
          <w:sz w:val="26"/>
          <w:szCs w:val="26"/>
        </w:rPr>
        <w:t>có</w:t>
      </w:r>
      <w:r w:rsidR="00EB70C6">
        <w:rPr>
          <w:b/>
          <w:sz w:val="26"/>
          <w:szCs w:val="26"/>
        </w:rPr>
        <w:t xml:space="preserve"> </w:t>
      </w:r>
      <w:r w:rsidRPr="00400C93">
        <w:rPr>
          <w:b/>
          <w:sz w:val="26"/>
          <w:szCs w:val="26"/>
        </w:rPr>
        <w:t>bất</w:t>
      </w:r>
      <w:r w:rsidR="00EB70C6">
        <w:rPr>
          <w:b/>
          <w:sz w:val="26"/>
          <w:szCs w:val="26"/>
        </w:rPr>
        <w:t xml:space="preserve"> </w:t>
      </w:r>
      <w:r w:rsidRPr="00400C93">
        <w:rPr>
          <w:b/>
          <w:sz w:val="26"/>
          <w:szCs w:val="26"/>
        </w:rPr>
        <w:t>kỳ</w:t>
      </w:r>
      <w:r w:rsidR="00EB70C6">
        <w:rPr>
          <w:b/>
          <w:sz w:val="26"/>
          <w:szCs w:val="26"/>
        </w:rPr>
        <w:t xml:space="preserve"> </w:t>
      </w:r>
      <w:r w:rsidRPr="00400C93">
        <w:rPr>
          <w:b/>
          <w:sz w:val="26"/>
          <w:szCs w:val="26"/>
        </w:rPr>
        <w:t>sự</w:t>
      </w:r>
      <w:r w:rsidR="00EB70C6">
        <w:rPr>
          <w:b/>
          <w:sz w:val="26"/>
          <w:szCs w:val="26"/>
        </w:rPr>
        <w:t xml:space="preserve"> </w:t>
      </w:r>
      <w:r w:rsidRPr="00400C93">
        <w:rPr>
          <w:b/>
          <w:sz w:val="26"/>
          <w:szCs w:val="26"/>
        </w:rPr>
        <w:t>gian</w:t>
      </w:r>
      <w:r w:rsidR="00EB70C6">
        <w:rPr>
          <w:b/>
          <w:sz w:val="26"/>
          <w:szCs w:val="26"/>
        </w:rPr>
        <w:t xml:space="preserve"> </w:t>
      </w:r>
      <w:r w:rsidRPr="00400C93">
        <w:rPr>
          <w:b/>
          <w:sz w:val="26"/>
          <w:szCs w:val="26"/>
        </w:rPr>
        <w:t>lận</w:t>
      </w:r>
      <w:r w:rsidR="00EB70C6">
        <w:rPr>
          <w:b/>
          <w:sz w:val="26"/>
          <w:szCs w:val="26"/>
        </w:rPr>
        <w:t xml:space="preserve"> </w:t>
      </w:r>
      <w:r w:rsidRPr="00400C93">
        <w:rPr>
          <w:b/>
          <w:sz w:val="26"/>
          <w:szCs w:val="26"/>
        </w:rPr>
        <w:t>nào</w:t>
      </w:r>
      <w:r w:rsidR="00EB70C6">
        <w:rPr>
          <w:b/>
          <w:sz w:val="26"/>
          <w:szCs w:val="26"/>
        </w:rPr>
        <w:t xml:space="preserve"> </w:t>
      </w:r>
      <w:r w:rsidRPr="00400C93">
        <w:rPr>
          <w:b/>
          <w:sz w:val="26"/>
          <w:szCs w:val="26"/>
        </w:rPr>
        <w:t>tôi</w:t>
      </w:r>
      <w:r w:rsidR="00EB70C6">
        <w:rPr>
          <w:b/>
          <w:sz w:val="26"/>
          <w:szCs w:val="26"/>
        </w:rPr>
        <w:t xml:space="preserve"> </w:t>
      </w:r>
      <w:r w:rsidRPr="00400C93">
        <w:rPr>
          <w:b/>
          <w:sz w:val="26"/>
          <w:szCs w:val="26"/>
        </w:rPr>
        <w:t>xin</w:t>
      </w:r>
      <w:r w:rsidR="00EB70C6">
        <w:rPr>
          <w:b/>
          <w:sz w:val="26"/>
          <w:szCs w:val="26"/>
        </w:rPr>
        <w:t xml:space="preserve"> </w:t>
      </w:r>
      <w:r w:rsidRPr="00400C93">
        <w:rPr>
          <w:b/>
          <w:sz w:val="26"/>
          <w:szCs w:val="26"/>
        </w:rPr>
        <w:t>hoàn</w:t>
      </w:r>
      <w:r w:rsidR="00EB70C6">
        <w:rPr>
          <w:b/>
          <w:sz w:val="26"/>
          <w:szCs w:val="26"/>
        </w:rPr>
        <w:t xml:space="preserve"> </w:t>
      </w:r>
      <w:r w:rsidRPr="00400C93">
        <w:rPr>
          <w:b/>
          <w:sz w:val="26"/>
          <w:szCs w:val="26"/>
        </w:rPr>
        <w:t>toàn</w:t>
      </w:r>
      <w:r w:rsidR="00EB70C6">
        <w:rPr>
          <w:b/>
          <w:sz w:val="26"/>
          <w:szCs w:val="26"/>
        </w:rPr>
        <w:t xml:space="preserve"> </w:t>
      </w:r>
      <w:r w:rsidRPr="00400C93">
        <w:rPr>
          <w:b/>
          <w:sz w:val="26"/>
          <w:szCs w:val="26"/>
        </w:rPr>
        <w:t>chịu</w:t>
      </w:r>
      <w:r w:rsidR="00EB70C6">
        <w:rPr>
          <w:b/>
          <w:sz w:val="26"/>
          <w:szCs w:val="26"/>
        </w:rPr>
        <w:t xml:space="preserve"> </w:t>
      </w:r>
      <w:r w:rsidRPr="00400C93">
        <w:rPr>
          <w:b/>
          <w:sz w:val="26"/>
          <w:szCs w:val="26"/>
        </w:rPr>
        <w:t>trách</w:t>
      </w:r>
      <w:r w:rsidR="00EB70C6">
        <w:rPr>
          <w:b/>
          <w:sz w:val="26"/>
          <w:szCs w:val="26"/>
        </w:rPr>
        <w:t xml:space="preserve"> </w:t>
      </w:r>
      <w:r w:rsidRPr="00400C93">
        <w:rPr>
          <w:b/>
          <w:sz w:val="26"/>
          <w:szCs w:val="26"/>
        </w:rPr>
        <w:t>nhiệm</w:t>
      </w:r>
      <w:r w:rsidR="00EB70C6">
        <w:rPr>
          <w:b/>
          <w:sz w:val="26"/>
          <w:szCs w:val="26"/>
        </w:rPr>
        <w:t xml:space="preserve"> </w:t>
      </w:r>
      <w:r w:rsidRPr="00400C93">
        <w:rPr>
          <w:b/>
          <w:sz w:val="26"/>
          <w:szCs w:val="26"/>
        </w:rPr>
        <w:t>về</w:t>
      </w:r>
      <w:r w:rsidR="00EB70C6">
        <w:rPr>
          <w:b/>
          <w:sz w:val="26"/>
          <w:szCs w:val="26"/>
        </w:rPr>
        <w:t xml:space="preserve"> </w:t>
      </w:r>
      <w:r w:rsidRPr="00400C93">
        <w:rPr>
          <w:b/>
          <w:sz w:val="26"/>
          <w:szCs w:val="26"/>
        </w:rPr>
        <w:t>nội</w:t>
      </w:r>
      <w:r w:rsidR="00EB70C6">
        <w:rPr>
          <w:b/>
          <w:sz w:val="26"/>
          <w:szCs w:val="26"/>
        </w:rPr>
        <w:t xml:space="preserve"> </w:t>
      </w:r>
      <w:r w:rsidRPr="00400C93">
        <w:rPr>
          <w:b/>
          <w:sz w:val="26"/>
          <w:szCs w:val="26"/>
        </w:rPr>
        <w:t>dung</w:t>
      </w:r>
      <w:r w:rsidR="00EB70C6">
        <w:rPr>
          <w:b/>
          <w:sz w:val="26"/>
          <w:szCs w:val="26"/>
        </w:rPr>
        <w:t xml:space="preserve"> </w:t>
      </w:r>
      <w:r w:rsidRPr="00400C93">
        <w:rPr>
          <w:b/>
          <w:sz w:val="26"/>
          <w:szCs w:val="26"/>
        </w:rPr>
        <w:t>đồ</w:t>
      </w:r>
      <w:r w:rsidR="00EB70C6">
        <w:rPr>
          <w:b/>
          <w:sz w:val="26"/>
          <w:szCs w:val="26"/>
        </w:rPr>
        <w:t xml:space="preserve"> </w:t>
      </w:r>
      <w:r w:rsidRPr="00400C93">
        <w:rPr>
          <w:b/>
          <w:sz w:val="26"/>
          <w:szCs w:val="26"/>
        </w:rPr>
        <w:t>án</w:t>
      </w:r>
      <w:r w:rsidR="00EB70C6">
        <w:rPr>
          <w:b/>
          <w:sz w:val="26"/>
          <w:szCs w:val="26"/>
        </w:rPr>
        <w:t xml:space="preserve"> </w:t>
      </w:r>
      <w:r w:rsidRPr="00400C93">
        <w:rPr>
          <w:b/>
          <w:sz w:val="26"/>
          <w:szCs w:val="26"/>
        </w:rPr>
        <w:t>của</w:t>
      </w:r>
      <w:r w:rsidR="00EB70C6">
        <w:rPr>
          <w:b/>
          <w:sz w:val="26"/>
          <w:szCs w:val="26"/>
        </w:rPr>
        <w:t xml:space="preserve"> </w:t>
      </w:r>
      <w:r w:rsidRPr="00400C93">
        <w:rPr>
          <w:b/>
          <w:sz w:val="26"/>
          <w:szCs w:val="26"/>
        </w:rPr>
        <w:t>mình.</w:t>
      </w:r>
      <w:r w:rsidR="00EB70C6">
        <w:rPr>
          <w:b/>
          <w:sz w:val="26"/>
          <w:szCs w:val="26"/>
        </w:rPr>
        <w:t xml:space="preserve"> </w:t>
      </w:r>
      <w:r w:rsidRPr="00400C93">
        <w:rPr>
          <w:sz w:val="26"/>
          <w:szCs w:val="26"/>
        </w:rPr>
        <w:t>Trường</w:t>
      </w:r>
      <w:r w:rsidR="00EB70C6">
        <w:rPr>
          <w:sz w:val="26"/>
          <w:szCs w:val="26"/>
        </w:rPr>
        <w:t xml:space="preserve"> </w:t>
      </w:r>
      <w:r w:rsidRPr="00400C93">
        <w:rPr>
          <w:sz w:val="26"/>
          <w:szCs w:val="26"/>
        </w:rPr>
        <w:t>đại</w:t>
      </w:r>
      <w:r w:rsidR="00EB70C6">
        <w:rPr>
          <w:sz w:val="26"/>
          <w:szCs w:val="26"/>
        </w:rPr>
        <w:t xml:space="preserve"> </w:t>
      </w:r>
      <w:r w:rsidRPr="00400C93">
        <w:rPr>
          <w:sz w:val="26"/>
          <w:szCs w:val="26"/>
        </w:rPr>
        <w:t>học</w:t>
      </w:r>
      <w:r w:rsidR="00EB70C6">
        <w:rPr>
          <w:sz w:val="26"/>
          <w:szCs w:val="26"/>
        </w:rPr>
        <w:t xml:space="preserve"> </w:t>
      </w:r>
      <w:r w:rsidRPr="00400C93">
        <w:rPr>
          <w:sz w:val="26"/>
          <w:szCs w:val="26"/>
        </w:rPr>
        <w:t>Tôn</w:t>
      </w:r>
      <w:r w:rsidR="00EB70C6">
        <w:rPr>
          <w:sz w:val="26"/>
          <w:szCs w:val="26"/>
        </w:rPr>
        <w:t xml:space="preserve"> </w:t>
      </w:r>
      <w:r w:rsidRPr="00400C93">
        <w:rPr>
          <w:sz w:val="26"/>
          <w:szCs w:val="26"/>
        </w:rPr>
        <w:t>Đức</w:t>
      </w:r>
      <w:r w:rsidR="00EB70C6">
        <w:rPr>
          <w:sz w:val="26"/>
          <w:szCs w:val="26"/>
        </w:rPr>
        <w:t xml:space="preserve"> </w:t>
      </w:r>
      <w:r w:rsidRPr="00400C93">
        <w:rPr>
          <w:sz w:val="26"/>
          <w:szCs w:val="26"/>
        </w:rPr>
        <w:t>Thắng</w:t>
      </w:r>
      <w:r w:rsidR="00EB70C6">
        <w:rPr>
          <w:sz w:val="26"/>
          <w:szCs w:val="26"/>
        </w:rPr>
        <w:t xml:space="preserve"> </w:t>
      </w:r>
      <w:r w:rsidRPr="00400C93">
        <w:rPr>
          <w:sz w:val="26"/>
          <w:szCs w:val="26"/>
        </w:rPr>
        <w:t>không</w:t>
      </w:r>
      <w:r w:rsidR="00EB70C6">
        <w:rPr>
          <w:sz w:val="26"/>
          <w:szCs w:val="26"/>
        </w:rPr>
        <w:t xml:space="preserve"> </w:t>
      </w:r>
      <w:r w:rsidRPr="00400C93">
        <w:rPr>
          <w:sz w:val="26"/>
          <w:szCs w:val="26"/>
        </w:rPr>
        <w:t>liên</w:t>
      </w:r>
      <w:r w:rsidR="00EB70C6">
        <w:rPr>
          <w:sz w:val="26"/>
          <w:szCs w:val="26"/>
        </w:rPr>
        <w:t xml:space="preserve"> </w:t>
      </w:r>
      <w:r w:rsidRPr="00400C93">
        <w:rPr>
          <w:sz w:val="26"/>
          <w:szCs w:val="26"/>
        </w:rPr>
        <w:t>quan</w:t>
      </w:r>
      <w:r w:rsidR="00EB70C6">
        <w:rPr>
          <w:sz w:val="26"/>
          <w:szCs w:val="26"/>
        </w:rPr>
        <w:t xml:space="preserve"> </w:t>
      </w:r>
      <w:r w:rsidRPr="00400C93">
        <w:rPr>
          <w:sz w:val="26"/>
          <w:szCs w:val="26"/>
        </w:rPr>
        <w:t>đến</w:t>
      </w:r>
      <w:r w:rsidR="00EB70C6">
        <w:rPr>
          <w:sz w:val="26"/>
          <w:szCs w:val="26"/>
        </w:rPr>
        <w:t xml:space="preserve"> </w:t>
      </w:r>
      <w:r w:rsidRPr="00400C93">
        <w:rPr>
          <w:sz w:val="26"/>
          <w:szCs w:val="26"/>
        </w:rPr>
        <w:t>những</w:t>
      </w:r>
      <w:r w:rsidR="00EB70C6">
        <w:rPr>
          <w:sz w:val="26"/>
          <w:szCs w:val="26"/>
        </w:rPr>
        <w:t xml:space="preserve"> </w:t>
      </w:r>
      <w:r w:rsidRPr="00400C93">
        <w:rPr>
          <w:sz w:val="26"/>
          <w:szCs w:val="26"/>
        </w:rPr>
        <w:t>vi</w:t>
      </w:r>
      <w:r w:rsidR="00EB70C6">
        <w:rPr>
          <w:sz w:val="26"/>
          <w:szCs w:val="26"/>
        </w:rPr>
        <w:t xml:space="preserve"> </w:t>
      </w:r>
      <w:r w:rsidRPr="00400C93">
        <w:rPr>
          <w:sz w:val="26"/>
          <w:szCs w:val="26"/>
        </w:rPr>
        <w:t>phạm</w:t>
      </w:r>
      <w:r w:rsidR="00EB70C6">
        <w:rPr>
          <w:sz w:val="26"/>
          <w:szCs w:val="26"/>
        </w:rPr>
        <w:t xml:space="preserve"> </w:t>
      </w:r>
      <w:r w:rsidRPr="00400C93">
        <w:rPr>
          <w:sz w:val="26"/>
          <w:szCs w:val="26"/>
        </w:rPr>
        <w:t>tác</w:t>
      </w:r>
      <w:r w:rsidR="00EB70C6">
        <w:rPr>
          <w:sz w:val="26"/>
          <w:szCs w:val="26"/>
        </w:rPr>
        <w:t xml:space="preserve"> </w:t>
      </w:r>
      <w:r w:rsidRPr="00400C93">
        <w:rPr>
          <w:sz w:val="26"/>
          <w:szCs w:val="26"/>
        </w:rPr>
        <w:t>quyền,</w:t>
      </w:r>
      <w:r w:rsidR="00EB70C6">
        <w:rPr>
          <w:sz w:val="26"/>
          <w:szCs w:val="26"/>
        </w:rPr>
        <w:t xml:space="preserve"> </w:t>
      </w:r>
      <w:r w:rsidRPr="00400C93">
        <w:rPr>
          <w:sz w:val="26"/>
          <w:szCs w:val="26"/>
        </w:rPr>
        <w:t>bản</w:t>
      </w:r>
      <w:r w:rsidR="00EB70C6">
        <w:rPr>
          <w:sz w:val="26"/>
          <w:szCs w:val="26"/>
        </w:rPr>
        <w:t xml:space="preserve"> </w:t>
      </w:r>
      <w:r w:rsidRPr="00400C93">
        <w:rPr>
          <w:sz w:val="26"/>
          <w:szCs w:val="26"/>
        </w:rPr>
        <w:t>quyền</w:t>
      </w:r>
      <w:r w:rsidR="00EB70C6">
        <w:rPr>
          <w:sz w:val="26"/>
          <w:szCs w:val="26"/>
        </w:rPr>
        <w:t xml:space="preserve"> </w:t>
      </w:r>
      <w:r w:rsidRPr="00400C93">
        <w:rPr>
          <w:sz w:val="26"/>
          <w:szCs w:val="26"/>
        </w:rPr>
        <w:t>do</w:t>
      </w:r>
      <w:r w:rsidR="00EB70C6">
        <w:rPr>
          <w:sz w:val="26"/>
          <w:szCs w:val="26"/>
        </w:rPr>
        <w:t xml:space="preserve"> </w:t>
      </w:r>
      <w:r w:rsidRPr="00400C93">
        <w:rPr>
          <w:sz w:val="26"/>
          <w:szCs w:val="26"/>
        </w:rPr>
        <w:t>tôi</w:t>
      </w:r>
      <w:r w:rsidR="00EB70C6">
        <w:rPr>
          <w:sz w:val="26"/>
          <w:szCs w:val="26"/>
        </w:rPr>
        <w:t xml:space="preserve"> </w:t>
      </w:r>
      <w:r w:rsidRPr="00400C93">
        <w:rPr>
          <w:sz w:val="26"/>
          <w:szCs w:val="26"/>
        </w:rPr>
        <w:t>gây</w:t>
      </w:r>
      <w:r w:rsidR="00EB70C6">
        <w:rPr>
          <w:sz w:val="26"/>
          <w:szCs w:val="26"/>
        </w:rPr>
        <w:t xml:space="preserve"> </w:t>
      </w:r>
      <w:r w:rsidRPr="00400C93">
        <w:rPr>
          <w:sz w:val="26"/>
          <w:szCs w:val="26"/>
        </w:rPr>
        <w:t>ra</w:t>
      </w:r>
      <w:r w:rsidR="00EB70C6">
        <w:rPr>
          <w:sz w:val="26"/>
          <w:szCs w:val="26"/>
        </w:rPr>
        <w:t xml:space="preserve"> </w:t>
      </w:r>
      <w:r w:rsidRPr="00400C93">
        <w:rPr>
          <w:sz w:val="26"/>
          <w:szCs w:val="26"/>
        </w:rPr>
        <w:t>trong</w:t>
      </w:r>
      <w:r w:rsidR="00EB70C6">
        <w:rPr>
          <w:sz w:val="26"/>
          <w:szCs w:val="26"/>
        </w:rPr>
        <w:t xml:space="preserve"> </w:t>
      </w:r>
      <w:r w:rsidRPr="00400C93">
        <w:rPr>
          <w:sz w:val="26"/>
          <w:szCs w:val="26"/>
        </w:rPr>
        <w:t>quá</w:t>
      </w:r>
      <w:r w:rsidR="00EB70C6">
        <w:rPr>
          <w:sz w:val="26"/>
          <w:szCs w:val="26"/>
        </w:rPr>
        <w:t xml:space="preserve"> </w:t>
      </w:r>
      <w:r w:rsidRPr="00400C93">
        <w:rPr>
          <w:sz w:val="26"/>
          <w:szCs w:val="26"/>
        </w:rPr>
        <w:t>trình</w:t>
      </w:r>
      <w:r w:rsidR="00EB70C6">
        <w:rPr>
          <w:sz w:val="26"/>
          <w:szCs w:val="26"/>
        </w:rPr>
        <w:t xml:space="preserve"> </w:t>
      </w:r>
      <w:r w:rsidRPr="00400C93">
        <w:rPr>
          <w:sz w:val="26"/>
          <w:szCs w:val="26"/>
        </w:rPr>
        <w:t>thực</w:t>
      </w:r>
      <w:r w:rsidR="00EB70C6">
        <w:rPr>
          <w:sz w:val="26"/>
          <w:szCs w:val="26"/>
        </w:rPr>
        <w:t xml:space="preserve"> </w:t>
      </w:r>
      <w:r w:rsidRPr="00400C93">
        <w:rPr>
          <w:sz w:val="26"/>
          <w:szCs w:val="26"/>
        </w:rPr>
        <w:t>hiện</w:t>
      </w:r>
      <w:r w:rsidR="00EB70C6">
        <w:rPr>
          <w:sz w:val="26"/>
          <w:szCs w:val="26"/>
        </w:rPr>
        <w:t xml:space="preserve"> </w:t>
      </w:r>
      <w:r w:rsidRPr="00400C93">
        <w:rPr>
          <w:sz w:val="26"/>
          <w:szCs w:val="26"/>
        </w:rPr>
        <w:t>(nếu</w:t>
      </w:r>
      <w:r w:rsidR="00EB70C6">
        <w:rPr>
          <w:sz w:val="26"/>
          <w:szCs w:val="26"/>
        </w:rPr>
        <w:t xml:space="preserve"> </w:t>
      </w:r>
      <w:r w:rsidRPr="00400C93">
        <w:rPr>
          <w:sz w:val="26"/>
          <w:szCs w:val="26"/>
        </w:rPr>
        <w:t>có).</w:t>
      </w:r>
    </w:p>
    <w:p w14:paraId="2F6A155E" w14:textId="79127250" w:rsidR="00400C93" w:rsidRPr="00400C93" w:rsidRDefault="00400C93" w:rsidP="00400C93">
      <w:pPr>
        <w:spacing w:line="360" w:lineRule="auto"/>
        <w:ind w:left="3600"/>
        <w:jc w:val="center"/>
        <w:rPr>
          <w:i/>
          <w:sz w:val="26"/>
          <w:szCs w:val="26"/>
        </w:rPr>
      </w:pPr>
      <w:r w:rsidRPr="00400C93">
        <w:rPr>
          <w:i/>
          <w:sz w:val="26"/>
          <w:szCs w:val="26"/>
        </w:rPr>
        <w:t>TP.</w:t>
      </w:r>
      <w:r w:rsidR="00EB70C6">
        <w:rPr>
          <w:i/>
          <w:sz w:val="26"/>
          <w:szCs w:val="26"/>
        </w:rPr>
        <w:t xml:space="preserve"> </w:t>
      </w:r>
      <w:r w:rsidRPr="00400C93">
        <w:rPr>
          <w:i/>
          <w:sz w:val="26"/>
          <w:szCs w:val="26"/>
        </w:rPr>
        <w:t>Hồ</w:t>
      </w:r>
      <w:r w:rsidR="00EB70C6">
        <w:rPr>
          <w:i/>
          <w:sz w:val="26"/>
          <w:szCs w:val="26"/>
        </w:rPr>
        <w:t xml:space="preserve"> </w:t>
      </w:r>
      <w:r w:rsidRPr="00400C93">
        <w:rPr>
          <w:i/>
          <w:sz w:val="26"/>
          <w:szCs w:val="26"/>
        </w:rPr>
        <w:t>Chí</w:t>
      </w:r>
      <w:r w:rsidR="00EB70C6">
        <w:rPr>
          <w:i/>
          <w:sz w:val="26"/>
          <w:szCs w:val="26"/>
        </w:rPr>
        <w:t xml:space="preserve"> </w:t>
      </w:r>
      <w:r w:rsidRPr="00400C93">
        <w:rPr>
          <w:i/>
          <w:sz w:val="26"/>
          <w:szCs w:val="26"/>
        </w:rPr>
        <w:t>Minh,</w:t>
      </w:r>
      <w:r w:rsidR="00EB70C6">
        <w:rPr>
          <w:i/>
          <w:sz w:val="26"/>
          <w:szCs w:val="26"/>
        </w:rPr>
        <w:t xml:space="preserve"> </w:t>
      </w:r>
      <w:r w:rsidRPr="00400C93">
        <w:rPr>
          <w:i/>
          <w:sz w:val="26"/>
          <w:szCs w:val="26"/>
        </w:rPr>
        <w:t>ngày</w:t>
      </w:r>
      <w:r w:rsidR="00EB70C6">
        <w:rPr>
          <w:i/>
          <w:sz w:val="26"/>
          <w:szCs w:val="26"/>
        </w:rPr>
        <w:t xml:space="preserve"> </w:t>
      </w:r>
      <w:r w:rsidRPr="00400C93">
        <w:rPr>
          <w:i/>
          <w:sz w:val="26"/>
          <w:szCs w:val="26"/>
        </w:rPr>
        <w:t>tháng</w:t>
      </w:r>
      <w:r w:rsidR="00EB70C6">
        <w:rPr>
          <w:i/>
          <w:sz w:val="26"/>
          <w:szCs w:val="26"/>
        </w:rPr>
        <w:t xml:space="preserve"> </w:t>
      </w:r>
      <w:r w:rsidRPr="00400C93">
        <w:rPr>
          <w:i/>
          <w:sz w:val="26"/>
          <w:szCs w:val="26"/>
        </w:rPr>
        <w:t>năm</w:t>
      </w:r>
      <w:r w:rsidR="00EB70C6">
        <w:rPr>
          <w:i/>
          <w:sz w:val="26"/>
          <w:szCs w:val="26"/>
        </w:rPr>
        <w:t xml:space="preserve"> </w:t>
      </w:r>
    </w:p>
    <w:p w14:paraId="13C27BB6" w14:textId="6552C261" w:rsidR="00400C93" w:rsidRPr="00400C93" w:rsidRDefault="00400C93" w:rsidP="00400C93">
      <w:pPr>
        <w:tabs>
          <w:tab w:val="center" w:pos="6521"/>
        </w:tabs>
        <w:spacing w:line="360" w:lineRule="auto"/>
        <w:ind w:left="3600"/>
        <w:jc w:val="center"/>
        <w:rPr>
          <w:i/>
          <w:sz w:val="26"/>
          <w:szCs w:val="26"/>
        </w:rPr>
      </w:pPr>
      <w:r w:rsidRPr="00400C93">
        <w:rPr>
          <w:i/>
          <w:sz w:val="26"/>
          <w:szCs w:val="26"/>
        </w:rPr>
        <w:t>Tác</w:t>
      </w:r>
      <w:r w:rsidR="00EB70C6">
        <w:rPr>
          <w:i/>
          <w:sz w:val="26"/>
          <w:szCs w:val="26"/>
        </w:rPr>
        <w:t xml:space="preserve"> </w:t>
      </w:r>
      <w:r w:rsidRPr="00400C93">
        <w:rPr>
          <w:i/>
          <w:sz w:val="26"/>
          <w:szCs w:val="26"/>
        </w:rPr>
        <w:t>giả</w:t>
      </w:r>
    </w:p>
    <w:p w14:paraId="6E1DBEF4" w14:textId="58862EEA" w:rsidR="00400C93" w:rsidRPr="00400C93" w:rsidRDefault="00400C93" w:rsidP="00E22236">
      <w:pPr>
        <w:tabs>
          <w:tab w:val="center" w:pos="6379"/>
        </w:tabs>
        <w:spacing w:after="200" w:line="276" w:lineRule="auto"/>
        <w:ind w:left="3600"/>
        <w:jc w:val="center"/>
        <w:rPr>
          <w:i/>
          <w:sz w:val="26"/>
          <w:szCs w:val="26"/>
        </w:rPr>
      </w:pPr>
      <w:r w:rsidRPr="00400C93">
        <w:rPr>
          <w:i/>
          <w:sz w:val="26"/>
          <w:szCs w:val="26"/>
        </w:rPr>
        <w:t>(ký</w:t>
      </w:r>
      <w:r w:rsidR="00EB70C6">
        <w:rPr>
          <w:i/>
          <w:sz w:val="26"/>
          <w:szCs w:val="26"/>
        </w:rPr>
        <w:t xml:space="preserve"> </w:t>
      </w:r>
      <w:r w:rsidRPr="00400C93">
        <w:rPr>
          <w:i/>
          <w:sz w:val="26"/>
          <w:szCs w:val="26"/>
        </w:rPr>
        <w:t>tên</w:t>
      </w:r>
      <w:r w:rsidR="00EB70C6">
        <w:rPr>
          <w:i/>
          <w:sz w:val="26"/>
          <w:szCs w:val="26"/>
        </w:rPr>
        <w:t xml:space="preserve"> </w:t>
      </w:r>
      <w:r w:rsidRPr="00400C93">
        <w:rPr>
          <w:i/>
          <w:sz w:val="26"/>
          <w:szCs w:val="26"/>
        </w:rPr>
        <w:t>và</w:t>
      </w:r>
      <w:r w:rsidR="00EB70C6">
        <w:rPr>
          <w:i/>
          <w:sz w:val="26"/>
          <w:szCs w:val="26"/>
        </w:rPr>
        <w:t xml:space="preserve"> </w:t>
      </w:r>
      <w:r w:rsidRPr="00400C93">
        <w:rPr>
          <w:i/>
          <w:sz w:val="26"/>
          <w:szCs w:val="26"/>
        </w:rPr>
        <w:t>ghi</w:t>
      </w:r>
      <w:r w:rsidR="00EB70C6">
        <w:rPr>
          <w:i/>
          <w:sz w:val="26"/>
          <w:szCs w:val="26"/>
        </w:rPr>
        <w:t xml:space="preserve"> </w:t>
      </w:r>
      <w:r w:rsidRPr="00400C93">
        <w:rPr>
          <w:i/>
          <w:sz w:val="26"/>
          <w:szCs w:val="26"/>
        </w:rPr>
        <w:t>rõ</w:t>
      </w:r>
      <w:r w:rsidR="00EB70C6">
        <w:rPr>
          <w:i/>
          <w:sz w:val="26"/>
          <w:szCs w:val="26"/>
        </w:rPr>
        <w:t xml:space="preserve"> </w:t>
      </w:r>
      <w:r w:rsidRPr="00400C93">
        <w:rPr>
          <w:i/>
          <w:sz w:val="26"/>
          <w:szCs w:val="26"/>
        </w:rPr>
        <w:t>họ</w:t>
      </w:r>
      <w:r w:rsidR="00EB70C6">
        <w:rPr>
          <w:i/>
          <w:sz w:val="26"/>
          <w:szCs w:val="26"/>
        </w:rPr>
        <w:t xml:space="preserve"> </w:t>
      </w:r>
      <w:r w:rsidR="00E22236">
        <w:rPr>
          <w:i/>
          <w:sz w:val="26"/>
          <w:szCs w:val="26"/>
        </w:rPr>
        <w:t>tên)</w:t>
      </w:r>
    </w:p>
    <w:p w14:paraId="06338B75" w14:textId="77777777" w:rsidR="00400C93" w:rsidRPr="00400C93" w:rsidRDefault="00400C93" w:rsidP="002D4968">
      <w:pPr>
        <w:tabs>
          <w:tab w:val="center" w:pos="6379"/>
        </w:tabs>
        <w:spacing w:after="200" w:line="276" w:lineRule="auto"/>
        <w:ind w:left="3600"/>
        <w:jc w:val="center"/>
        <w:rPr>
          <w:i/>
          <w:sz w:val="26"/>
          <w:szCs w:val="26"/>
        </w:rPr>
      </w:pPr>
    </w:p>
    <w:p w14:paraId="0279C1E1" w14:textId="77777777" w:rsidR="00400C93" w:rsidRPr="00400C93" w:rsidRDefault="00400C93" w:rsidP="002D4968">
      <w:pPr>
        <w:tabs>
          <w:tab w:val="center" w:pos="6379"/>
        </w:tabs>
        <w:spacing w:after="200" w:line="276" w:lineRule="auto"/>
        <w:ind w:left="3600"/>
        <w:jc w:val="center"/>
        <w:rPr>
          <w:i/>
          <w:sz w:val="26"/>
          <w:szCs w:val="26"/>
        </w:rPr>
      </w:pPr>
    </w:p>
    <w:p w14:paraId="140F74F6" w14:textId="0D0279BB" w:rsidR="00400C93" w:rsidRPr="00400C93" w:rsidRDefault="00400C93" w:rsidP="002D4968">
      <w:pPr>
        <w:tabs>
          <w:tab w:val="center" w:pos="6379"/>
        </w:tabs>
        <w:spacing w:after="200" w:line="276" w:lineRule="auto"/>
        <w:ind w:left="3600"/>
        <w:jc w:val="center"/>
        <w:rPr>
          <w:i/>
          <w:sz w:val="26"/>
          <w:szCs w:val="26"/>
        </w:rPr>
      </w:pPr>
      <w:r w:rsidRPr="00400C93">
        <w:rPr>
          <w:i/>
          <w:sz w:val="26"/>
          <w:szCs w:val="26"/>
        </w:rPr>
        <w:t>Trần</w:t>
      </w:r>
      <w:r w:rsidR="00EB70C6">
        <w:rPr>
          <w:i/>
          <w:sz w:val="26"/>
          <w:szCs w:val="26"/>
        </w:rPr>
        <w:t xml:space="preserve"> </w:t>
      </w:r>
      <w:r w:rsidRPr="00400C93">
        <w:rPr>
          <w:i/>
          <w:sz w:val="26"/>
          <w:szCs w:val="26"/>
        </w:rPr>
        <w:t>Thanh</w:t>
      </w:r>
      <w:r w:rsidR="00EB70C6">
        <w:rPr>
          <w:i/>
          <w:sz w:val="26"/>
          <w:szCs w:val="26"/>
        </w:rPr>
        <w:t xml:space="preserve"> </w:t>
      </w:r>
      <w:r w:rsidRPr="00400C93">
        <w:rPr>
          <w:i/>
          <w:sz w:val="26"/>
          <w:szCs w:val="26"/>
        </w:rPr>
        <w:t>Duy</w:t>
      </w:r>
    </w:p>
    <w:p w14:paraId="3006B8E5" w14:textId="77777777" w:rsidR="00400C93" w:rsidRPr="00400C93" w:rsidRDefault="00400C93" w:rsidP="002D4968">
      <w:pPr>
        <w:tabs>
          <w:tab w:val="center" w:pos="6379"/>
        </w:tabs>
        <w:spacing w:after="200" w:line="276" w:lineRule="auto"/>
        <w:ind w:left="3600"/>
        <w:jc w:val="center"/>
        <w:rPr>
          <w:i/>
          <w:sz w:val="26"/>
          <w:szCs w:val="26"/>
        </w:rPr>
      </w:pPr>
    </w:p>
    <w:p w14:paraId="0CEFE42A" w14:textId="77777777" w:rsidR="00400C93" w:rsidRPr="00400C93" w:rsidRDefault="00400C93" w:rsidP="002D4968">
      <w:pPr>
        <w:tabs>
          <w:tab w:val="center" w:pos="6379"/>
        </w:tabs>
        <w:spacing w:after="200" w:line="276" w:lineRule="auto"/>
        <w:ind w:left="3600"/>
        <w:jc w:val="center"/>
        <w:rPr>
          <w:i/>
          <w:sz w:val="26"/>
          <w:szCs w:val="26"/>
        </w:rPr>
      </w:pPr>
    </w:p>
    <w:p w14:paraId="6A10D0DC" w14:textId="55C10D9E" w:rsidR="00400C93" w:rsidRPr="00400C93" w:rsidRDefault="00E22236" w:rsidP="002D4968">
      <w:pPr>
        <w:tabs>
          <w:tab w:val="center" w:pos="6379"/>
        </w:tabs>
        <w:spacing w:after="200" w:line="276" w:lineRule="auto"/>
        <w:ind w:left="3600"/>
        <w:jc w:val="center"/>
        <w:rPr>
          <w:i/>
          <w:sz w:val="26"/>
          <w:szCs w:val="26"/>
        </w:rPr>
      </w:pPr>
      <w:r>
        <w:rPr>
          <w:i/>
          <w:sz w:val="26"/>
          <w:szCs w:val="26"/>
        </w:rPr>
        <w:t>Võ Thị Mỹ Huyền</w:t>
      </w:r>
    </w:p>
    <w:p w14:paraId="22296B34" w14:textId="77777777" w:rsidR="00400C93" w:rsidRPr="00400C93" w:rsidRDefault="00400C93" w:rsidP="00400C93">
      <w:pPr>
        <w:spacing w:after="200" w:line="276" w:lineRule="auto"/>
        <w:jc w:val="both"/>
        <w:rPr>
          <w:i/>
          <w:sz w:val="26"/>
          <w:szCs w:val="26"/>
        </w:rPr>
      </w:pPr>
      <w:r w:rsidRPr="00400C93">
        <w:rPr>
          <w:sz w:val="28"/>
          <w:szCs w:val="28"/>
        </w:rPr>
        <w:br w:type="page"/>
      </w:r>
    </w:p>
    <w:p w14:paraId="780411FA" w14:textId="55F75BE5" w:rsidR="00203689" w:rsidRDefault="00203689" w:rsidP="00203689">
      <w:pPr>
        <w:pStyle w:val="Chng"/>
        <w:jc w:val="center"/>
        <w:rPr>
          <w:lang w:val="vi-VN"/>
        </w:rPr>
      </w:pPr>
      <w:bookmarkStart w:id="2" w:name="_30j0zll" w:colFirst="0" w:colLast="0"/>
      <w:bookmarkStart w:id="3" w:name="_Toc24721"/>
      <w:bookmarkStart w:id="4" w:name="_Toc120224554"/>
      <w:bookmarkEnd w:id="2"/>
      <w:r>
        <w:rPr>
          <w:lang w:val="vi-VN"/>
        </w:rPr>
        <w:lastRenderedPageBreak/>
        <w:t>PHẦN XÁC NHẬN VÀ ĐÁNH GIÁ CỦA GIẢNG VIÊN</w:t>
      </w:r>
      <w:bookmarkEnd w:id="3"/>
      <w:bookmarkEnd w:id="4"/>
    </w:p>
    <w:p w14:paraId="4F329CC1" w14:textId="77777777" w:rsidR="00203689" w:rsidRDefault="00203689" w:rsidP="00203689">
      <w:pPr>
        <w:pStyle w:val="Nidungvnbn"/>
        <w:rPr>
          <w:b/>
          <w:lang w:val="vi-VN"/>
        </w:rPr>
      </w:pPr>
      <w:r>
        <w:rPr>
          <w:b/>
          <w:lang w:val="vi-VN"/>
        </w:rPr>
        <w:t>Phần xác nhận của GV hướng dẫn</w:t>
      </w:r>
    </w:p>
    <w:p w14:paraId="63B4788B" w14:textId="77777777" w:rsidR="00203689" w:rsidRDefault="00203689" w:rsidP="00203689">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D8163EF" w14:textId="77777777" w:rsidR="00203689" w:rsidRDefault="00203689" w:rsidP="00203689">
      <w:pPr>
        <w:tabs>
          <w:tab w:val="center" w:pos="6237"/>
        </w:tabs>
        <w:spacing w:line="276" w:lineRule="auto"/>
        <w:rPr>
          <w:lang w:val="vi-VN"/>
        </w:rPr>
      </w:pPr>
      <w:r>
        <w:rPr>
          <w:lang w:val="vi-VN"/>
        </w:rPr>
        <w:tab/>
        <w:t xml:space="preserve">Tp. Hồ Chí Minh, ngày     tháng   năm   </w:t>
      </w:r>
    </w:p>
    <w:p w14:paraId="07E38FD6" w14:textId="77777777" w:rsidR="00203689" w:rsidRDefault="00203689" w:rsidP="00203689">
      <w:pPr>
        <w:tabs>
          <w:tab w:val="center" w:pos="6237"/>
        </w:tabs>
        <w:spacing w:line="276" w:lineRule="auto"/>
        <w:rPr>
          <w:lang w:val="vi-VN"/>
        </w:rPr>
      </w:pPr>
      <w:r>
        <w:rPr>
          <w:lang w:val="vi-VN"/>
        </w:rPr>
        <w:tab/>
        <w:t>(kí và ghi họ tên)</w:t>
      </w:r>
    </w:p>
    <w:p w14:paraId="4011A736" w14:textId="77777777" w:rsidR="00203689" w:rsidRDefault="00203689" w:rsidP="00203689">
      <w:pPr>
        <w:spacing w:after="200" w:line="276" w:lineRule="auto"/>
        <w:rPr>
          <w:lang w:val="vi-VN"/>
        </w:rPr>
      </w:pPr>
    </w:p>
    <w:p w14:paraId="00488B60" w14:textId="77777777" w:rsidR="00203689" w:rsidRDefault="00203689" w:rsidP="00203689">
      <w:pPr>
        <w:spacing w:after="200" w:line="276" w:lineRule="auto"/>
        <w:rPr>
          <w:lang w:val="vi-VN"/>
        </w:rPr>
      </w:pPr>
    </w:p>
    <w:p w14:paraId="7A17A3A9" w14:textId="77777777" w:rsidR="00203689" w:rsidRDefault="00203689" w:rsidP="00203689">
      <w:pPr>
        <w:spacing w:after="200" w:line="276" w:lineRule="auto"/>
        <w:rPr>
          <w:lang w:val="vi-VN"/>
        </w:rPr>
      </w:pPr>
    </w:p>
    <w:p w14:paraId="77EE76AA" w14:textId="77777777" w:rsidR="00203689" w:rsidRDefault="00203689" w:rsidP="00203689">
      <w:pPr>
        <w:pStyle w:val="Nidungvnbn"/>
        <w:rPr>
          <w:b/>
          <w:lang w:val="vi-VN"/>
        </w:rPr>
      </w:pPr>
      <w:r>
        <w:rPr>
          <w:b/>
          <w:lang w:val="vi-VN"/>
        </w:rPr>
        <w:t>Phần đánh giá của GV chấm bài</w:t>
      </w:r>
    </w:p>
    <w:p w14:paraId="124B521E" w14:textId="77777777" w:rsidR="00203689" w:rsidRDefault="00203689" w:rsidP="00203689">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E9A1433" w14:textId="77777777" w:rsidR="00203689" w:rsidRDefault="00203689" w:rsidP="00203689">
      <w:pPr>
        <w:tabs>
          <w:tab w:val="center" w:pos="6237"/>
        </w:tabs>
        <w:spacing w:line="276" w:lineRule="auto"/>
        <w:rPr>
          <w:lang w:val="vi-VN"/>
        </w:rPr>
      </w:pPr>
      <w:r>
        <w:rPr>
          <w:lang w:val="vi-VN"/>
        </w:rPr>
        <w:tab/>
        <w:t xml:space="preserve">Tp. Hồ Chí Minh, ngày     tháng   năm   </w:t>
      </w:r>
    </w:p>
    <w:p w14:paraId="2805D76C" w14:textId="77777777" w:rsidR="00203689" w:rsidRDefault="00203689" w:rsidP="00203689">
      <w:pPr>
        <w:tabs>
          <w:tab w:val="center" w:pos="6237"/>
        </w:tabs>
        <w:spacing w:line="276" w:lineRule="auto"/>
        <w:rPr>
          <w:lang w:val="vi-VN"/>
        </w:rPr>
      </w:pPr>
      <w:r>
        <w:rPr>
          <w:lang w:val="vi-VN"/>
        </w:rPr>
        <w:tab/>
        <w:t>(kí và ghi họ tên)</w:t>
      </w:r>
    </w:p>
    <w:p w14:paraId="6FEC1C4B" w14:textId="77777777" w:rsidR="00400C93" w:rsidRPr="00041D7A" w:rsidRDefault="00400C93" w:rsidP="00400C93">
      <w:pPr>
        <w:spacing w:after="200" w:line="276" w:lineRule="auto"/>
        <w:jc w:val="both"/>
        <w:rPr>
          <w:sz w:val="28"/>
          <w:szCs w:val="28"/>
          <w:lang w:val="vi-VN"/>
        </w:rPr>
      </w:pPr>
    </w:p>
    <w:p w14:paraId="500650F2" w14:textId="77777777" w:rsidR="00400C93" w:rsidRPr="00041D7A" w:rsidRDefault="00400C93" w:rsidP="00400C93">
      <w:pPr>
        <w:pBdr>
          <w:top w:val="nil"/>
          <w:left w:val="nil"/>
          <w:bottom w:val="nil"/>
          <w:right w:val="nil"/>
          <w:between w:val="nil"/>
        </w:pBdr>
        <w:tabs>
          <w:tab w:val="center" w:pos="6379"/>
        </w:tabs>
        <w:spacing w:line="360" w:lineRule="auto"/>
        <w:rPr>
          <w:b/>
          <w:color w:val="000000"/>
          <w:sz w:val="32"/>
          <w:szCs w:val="32"/>
          <w:lang w:val="vi-VN"/>
        </w:rPr>
      </w:pPr>
      <w:r w:rsidRPr="00041D7A">
        <w:rPr>
          <w:sz w:val="28"/>
          <w:szCs w:val="28"/>
          <w:lang w:val="vi-VN"/>
        </w:rPr>
        <w:br w:type="page"/>
      </w:r>
    </w:p>
    <w:p w14:paraId="26E4BF29" w14:textId="3872AEAC" w:rsidR="00F02E2D" w:rsidRPr="00041D7A" w:rsidRDefault="00400C93" w:rsidP="00F02E2D">
      <w:pPr>
        <w:pStyle w:val="Chng"/>
        <w:jc w:val="center"/>
        <w:rPr>
          <w:shd w:val="clear" w:color="auto" w:fill="FEFEFE"/>
          <w:lang w:val="vi-VN"/>
        </w:rPr>
      </w:pPr>
      <w:bookmarkStart w:id="5" w:name="_Toc120224555"/>
      <w:r w:rsidRPr="00041D7A">
        <w:rPr>
          <w:shd w:val="clear" w:color="auto" w:fill="FEFEFE"/>
          <w:lang w:val="vi-VN"/>
        </w:rPr>
        <w:lastRenderedPageBreak/>
        <w:t>TÓM</w:t>
      </w:r>
      <w:r w:rsidR="00EB70C6" w:rsidRPr="00041D7A">
        <w:rPr>
          <w:shd w:val="clear" w:color="auto" w:fill="FEFEFE"/>
          <w:lang w:val="vi-VN"/>
        </w:rPr>
        <w:t xml:space="preserve"> </w:t>
      </w:r>
      <w:r w:rsidRPr="00041D7A">
        <w:rPr>
          <w:shd w:val="clear" w:color="auto" w:fill="FEFEFE"/>
          <w:lang w:val="vi-VN"/>
        </w:rPr>
        <w:t>TẮT</w:t>
      </w:r>
      <w:bookmarkEnd w:id="5"/>
    </w:p>
    <w:p w14:paraId="3E0B1F45" w14:textId="58479736" w:rsidR="00F02E2D" w:rsidRPr="00041D7A" w:rsidRDefault="00F02E2D" w:rsidP="00F02E2D">
      <w:pPr>
        <w:pStyle w:val="Nidungvnbn"/>
        <w:rPr>
          <w:lang w:val="vi-VN"/>
        </w:rPr>
      </w:pPr>
      <w:r w:rsidRPr="00041D7A">
        <w:rPr>
          <w:rStyle w:val="rynqvb"/>
          <w:lang w:val="vi-VN"/>
        </w:rPr>
        <w:t>Môn “Mạng máy tính nâng cao” mô tả các kiến trúc và cân nhắc liên quan đến thiết kế, bảo mật, vận hành và khắc phục sự cố mạng doanh nghiệp.</w:t>
      </w:r>
      <w:r w:rsidRPr="00041D7A">
        <w:rPr>
          <w:lang w:val="vi-VN"/>
        </w:rPr>
        <w:t xml:space="preserve"> </w:t>
      </w:r>
      <w:r w:rsidRPr="00041D7A">
        <w:rPr>
          <w:rStyle w:val="rynqvb"/>
          <w:lang w:val="vi-VN"/>
        </w:rPr>
        <w:t>Khóa học này bao gồm các công nghệ mạng diện rộng (WAN) và cơ chế chất lượng dịch vụ (QoS) được sử dụng để truy cập từ xa an toàn.</w:t>
      </w:r>
      <w:r w:rsidRPr="00041D7A">
        <w:rPr>
          <w:lang w:val="vi-VN"/>
        </w:rPr>
        <w:t xml:space="preserve"> </w:t>
      </w:r>
      <w:r w:rsidRPr="00041D7A">
        <w:rPr>
          <w:rStyle w:val="rynqvb"/>
          <w:lang w:val="vi-VN"/>
        </w:rPr>
        <w:t>Nó cũng giới thiệu các khái niệm mạng, ảo hóa và tự động hóa được xác định bằng phần mềm hỗ trợ việc số hóa mạng.</w:t>
      </w:r>
      <w:r w:rsidRPr="00041D7A">
        <w:rPr>
          <w:lang w:val="vi-VN"/>
        </w:rPr>
        <w:t xml:space="preserve"> </w:t>
      </w:r>
      <w:r w:rsidRPr="00041D7A">
        <w:rPr>
          <w:rStyle w:val="rynqvb"/>
          <w:lang w:val="vi-VN"/>
        </w:rPr>
        <w:t>Học sinh đạt được các kỹ năng để định cấu hình và khắc phục sự cố mạng doanh nghiệp, đồng thời học cách xác định và bảo vệ chống lại các mối đe dọa an ninh mạng.</w:t>
      </w:r>
      <w:r w:rsidRPr="00041D7A">
        <w:rPr>
          <w:lang w:val="vi-VN"/>
        </w:rPr>
        <w:t xml:space="preserve"> </w:t>
      </w:r>
      <w:r w:rsidRPr="00041D7A">
        <w:rPr>
          <w:rStyle w:val="rynqvb"/>
          <w:lang w:val="vi-VN"/>
        </w:rPr>
        <w:t>Họ được giới thiệu về các công cụ quản lý mạng và tìm hiểu các khái niệm chính về mạng do phần mềm xác định, bao gồm kiến trúc dựa trên bộ điều khiển và cách giao diện lập trình ứng dụng (API) cho phép tự động hóa mạng.</w:t>
      </w:r>
    </w:p>
    <w:p w14:paraId="426A9100" w14:textId="15A6E0CF" w:rsidR="00400C93" w:rsidRPr="00041D7A" w:rsidRDefault="00400C93" w:rsidP="00B532D2">
      <w:pPr>
        <w:pStyle w:val="Nidungvnbn"/>
        <w:rPr>
          <w:lang w:val="vi-VN"/>
        </w:rPr>
      </w:pPr>
      <w:r w:rsidRPr="00041D7A">
        <w:rPr>
          <w:lang w:val="vi-VN"/>
        </w:rPr>
        <w:t>Để</w:t>
      </w:r>
      <w:r w:rsidR="00EB70C6" w:rsidRPr="00041D7A">
        <w:rPr>
          <w:lang w:val="vi-VN"/>
        </w:rPr>
        <w:t xml:space="preserve"> </w:t>
      </w:r>
      <w:r w:rsidRPr="00041D7A">
        <w:rPr>
          <w:lang w:val="vi-VN"/>
        </w:rPr>
        <w:t>thực</w:t>
      </w:r>
      <w:r w:rsidR="00EB70C6" w:rsidRPr="00041D7A">
        <w:rPr>
          <w:lang w:val="vi-VN"/>
        </w:rPr>
        <w:t xml:space="preserve"> </w:t>
      </w:r>
      <w:r w:rsidRPr="00041D7A">
        <w:rPr>
          <w:lang w:val="vi-VN"/>
        </w:rPr>
        <w:t>hiện</w:t>
      </w:r>
      <w:r w:rsidR="00EB70C6" w:rsidRPr="00041D7A">
        <w:rPr>
          <w:lang w:val="vi-VN"/>
        </w:rPr>
        <w:t xml:space="preserve"> </w:t>
      </w:r>
      <w:r w:rsidRPr="00041D7A">
        <w:rPr>
          <w:lang w:val="vi-VN"/>
        </w:rPr>
        <w:t>đề</w:t>
      </w:r>
      <w:r w:rsidR="00EB70C6" w:rsidRPr="00041D7A">
        <w:rPr>
          <w:lang w:val="vi-VN"/>
        </w:rPr>
        <w:t xml:space="preserve"> </w:t>
      </w:r>
      <w:r w:rsidRPr="00041D7A">
        <w:rPr>
          <w:lang w:val="vi-VN"/>
        </w:rPr>
        <w:t>tài</w:t>
      </w:r>
      <w:r w:rsidR="00EB70C6" w:rsidRPr="00041D7A">
        <w:rPr>
          <w:lang w:val="vi-VN"/>
        </w:rPr>
        <w:t xml:space="preserve"> </w:t>
      </w:r>
      <w:r w:rsidRPr="00041D7A">
        <w:rPr>
          <w:lang w:val="vi-VN"/>
        </w:rPr>
        <w:t>này,</w:t>
      </w:r>
      <w:r w:rsidR="00EB70C6" w:rsidRPr="00041D7A">
        <w:rPr>
          <w:lang w:val="vi-VN"/>
        </w:rPr>
        <w:t xml:space="preserve"> </w:t>
      </w:r>
      <w:r w:rsidRPr="00041D7A">
        <w:rPr>
          <w:lang w:val="vi-VN"/>
        </w:rPr>
        <w:t>chúng</w:t>
      </w:r>
      <w:r w:rsidR="00EB70C6" w:rsidRPr="00041D7A">
        <w:rPr>
          <w:lang w:val="vi-VN"/>
        </w:rPr>
        <w:t xml:space="preserve"> </w:t>
      </w:r>
      <w:r w:rsidRPr="00041D7A">
        <w:rPr>
          <w:lang w:val="vi-VN"/>
        </w:rPr>
        <w:t>em</w:t>
      </w:r>
      <w:r w:rsidR="00EB70C6" w:rsidRPr="00041D7A">
        <w:rPr>
          <w:lang w:val="vi-VN"/>
        </w:rPr>
        <w:t xml:space="preserve"> </w:t>
      </w:r>
      <w:r w:rsidRPr="00041D7A">
        <w:rPr>
          <w:lang w:val="vi-VN"/>
        </w:rPr>
        <w:t>đã</w:t>
      </w:r>
      <w:r w:rsidR="00EB70C6" w:rsidRPr="00041D7A">
        <w:rPr>
          <w:lang w:val="vi-VN"/>
        </w:rPr>
        <w:t xml:space="preserve"> </w:t>
      </w:r>
      <w:r w:rsidRPr="00041D7A">
        <w:rPr>
          <w:lang w:val="vi-VN"/>
        </w:rPr>
        <w:t>nghiên</w:t>
      </w:r>
      <w:r w:rsidR="00EB70C6" w:rsidRPr="00041D7A">
        <w:rPr>
          <w:lang w:val="vi-VN"/>
        </w:rPr>
        <w:t xml:space="preserve"> </w:t>
      </w:r>
      <w:r w:rsidRPr="00041D7A">
        <w:rPr>
          <w:lang w:val="vi-VN"/>
        </w:rPr>
        <w:t>cứu</w:t>
      </w:r>
      <w:r w:rsidR="00EB70C6" w:rsidRPr="00041D7A">
        <w:rPr>
          <w:lang w:val="vi-VN"/>
        </w:rPr>
        <w:t xml:space="preserve"> </w:t>
      </w:r>
      <w:r w:rsidRPr="00041D7A">
        <w:rPr>
          <w:lang w:val="vi-VN"/>
        </w:rPr>
        <w:t>và</w:t>
      </w:r>
      <w:r w:rsidR="00EB70C6" w:rsidRPr="00041D7A">
        <w:rPr>
          <w:lang w:val="vi-VN"/>
        </w:rPr>
        <w:t xml:space="preserve"> </w:t>
      </w:r>
      <w:r w:rsidRPr="00041D7A">
        <w:rPr>
          <w:lang w:val="vi-VN"/>
        </w:rPr>
        <w:t>tìm</w:t>
      </w:r>
      <w:r w:rsidR="00EB70C6" w:rsidRPr="00041D7A">
        <w:rPr>
          <w:lang w:val="vi-VN"/>
        </w:rPr>
        <w:t xml:space="preserve"> </w:t>
      </w:r>
      <w:r w:rsidRPr="00041D7A">
        <w:rPr>
          <w:lang w:val="vi-VN"/>
        </w:rPr>
        <w:t>hiệu</w:t>
      </w:r>
      <w:r w:rsidR="00EB70C6" w:rsidRPr="00041D7A">
        <w:rPr>
          <w:lang w:val="vi-VN"/>
        </w:rPr>
        <w:t xml:space="preserve"> </w:t>
      </w:r>
      <w:r w:rsidRPr="00041D7A">
        <w:rPr>
          <w:lang w:val="vi-VN"/>
        </w:rPr>
        <w:t>theo</w:t>
      </w:r>
      <w:r w:rsidR="00EB70C6" w:rsidRPr="00041D7A">
        <w:rPr>
          <w:lang w:val="vi-VN"/>
        </w:rPr>
        <w:t xml:space="preserve"> </w:t>
      </w:r>
      <w:r w:rsidRPr="00041D7A">
        <w:rPr>
          <w:lang w:val="vi-VN"/>
        </w:rPr>
        <w:t>nhiều</w:t>
      </w:r>
      <w:r w:rsidR="00EB70C6" w:rsidRPr="00041D7A">
        <w:rPr>
          <w:lang w:val="vi-VN"/>
        </w:rPr>
        <w:t xml:space="preserve"> </w:t>
      </w:r>
      <w:r w:rsidRPr="00041D7A">
        <w:rPr>
          <w:lang w:val="vi-VN"/>
        </w:rPr>
        <w:t>khía</w:t>
      </w:r>
      <w:r w:rsidR="00EB70C6" w:rsidRPr="00041D7A">
        <w:rPr>
          <w:lang w:val="vi-VN"/>
        </w:rPr>
        <w:t xml:space="preserve"> </w:t>
      </w:r>
      <w:r w:rsidRPr="00041D7A">
        <w:rPr>
          <w:lang w:val="vi-VN"/>
        </w:rPr>
        <w:t>cạnh</w:t>
      </w:r>
      <w:r w:rsidR="00EB70C6" w:rsidRPr="00041D7A">
        <w:rPr>
          <w:lang w:val="vi-VN"/>
        </w:rPr>
        <w:t xml:space="preserve"> </w:t>
      </w:r>
      <w:r w:rsidRPr="00041D7A">
        <w:rPr>
          <w:lang w:val="vi-VN"/>
        </w:rPr>
        <w:t>của</w:t>
      </w:r>
      <w:r w:rsidR="00EB70C6" w:rsidRPr="00041D7A">
        <w:rPr>
          <w:lang w:val="vi-VN"/>
        </w:rPr>
        <w:t xml:space="preserve"> </w:t>
      </w:r>
      <w:r w:rsidRPr="00041D7A">
        <w:rPr>
          <w:lang w:val="vi-VN"/>
        </w:rPr>
        <w:t>vấn</w:t>
      </w:r>
      <w:r w:rsidR="00EB70C6" w:rsidRPr="00041D7A">
        <w:rPr>
          <w:lang w:val="vi-VN"/>
        </w:rPr>
        <w:t xml:space="preserve"> </w:t>
      </w:r>
      <w:r w:rsidRPr="00041D7A">
        <w:rPr>
          <w:lang w:val="vi-VN"/>
        </w:rPr>
        <w:t>đề,</w:t>
      </w:r>
      <w:r w:rsidR="00EB70C6" w:rsidRPr="00041D7A">
        <w:rPr>
          <w:lang w:val="vi-VN"/>
        </w:rPr>
        <w:t xml:space="preserve"> </w:t>
      </w:r>
      <w:r w:rsidRPr="00041D7A">
        <w:rPr>
          <w:lang w:val="vi-VN"/>
        </w:rPr>
        <w:t>cụ</w:t>
      </w:r>
      <w:r w:rsidR="00EB70C6" w:rsidRPr="00041D7A">
        <w:rPr>
          <w:lang w:val="vi-VN"/>
        </w:rPr>
        <w:t xml:space="preserve"> </w:t>
      </w:r>
      <w:r w:rsidRPr="00041D7A">
        <w:rPr>
          <w:lang w:val="vi-VN"/>
        </w:rPr>
        <w:t>thể</w:t>
      </w:r>
      <w:r w:rsidR="00EB70C6" w:rsidRPr="00041D7A">
        <w:rPr>
          <w:lang w:val="vi-VN"/>
        </w:rPr>
        <w:t xml:space="preserve"> </w:t>
      </w:r>
      <w:r w:rsidRPr="00041D7A">
        <w:rPr>
          <w:lang w:val="vi-VN"/>
        </w:rPr>
        <w:t>như</w:t>
      </w:r>
      <w:r w:rsidR="00EB70C6" w:rsidRPr="00041D7A">
        <w:rPr>
          <w:lang w:val="vi-VN"/>
        </w:rPr>
        <w:t xml:space="preserve"> </w:t>
      </w:r>
      <w:r w:rsidRPr="00041D7A">
        <w:rPr>
          <w:lang w:val="vi-VN"/>
        </w:rPr>
        <w:t>sau:</w:t>
      </w:r>
    </w:p>
    <w:p w14:paraId="0D497203" w14:textId="1BE78F44" w:rsidR="00400C93" w:rsidRPr="00041D7A" w:rsidRDefault="00400C93" w:rsidP="00B532D2">
      <w:pPr>
        <w:pStyle w:val="Nidungvnbn"/>
        <w:rPr>
          <w:lang w:val="vi-VN"/>
        </w:rPr>
      </w:pPr>
      <w:r w:rsidRPr="00041D7A">
        <w:rPr>
          <w:lang w:val="vi-VN"/>
        </w:rPr>
        <w:t>Chương</w:t>
      </w:r>
      <w:r w:rsidR="00EB70C6" w:rsidRPr="00041D7A">
        <w:rPr>
          <w:lang w:val="vi-VN"/>
        </w:rPr>
        <w:t xml:space="preserve"> </w:t>
      </w:r>
      <w:r w:rsidRPr="00041D7A">
        <w:rPr>
          <w:lang w:val="vi-VN"/>
        </w:rPr>
        <w:t>1:</w:t>
      </w:r>
      <w:r w:rsidR="00EB70C6" w:rsidRPr="00041D7A">
        <w:rPr>
          <w:lang w:val="vi-VN"/>
        </w:rPr>
        <w:t xml:space="preserve"> </w:t>
      </w:r>
      <w:r w:rsidR="001774CE" w:rsidRPr="00041D7A">
        <w:rPr>
          <w:lang w:val="vi-VN"/>
        </w:rPr>
        <w:t>Tổng quan</w:t>
      </w:r>
      <w:r w:rsidR="00AE01AB" w:rsidRPr="00041D7A">
        <w:rPr>
          <w:lang w:val="vi-VN"/>
        </w:rPr>
        <w:t>.</w:t>
      </w:r>
    </w:p>
    <w:p w14:paraId="41763B2A" w14:textId="5529ED18" w:rsidR="000C2E7A" w:rsidRPr="00041D7A" w:rsidRDefault="00400C93" w:rsidP="00B532D2">
      <w:pPr>
        <w:pStyle w:val="Nidungvnbn"/>
        <w:rPr>
          <w:lang w:val="vi-VN"/>
        </w:rPr>
      </w:pPr>
      <w:r w:rsidRPr="00041D7A">
        <w:rPr>
          <w:lang w:val="vi-VN"/>
        </w:rPr>
        <w:t>Chương</w:t>
      </w:r>
      <w:r w:rsidR="00EB70C6" w:rsidRPr="00041D7A">
        <w:rPr>
          <w:lang w:val="vi-VN"/>
        </w:rPr>
        <w:t xml:space="preserve"> </w:t>
      </w:r>
      <w:r w:rsidRPr="00041D7A">
        <w:rPr>
          <w:lang w:val="vi-VN"/>
        </w:rPr>
        <w:t>2:</w:t>
      </w:r>
      <w:r w:rsidR="00EB70C6" w:rsidRPr="00041D7A">
        <w:rPr>
          <w:lang w:val="vi-VN"/>
        </w:rPr>
        <w:t xml:space="preserve"> </w:t>
      </w:r>
      <w:r w:rsidR="001774CE" w:rsidRPr="00041D7A">
        <w:rPr>
          <w:lang w:val="vi-VN"/>
        </w:rPr>
        <w:t>Phương án thiết kế.</w:t>
      </w:r>
    </w:p>
    <w:p w14:paraId="1A0E2915" w14:textId="7F8E9F74" w:rsidR="00400C93" w:rsidRPr="00041D7A" w:rsidRDefault="00400C93" w:rsidP="00B532D2">
      <w:pPr>
        <w:pStyle w:val="Nidungvnbn"/>
        <w:rPr>
          <w:lang w:val="vi-VN"/>
        </w:rPr>
      </w:pPr>
      <w:r w:rsidRPr="00041D7A">
        <w:rPr>
          <w:lang w:val="vi-VN"/>
        </w:rPr>
        <w:t>Chương</w:t>
      </w:r>
      <w:r w:rsidR="00EB70C6" w:rsidRPr="00041D7A">
        <w:rPr>
          <w:lang w:val="vi-VN"/>
        </w:rPr>
        <w:t xml:space="preserve"> </w:t>
      </w:r>
      <w:r w:rsidRPr="00041D7A">
        <w:rPr>
          <w:lang w:val="vi-VN"/>
        </w:rPr>
        <w:t>3:</w:t>
      </w:r>
      <w:r w:rsidR="00EB70C6" w:rsidRPr="00041D7A">
        <w:rPr>
          <w:lang w:val="vi-VN"/>
        </w:rPr>
        <w:t xml:space="preserve"> </w:t>
      </w:r>
      <w:r w:rsidR="001774CE" w:rsidRPr="00041D7A">
        <w:rPr>
          <w:lang w:val="vi-VN"/>
        </w:rPr>
        <w:t>Danh mục các trang thiết bị và ứng dụng dư kiến</w:t>
      </w:r>
      <w:r w:rsidR="00AE01AB" w:rsidRPr="00041D7A">
        <w:rPr>
          <w:lang w:val="vi-VN"/>
        </w:rPr>
        <w:t>.</w:t>
      </w:r>
    </w:p>
    <w:p w14:paraId="2C4ABD6F" w14:textId="348494D3" w:rsidR="00400C93" w:rsidRPr="00041D7A" w:rsidRDefault="00400C93" w:rsidP="00B532D2">
      <w:pPr>
        <w:pStyle w:val="Nidungvnbn"/>
        <w:rPr>
          <w:lang w:val="vi-VN"/>
        </w:rPr>
      </w:pPr>
      <w:r w:rsidRPr="00041D7A">
        <w:rPr>
          <w:lang w:val="vi-VN"/>
        </w:rPr>
        <w:t>Chương</w:t>
      </w:r>
      <w:r w:rsidR="00EB70C6" w:rsidRPr="00041D7A">
        <w:rPr>
          <w:lang w:val="vi-VN"/>
        </w:rPr>
        <w:t xml:space="preserve"> </w:t>
      </w:r>
      <w:r w:rsidRPr="00041D7A">
        <w:rPr>
          <w:lang w:val="vi-VN"/>
        </w:rPr>
        <w:t>4:</w:t>
      </w:r>
      <w:r w:rsidR="00EB70C6" w:rsidRPr="00041D7A">
        <w:rPr>
          <w:lang w:val="vi-VN"/>
        </w:rPr>
        <w:t xml:space="preserve"> </w:t>
      </w:r>
      <w:r w:rsidR="001774CE" w:rsidRPr="00041D7A">
        <w:rPr>
          <w:lang w:val="vi-VN"/>
        </w:rPr>
        <w:t>Triển khai cấu hình hạ tầng mạng</w:t>
      </w:r>
      <w:r w:rsidR="00AE01AB" w:rsidRPr="00041D7A">
        <w:rPr>
          <w:lang w:val="vi-VN"/>
        </w:rPr>
        <w:t>.</w:t>
      </w:r>
    </w:p>
    <w:p w14:paraId="4A5204A5" w14:textId="77777777" w:rsidR="00400C93" w:rsidRPr="00041D7A" w:rsidRDefault="00400C93" w:rsidP="00400C93">
      <w:pPr>
        <w:pBdr>
          <w:top w:val="nil"/>
          <w:left w:val="nil"/>
          <w:bottom w:val="nil"/>
          <w:right w:val="nil"/>
          <w:between w:val="nil"/>
        </w:pBdr>
        <w:spacing w:line="360" w:lineRule="auto"/>
        <w:ind w:firstLine="720"/>
        <w:jc w:val="both"/>
        <w:rPr>
          <w:color w:val="000000"/>
          <w:sz w:val="26"/>
          <w:szCs w:val="26"/>
          <w:lang w:val="vi-VN"/>
        </w:rPr>
        <w:sectPr w:rsidR="00400C93" w:rsidRPr="00041D7A">
          <w:headerReference w:type="default" r:id="rId13"/>
          <w:pgSz w:w="12240" w:h="15840"/>
          <w:pgMar w:top="1985" w:right="1134" w:bottom="1701" w:left="1985" w:header="720" w:footer="720" w:gutter="0"/>
          <w:cols w:space="720"/>
        </w:sectPr>
      </w:pPr>
    </w:p>
    <w:p w14:paraId="1F39C265" w14:textId="3FA7AC09" w:rsidR="00DC25F7" w:rsidRDefault="00DC25F7" w:rsidP="007D71D4">
      <w:pPr>
        <w:pStyle w:val="Chng"/>
        <w:jc w:val="center"/>
      </w:pPr>
      <w:bookmarkStart w:id="6" w:name="_3znysh7" w:colFirst="0" w:colLast="0"/>
      <w:bookmarkStart w:id="7" w:name="_Toc120224556"/>
      <w:bookmarkEnd w:id="6"/>
      <w:r>
        <w:lastRenderedPageBreak/>
        <w:t>MỤC</w:t>
      </w:r>
      <w:r w:rsidR="00EB70C6">
        <w:t xml:space="preserve"> </w:t>
      </w:r>
      <w:r>
        <w:t>LỤC</w:t>
      </w:r>
      <w:bookmarkEnd w:id="7"/>
    </w:p>
    <w:p w14:paraId="7852FF79" w14:textId="32F909B1" w:rsidR="005F7F3B" w:rsidRDefault="00DC25F7">
      <w:pPr>
        <w:pStyle w:val="TOC1"/>
        <w:tabs>
          <w:tab w:val="right" w:leader="dot" w:pos="9111"/>
        </w:tabs>
        <w:rPr>
          <w:rFonts w:asciiTheme="minorHAnsi" w:eastAsiaTheme="minorEastAsia" w:hAnsiTheme="minorHAnsi" w:cstheme="minorBidi"/>
          <w:noProof/>
          <w:sz w:val="22"/>
          <w:szCs w:val="22"/>
          <w:lang w:val="vi-VN" w:eastAsia="vi-VN"/>
        </w:rPr>
      </w:pPr>
      <w:r w:rsidRPr="00603865">
        <w:fldChar w:fldCharType="begin"/>
      </w:r>
      <w:r w:rsidRPr="00603865">
        <w:instrText xml:space="preserve"> TOC \h \z \t "Chương,1,Tiểu mục cấp 1,2,Tiểu mục cấp 2,3,Tiểu mục cấp 3,4" </w:instrText>
      </w:r>
      <w:r w:rsidRPr="00603865">
        <w:fldChar w:fldCharType="separate"/>
      </w:r>
      <w:hyperlink w:anchor="_Toc120224553" w:history="1">
        <w:r w:rsidR="005F7F3B" w:rsidRPr="00731ABD">
          <w:rPr>
            <w:rStyle w:val="Hyperlink"/>
            <w:noProof/>
          </w:rPr>
          <w:t>LỜI CẢM ƠN</w:t>
        </w:r>
        <w:r w:rsidR="005F7F3B">
          <w:rPr>
            <w:noProof/>
            <w:webHidden/>
          </w:rPr>
          <w:tab/>
        </w:r>
        <w:r w:rsidR="005F7F3B">
          <w:rPr>
            <w:noProof/>
            <w:webHidden/>
          </w:rPr>
          <w:fldChar w:fldCharType="begin"/>
        </w:r>
        <w:r w:rsidR="005F7F3B">
          <w:rPr>
            <w:noProof/>
            <w:webHidden/>
          </w:rPr>
          <w:instrText xml:space="preserve"> PAGEREF _Toc120224553 \h </w:instrText>
        </w:r>
        <w:r w:rsidR="005F7F3B">
          <w:rPr>
            <w:noProof/>
            <w:webHidden/>
          </w:rPr>
        </w:r>
        <w:r w:rsidR="005F7F3B">
          <w:rPr>
            <w:noProof/>
            <w:webHidden/>
          </w:rPr>
          <w:fldChar w:fldCharType="separate"/>
        </w:r>
        <w:r w:rsidR="005F7F3B">
          <w:rPr>
            <w:noProof/>
            <w:webHidden/>
          </w:rPr>
          <w:t>3</w:t>
        </w:r>
        <w:r w:rsidR="005F7F3B">
          <w:rPr>
            <w:noProof/>
            <w:webHidden/>
          </w:rPr>
          <w:fldChar w:fldCharType="end"/>
        </w:r>
      </w:hyperlink>
    </w:p>
    <w:p w14:paraId="231FC144" w14:textId="74F383AC" w:rsidR="005F7F3B" w:rsidRDefault="003A1645">
      <w:pPr>
        <w:pStyle w:val="TOC1"/>
        <w:tabs>
          <w:tab w:val="right" w:leader="dot" w:pos="9111"/>
        </w:tabs>
        <w:rPr>
          <w:rFonts w:asciiTheme="minorHAnsi" w:eastAsiaTheme="minorEastAsia" w:hAnsiTheme="minorHAnsi" w:cstheme="minorBidi"/>
          <w:noProof/>
          <w:sz w:val="22"/>
          <w:szCs w:val="22"/>
          <w:lang w:val="vi-VN" w:eastAsia="vi-VN"/>
        </w:rPr>
      </w:pPr>
      <w:hyperlink w:anchor="_Toc120224554" w:history="1">
        <w:r w:rsidR="005F7F3B" w:rsidRPr="00731ABD">
          <w:rPr>
            <w:rStyle w:val="Hyperlink"/>
            <w:noProof/>
            <w:lang w:val="vi-VN"/>
          </w:rPr>
          <w:t>PHẦN XÁC NHẬN VÀ ĐÁNH GIÁ CỦA GIẢNG VIÊN</w:t>
        </w:r>
        <w:r w:rsidR="005F7F3B">
          <w:rPr>
            <w:noProof/>
            <w:webHidden/>
          </w:rPr>
          <w:tab/>
        </w:r>
        <w:r w:rsidR="005F7F3B">
          <w:rPr>
            <w:noProof/>
            <w:webHidden/>
          </w:rPr>
          <w:fldChar w:fldCharType="begin"/>
        </w:r>
        <w:r w:rsidR="005F7F3B">
          <w:rPr>
            <w:noProof/>
            <w:webHidden/>
          </w:rPr>
          <w:instrText xml:space="preserve"> PAGEREF _Toc120224554 \h </w:instrText>
        </w:r>
        <w:r w:rsidR="005F7F3B">
          <w:rPr>
            <w:noProof/>
            <w:webHidden/>
          </w:rPr>
        </w:r>
        <w:r w:rsidR="005F7F3B">
          <w:rPr>
            <w:noProof/>
            <w:webHidden/>
          </w:rPr>
          <w:fldChar w:fldCharType="separate"/>
        </w:r>
        <w:r w:rsidR="005F7F3B">
          <w:rPr>
            <w:noProof/>
            <w:webHidden/>
          </w:rPr>
          <w:t>5</w:t>
        </w:r>
        <w:r w:rsidR="005F7F3B">
          <w:rPr>
            <w:noProof/>
            <w:webHidden/>
          </w:rPr>
          <w:fldChar w:fldCharType="end"/>
        </w:r>
      </w:hyperlink>
    </w:p>
    <w:p w14:paraId="14460E5F" w14:textId="41971A3A" w:rsidR="005F7F3B" w:rsidRDefault="003A1645">
      <w:pPr>
        <w:pStyle w:val="TOC1"/>
        <w:tabs>
          <w:tab w:val="right" w:leader="dot" w:pos="9111"/>
        </w:tabs>
        <w:rPr>
          <w:rFonts w:asciiTheme="minorHAnsi" w:eastAsiaTheme="minorEastAsia" w:hAnsiTheme="minorHAnsi" w:cstheme="minorBidi"/>
          <w:noProof/>
          <w:sz w:val="22"/>
          <w:szCs w:val="22"/>
          <w:lang w:val="vi-VN" w:eastAsia="vi-VN"/>
        </w:rPr>
      </w:pPr>
      <w:hyperlink w:anchor="_Toc120224555" w:history="1">
        <w:r w:rsidR="005F7F3B" w:rsidRPr="00731ABD">
          <w:rPr>
            <w:rStyle w:val="Hyperlink"/>
            <w:noProof/>
            <w:shd w:val="clear" w:color="auto" w:fill="FEFEFE"/>
            <w:lang w:val="vi-VN"/>
          </w:rPr>
          <w:t>TÓM TẮT</w:t>
        </w:r>
        <w:r w:rsidR="005F7F3B">
          <w:rPr>
            <w:noProof/>
            <w:webHidden/>
          </w:rPr>
          <w:tab/>
        </w:r>
        <w:r w:rsidR="005F7F3B">
          <w:rPr>
            <w:noProof/>
            <w:webHidden/>
          </w:rPr>
          <w:fldChar w:fldCharType="begin"/>
        </w:r>
        <w:r w:rsidR="005F7F3B">
          <w:rPr>
            <w:noProof/>
            <w:webHidden/>
          </w:rPr>
          <w:instrText xml:space="preserve"> PAGEREF _Toc120224555 \h </w:instrText>
        </w:r>
        <w:r w:rsidR="005F7F3B">
          <w:rPr>
            <w:noProof/>
            <w:webHidden/>
          </w:rPr>
        </w:r>
        <w:r w:rsidR="005F7F3B">
          <w:rPr>
            <w:noProof/>
            <w:webHidden/>
          </w:rPr>
          <w:fldChar w:fldCharType="separate"/>
        </w:r>
        <w:r w:rsidR="005F7F3B">
          <w:rPr>
            <w:noProof/>
            <w:webHidden/>
          </w:rPr>
          <w:t>6</w:t>
        </w:r>
        <w:r w:rsidR="005F7F3B">
          <w:rPr>
            <w:noProof/>
            <w:webHidden/>
          </w:rPr>
          <w:fldChar w:fldCharType="end"/>
        </w:r>
      </w:hyperlink>
    </w:p>
    <w:p w14:paraId="5EA1FC9F" w14:textId="16CDCCBA" w:rsidR="005F7F3B" w:rsidRDefault="003A1645">
      <w:pPr>
        <w:pStyle w:val="TOC1"/>
        <w:tabs>
          <w:tab w:val="right" w:leader="dot" w:pos="9111"/>
        </w:tabs>
        <w:rPr>
          <w:rFonts w:asciiTheme="minorHAnsi" w:eastAsiaTheme="minorEastAsia" w:hAnsiTheme="minorHAnsi" w:cstheme="minorBidi"/>
          <w:noProof/>
          <w:sz w:val="22"/>
          <w:szCs w:val="22"/>
          <w:lang w:val="vi-VN" w:eastAsia="vi-VN"/>
        </w:rPr>
      </w:pPr>
      <w:hyperlink w:anchor="_Toc120224556" w:history="1">
        <w:r w:rsidR="005F7F3B" w:rsidRPr="00731ABD">
          <w:rPr>
            <w:rStyle w:val="Hyperlink"/>
            <w:noProof/>
          </w:rPr>
          <w:t>MỤC LỤC</w:t>
        </w:r>
        <w:r w:rsidR="005F7F3B">
          <w:rPr>
            <w:noProof/>
            <w:webHidden/>
          </w:rPr>
          <w:tab/>
        </w:r>
        <w:r w:rsidR="005F7F3B">
          <w:rPr>
            <w:noProof/>
            <w:webHidden/>
          </w:rPr>
          <w:fldChar w:fldCharType="begin"/>
        </w:r>
        <w:r w:rsidR="005F7F3B">
          <w:rPr>
            <w:noProof/>
            <w:webHidden/>
          </w:rPr>
          <w:instrText xml:space="preserve"> PAGEREF _Toc120224556 \h </w:instrText>
        </w:r>
        <w:r w:rsidR="005F7F3B">
          <w:rPr>
            <w:noProof/>
            <w:webHidden/>
          </w:rPr>
        </w:r>
        <w:r w:rsidR="005F7F3B">
          <w:rPr>
            <w:noProof/>
            <w:webHidden/>
          </w:rPr>
          <w:fldChar w:fldCharType="separate"/>
        </w:r>
        <w:r w:rsidR="005F7F3B">
          <w:rPr>
            <w:noProof/>
            <w:webHidden/>
          </w:rPr>
          <w:t>1</w:t>
        </w:r>
        <w:r w:rsidR="005F7F3B">
          <w:rPr>
            <w:noProof/>
            <w:webHidden/>
          </w:rPr>
          <w:fldChar w:fldCharType="end"/>
        </w:r>
      </w:hyperlink>
    </w:p>
    <w:p w14:paraId="07653CC0" w14:textId="691F489F" w:rsidR="005F7F3B" w:rsidRDefault="003A1645">
      <w:pPr>
        <w:pStyle w:val="TOC1"/>
        <w:tabs>
          <w:tab w:val="right" w:leader="dot" w:pos="9111"/>
        </w:tabs>
        <w:rPr>
          <w:rFonts w:asciiTheme="minorHAnsi" w:eastAsiaTheme="minorEastAsia" w:hAnsiTheme="minorHAnsi" w:cstheme="minorBidi"/>
          <w:noProof/>
          <w:sz w:val="22"/>
          <w:szCs w:val="22"/>
          <w:lang w:val="vi-VN" w:eastAsia="vi-VN"/>
        </w:rPr>
      </w:pPr>
      <w:hyperlink w:anchor="_Toc120224557" w:history="1">
        <w:r w:rsidR="005F7F3B" w:rsidRPr="00731ABD">
          <w:rPr>
            <w:rStyle w:val="Hyperlink"/>
            <w:noProof/>
            <w:shd w:val="clear" w:color="auto" w:fill="FEFEFE"/>
          </w:rPr>
          <w:t>DANH MỤC CÁC BẢNG BIỂU, HÌNH VẼ, ĐỒ THỊ</w:t>
        </w:r>
        <w:r w:rsidR="005F7F3B">
          <w:rPr>
            <w:noProof/>
            <w:webHidden/>
          </w:rPr>
          <w:tab/>
        </w:r>
        <w:r w:rsidR="005F7F3B">
          <w:rPr>
            <w:noProof/>
            <w:webHidden/>
          </w:rPr>
          <w:fldChar w:fldCharType="begin"/>
        </w:r>
        <w:r w:rsidR="005F7F3B">
          <w:rPr>
            <w:noProof/>
            <w:webHidden/>
          </w:rPr>
          <w:instrText xml:space="preserve"> PAGEREF _Toc120224557 \h </w:instrText>
        </w:r>
        <w:r w:rsidR="005F7F3B">
          <w:rPr>
            <w:noProof/>
            <w:webHidden/>
          </w:rPr>
        </w:r>
        <w:r w:rsidR="005F7F3B">
          <w:rPr>
            <w:noProof/>
            <w:webHidden/>
          </w:rPr>
          <w:fldChar w:fldCharType="separate"/>
        </w:r>
        <w:r w:rsidR="005F7F3B">
          <w:rPr>
            <w:noProof/>
            <w:webHidden/>
          </w:rPr>
          <w:t>2</w:t>
        </w:r>
        <w:r w:rsidR="005F7F3B">
          <w:rPr>
            <w:noProof/>
            <w:webHidden/>
          </w:rPr>
          <w:fldChar w:fldCharType="end"/>
        </w:r>
      </w:hyperlink>
    </w:p>
    <w:p w14:paraId="51D8552F" w14:textId="77678FEF" w:rsidR="005F7F3B" w:rsidRDefault="003A1645">
      <w:pPr>
        <w:pStyle w:val="TOC1"/>
        <w:tabs>
          <w:tab w:val="right" w:leader="dot" w:pos="9111"/>
        </w:tabs>
        <w:rPr>
          <w:rFonts w:asciiTheme="minorHAnsi" w:eastAsiaTheme="minorEastAsia" w:hAnsiTheme="minorHAnsi" w:cstheme="minorBidi"/>
          <w:noProof/>
          <w:sz w:val="22"/>
          <w:szCs w:val="22"/>
          <w:lang w:val="vi-VN" w:eastAsia="vi-VN"/>
        </w:rPr>
      </w:pPr>
      <w:hyperlink w:anchor="_Toc120224558" w:history="1">
        <w:r w:rsidR="005F7F3B" w:rsidRPr="00731ABD">
          <w:rPr>
            <w:rStyle w:val="Hyperlink"/>
            <w:noProof/>
          </w:rPr>
          <w:t>CHƯƠNG 1: TỔNG QUAN</w:t>
        </w:r>
        <w:r w:rsidR="005F7F3B">
          <w:rPr>
            <w:noProof/>
            <w:webHidden/>
          </w:rPr>
          <w:tab/>
        </w:r>
        <w:r w:rsidR="005F7F3B">
          <w:rPr>
            <w:noProof/>
            <w:webHidden/>
          </w:rPr>
          <w:fldChar w:fldCharType="begin"/>
        </w:r>
        <w:r w:rsidR="005F7F3B">
          <w:rPr>
            <w:noProof/>
            <w:webHidden/>
          </w:rPr>
          <w:instrText xml:space="preserve"> PAGEREF _Toc120224558 \h </w:instrText>
        </w:r>
        <w:r w:rsidR="005F7F3B">
          <w:rPr>
            <w:noProof/>
            <w:webHidden/>
          </w:rPr>
        </w:r>
        <w:r w:rsidR="005F7F3B">
          <w:rPr>
            <w:noProof/>
            <w:webHidden/>
          </w:rPr>
          <w:fldChar w:fldCharType="separate"/>
        </w:r>
        <w:r w:rsidR="005F7F3B">
          <w:rPr>
            <w:noProof/>
            <w:webHidden/>
          </w:rPr>
          <w:t>2</w:t>
        </w:r>
        <w:r w:rsidR="005F7F3B">
          <w:rPr>
            <w:noProof/>
            <w:webHidden/>
          </w:rPr>
          <w:fldChar w:fldCharType="end"/>
        </w:r>
      </w:hyperlink>
    </w:p>
    <w:p w14:paraId="7348D831" w14:textId="6E6FC197" w:rsidR="005F7F3B" w:rsidRDefault="003A1645">
      <w:pPr>
        <w:pStyle w:val="TOC2"/>
        <w:tabs>
          <w:tab w:val="left" w:pos="1440"/>
          <w:tab w:val="right" w:leader="dot" w:pos="9111"/>
        </w:tabs>
        <w:rPr>
          <w:rFonts w:asciiTheme="minorHAnsi" w:eastAsiaTheme="minorEastAsia" w:hAnsiTheme="minorHAnsi" w:cstheme="minorBidi"/>
          <w:noProof/>
          <w:sz w:val="22"/>
          <w:szCs w:val="22"/>
          <w:lang w:val="vi-VN" w:eastAsia="vi-VN"/>
        </w:rPr>
      </w:pPr>
      <w:hyperlink w:anchor="_Toc120224559" w:history="1">
        <w:r w:rsidR="005F7F3B" w:rsidRPr="00731ABD">
          <w:rPr>
            <w:rStyle w:val="Hyperlink"/>
            <w:noProof/>
          </w:rPr>
          <w:t>1.1</w:t>
        </w:r>
        <w:r w:rsidR="005F7F3B">
          <w:rPr>
            <w:rFonts w:asciiTheme="minorHAnsi" w:eastAsiaTheme="minorEastAsia" w:hAnsiTheme="minorHAnsi" w:cstheme="minorBidi"/>
            <w:noProof/>
            <w:sz w:val="22"/>
            <w:szCs w:val="22"/>
            <w:lang w:val="vi-VN" w:eastAsia="vi-VN"/>
          </w:rPr>
          <w:tab/>
        </w:r>
        <w:r w:rsidR="005F7F3B" w:rsidRPr="00731ABD">
          <w:rPr>
            <w:rStyle w:val="Hyperlink"/>
            <w:noProof/>
          </w:rPr>
          <w:t>Mục tiêu</w:t>
        </w:r>
        <w:r w:rsidR="005F7F3B">
          <w:rPr>
            <w:noProof/>
            <w:webHidden/>
          </w:rPr>
          <w:tab/>
        </w:r>
        <w:r w:rsidR="005F7F3B">
          <w:rPr>
            <w:noProof/>
            <w:webHidden/>
          </w:rPr>
          <w:fldChar w:fldCharType="begin"/>
        </w:r>
        <w:r w:rsidR="005F7F3B">
          <w:rPr>
            <w:noProof/>
            <w:webHidden/>
          </w:rPr>
          <w:instrText xml:space="preserve"> PAGEREF _Toc120224559 \h </w:instrText>
        </w:r>
        <w:r w:rsidR="005F7F3B">
          <w:rPr>
            <w:noProof/>
            <w:webHidden/>
          </w:rPr>
        </w:r>
        <w:r w:rsidR="005F7F3B">
          <w:rPr>
            <w:noProof/>
            <w:webHidden/>
          </w:rPr>
          <w:fldChar w:fldCharType="separate"/>
        </w:r>
        <w:r w:rsidR="005F7F3B">
          <w:rPr>
            <w:noProof/>
            <w:webHidden/>
          </w:rPr>
          <w:t>3</w:t>
        </w:r>
        <w:r w:rsidR="005F7F3B">
          <w:rPr>
            <w:noProof/>
            <w:webHidden/>
          </w:rPr>
          <w:fldChar w:fldCharType="end"/>
        </w:r>
      </w:hyperlink>
    </w:p>
    <w:p w14:paraId="4C9AD420" w14:textId="226917C0" w:rsidR="005F7F3B" w:rsidRDefault="003A1645">
      <w:pPr>
        <w:pStyle w:val="TOC2"/>
        <w:tabs>
          <w:tab w:val="right" w:leader="dot" w:pos="9111"/>
        </w:tabs>
        <w:rPr>
          <w:rFonts w:asciiTheme="minorHAnsi" w:eastAsiaTheme="minorEastAsia" w:hAnsiTheme="minorHAnsi" w:cstheme="minorBidi"/>
          <w:noProof/>
          <w:sz w:val="22"/>
          <w:szCs w:val="22"/>
          <w:lang w:val="vi-VN" w:eastAsia="vi-VN"/>
        </w:rPr>
      </w:pPr>
      <w:hyperlink w:anchor="_Toc120224560" w:history="1">
        <w:r w:rsidR="005F7F3B" w:rsidRPr="00731ABD">
          <w:rPr>
            <w:rStyle w:val="Hyperlink"/>
            <w:noProof/>
          </w:rPr>
          <w:t>1.2 Phạm vi</w:t>
        </w:r>
        <w:r w:rsidR="005F7F3B">
          <w:rPr>
            <w:noProof/>
            <w:webHidden/>
          </w:rPr>
          <w:tab/>
        </w:r>
        <w:r w:rsidR="005F7F3B">
          <w:rPr>
            <w:noProof/>
            <w:webHidden/>
          </w:rPr>
          <w:fldChar w:fldCharType="begin"/>
        </w:r>
        <w:r w:rsidR="005F7F3B">
          <w:rPr>
            <w:noProof/>
            <w:webHidden/>
          </w:rPr>
          <w:instrText xml:space="preserve"> PAGEREF _Toc120224560 \h </w:instrText>
        </w:r>
        <w:r w:rsidR="005F7F3B">
          <w:rPr>
            <w:noProof/>
            <w:webHidden/>
          </w:rPr>
        </w:r>
        <w:r w:rsidR="005F7F3B">
          <w:rPr>
            <w:noProof/>
            <w:webHidden/>
          </w:rPr>
          <w:fldChar w:fldCharType="separate"/>
        </w:r>
        <w:r w:rsidR="005F7F3B">
          <w:rPr>
            <w:noProof/>
            <w:webHidden/>
          </w:rPr>
          <w:t>3</w:t>
        </w:r>
        <w:r w:rsidR="005F7F3B">
          <w:rPr>
            <w:noProof/>
            <w:webHidden/>
          </w:rPr>
          <w:fldChar w:fldCharType="end"/>
        </w:r>
      </w:hyperlink>
    </w:p>
    <w:p w14:paraId="6AC8A112" w14:textId="43158395" w:rsidR="005F7F3B" w:rsidRDefault="003A1645">
      <w:pPr>
        <w:pStyle w:val="TOC1"/>
        <w:tabs>
          <w:tab w:val="right" w:leader="dot" w:pos="9111"/>
        </w:tabs>
        <w:rPr>
          <w:rFonts w:asciiTheme="minorHAnsi" w:eastAsiaTheme="minorEastAsia" w:hAnsiTheme="minorHAnsi" w:cstheme="minorBidi"/>
          <w:noProof/>
          <w:sz w:val="22"/>
          <w:szCs w:val="22"/>
          <w:lang w:val="vi-VN" w:eastAsia="vi-VN"/>
        </w:rPr>
      </w:pPr>
      <w:hyperlink w:anchor="_Toc120224561" w:history="1">
        <w:r w:rsidR="005F7F3B" w:rsidRPr="00731ABD">
          <w:rPr>
            <w:rStyle w:val="Hyperlink"/>
            <w:noProof/>
          </w:rPr>
          <w:t>CHƯƠNG 2 – PHƯƠNG ÁN THIẾT KẾ</w:t>
        </w:r>
        <w:r w:rsidR="005F7F3B">
          <w:rPr>
            <w:noProof/>
            <w:webHidden/>
          </w:rPr>
          <w:tab/>
        </w:r>
        <w:r w:rsidR="005F7F3B">
          <w:rPr>
            <w:noProof/>
            <w:webHidden/>
          </w:rPr>
          <w:fldChar w:fldCharType="begin"/>
        </w:r>
        <w:r w:rsidR="005F7F3B">
          <w:rPr>
            <w:noProof/>
            <w:webHidden/>
          </w:rPr>
          <w:instrText xml:space="preserve"> PAGEREF _Toc120224561 \h </w:instrText>
        </w:r>
        <w:r w:rsidR="005F7F3B">
          <w:rPr>
            <w:noProof/>
            <w:webHidden/>
          </w:rPr>
        </w:r>
        <w:r w:rsidR="005F7F3B">
          <w:rPr>
            <w:noProof/>
            <w:webHidden/>
          </w:rPr>
          <w:fldChar w:fldCharType="separate"/>
        </w:r>
        <w:r w:rsidR="005F7F3B">
          <w:rPr>
            <w:noProof/>
            <w:webHidden/>
          </w:rPr>
          <w:t>3</w:t>
        </w:r>
        <w:r w:rsidR="005F7F3B">
          <w:rPr>
            <w:noProof/>
            <w:webHidden/>
          </w:rPr>
          <w:fldChar w:fldCharType="end"/>
        </w:r>
      </w:hyperlink>
    </w:p>
    <w:p w14:paraId="2DD81A63" w14:textId="31DA94C8" w:rsidR="005F7F3B" w:rsidRDefault="003A1645">
      <w:pPr>
        <w:pStyle w:val="TOC2"/>
        <w:tabs>
          <w:tab w:val="right" w:leader="dot" w:pos="9111"/>
        </w:tabs>
        <w:rPr>
          <w:rFonts w:asciiTheme="minorHAnsi" w:eastAsiaTheme="minorEastAsia" w:hAnsiTheme="minorHAnsi" w:cstheme="minorBidi"/>
          <w:noProof/>
          <w:sz w:val="22"/>
          <w:szCs w:val="22"/>
          <w:lang w:val="vi-VN" w:eastAsia="vi-VN"/>
        </w:rPr>
      </w:pPr>
      <w:hyperlink w:anchor="_Toc120224562" w:history="1">
        <w:r w:rsidR="005F7F3B" w:rsidRPr="00731ABD">
          <w:rPr>
            <w:rStyle w:val="Hyperlink"/>
            <w:noProof/>
          </w:rPr>
          <w:t>2.1 Sơ đồ</w:t>
        </w:r>
        <w:r w:rsidR="005F7F3B">
          <w:rPr>
            <w:noProof/>
            <w:webHidden/>
          </w:rPr>
          <w:tab/>
        </w:r>
        <w:r w:rsidR="005F7F3B">
          <w:rPr>
            <w:noProof/>
            <w:webHidden/>
          </w:rPr>
          <w:fldChar w:fldCharType="begin"/>
        </w:r>
        <w:r w:rsidR="005F7F3B">
          <w:rPr>
            <w:noProof/>
            <w:webHidden/>
          </w:rPr>
          <w:instrText xml:space="preserve"> PAGEREF _Toc120224562 \h </w:instrText>
        </w:r>
        <w:r w:rsidR="005F7F3B">
          <w:rPr>
            <w:noProof/>
            <w:webHidden/>
          </w:rPr>
        </w:r>
        <w:r w:rsidR="005F7F3B">
          <w:rPr>
            <w:noProof/>
            <w:webHidden/>
          </w:rPr>
          <w:fldChar w:fldCharType="separate"/>
        </w:r>
        <w:r w:rsidR="005F7F3B">
          <w:rPr>
            <w:noProof/>
            <w:webHidden/>
          </w:rPr>
          <w:t>4</w:t>
        </w:r>
        <w:r w:rsidR="005F7F3B">
          <w:rPr>
            <w:noProof/>
            <w:webHidden/>
          </w:rPr>
          <w:fldChar w:fldCharType="end"/>
        </w:r>
      </w:hyperlink>
    </w:p>
    <w:p w14:paraId="567922B4" w14:textId="4523E72A" w:rsidR="005F7F3B" w:rsidRDefault="003A1645">
      <w:pPr>
        <w:pStyle w:val="TOC3"/>
        <w:tabs>
          <w:tab w:val="right" w:leader="dot" w:pos="9111"/>
        </w:tabs>
        <w:rPr>
          <w:rFonts w:asciiTheme="minorHAnsi" w:eastAsiaTheme="minorEastAsia" w:hAnsiTheme="minorHAnsi" w:cstheme="minorBidi"/>
          <w:noProof/>
          <w:sz w:val="22"/>
          <w:szCs w:val="22"/>
          <w:lang w:val="vi-VN" w:eastAsia="vi-VN"/>
        </w:rPr>
      </w:pPr>
      <w:hyperlink w:anchor="_Toc120224563" w:history="1">
        <w:r w:rsidR="005F7F3B" w:rsidRPr="00731ABD">
          <w:rPr>
            <w:rStyle w:val="Hyperlink"/>
            <w:noProof/>
          </w:rPr>
          <w:t>2.1.1 Sơ đồ luận lý (Logical Topology)</w:t>
        </w:r>
        <w:r w:rsidR="005F7F3B">
          <w:rPr>
            <w:noProof/>
            <w:webHidden/>
          </w:rPr>
          <w:tab/>
        </w:r>
        <w:r w:rsidR="005F7F3B">
          <w:rPr>
            <w:noProof/>
            <w:webHidden/>
          </w:rPr>
          <w:fldChar w:fldCharType="begin"/>
        </w:r>
        <w:r w:rsidR="005F7F3B">
          <w:rPr>
            <w:noProof/>
            <w:webHidden/>
          </w:rPr>
          <w:instrText xml:space="preserve"> PAGEREF _Toc120224563 \h </w:instrText>
        </w:r>
        <w:r w:rsidR="005F7F3B">
          <w:rPr>
            <w:noProof/>
            <w:webHidden/>
          </w:rPr>
        </w:r>
        <w:r w:rsidR="005F7F3B">
          <w:rPr>
            <w:noProof/>
            <w:webHidden/>
          </w:rPr>
          <w:fldChar w:fldCharType="separate"/>
        </w:r>
        <w:r w:rsidR="005F7F3B">
          <w:rPr>
            <w:noProof/>
            <w:webHidden/>
          </w:rPr>
          <w:t>4</w:t>
        </w:r>
        <w:r w:rsidR="005F7F3B">
          <w:rPr>
            <w:noProof/>
            <w:webHidden/>
          </w:rPr>
          <w:fldChar w:fldCharType="end"/>
        </w:r>
      </w:hyperlink>
    </w:p>
    <w:p w14:paraId="00352BF6" w14:textId="62699F8A" w:rsidR="005F7F3B" w:rsidRDefault="003A1645">
      <w:pPr>
        <w:pStyle w:val="TOC3"/>
        <w:tabs>
          <w:tab w:val="right" w:leader="dot" w:pos="9111"/>
        </w:tabs>
        <w:rPr>
          <w:rFonts w:asciiTheme="minorHAnsi" w:eastAsiaTheme="minorEastAsia" w:hAnsiTheme="minorHAnsi" w:cstheme="minorBidi"/>
          <w:noProof/>
          <w:sz w:val="22"/>
          <w:szCs w:val="22"/>
          <w:lang w:val="vi-VN" w:eastAsia="vi-VN"/>
        </w:rPr>
      </w:pPr>
      <w:hyperlink w:anchor="_Toc120224564" w:history="1">
        <w:r w:rsidR="005F7F3B" w:rsidRPr="00731ABD">
          <w:rPr>
            <w:rStyle w:val="Hyperlink"/>
            <w:noProof/>
          </w:rPr>
          <w:t>2.1.2 Sơ đồ vật lý (Physical Topology)</w:t>
        </w:r>
        <w:r w:rsidR="005F7F3B">
          <w:rPr>
            <w:noProof/>
            <w:webHidden/>
          </w:rPr>
          <w:tab/>
        </w:r>
        <w:r w:rsidR="005F7F3B">
          <w:rPr>
            <w:noProof/>
            <w:webHidden/>
          </w:rPr>
          <w:fldChar w:fldCharType="begin"/>
        </w:r>
        <w:r w:rsidR="005F7F3B">
          <w:rPr>
            <w:noProof/>
            <w:webHidden/>
          </w:rPr>
          <w:instrText xml:space="preserve"> PAGEREF _Toc120224564 \h </w:instrText>
        </w:r>
        <w:r w:rsidR="005F7F3B">
          <w:rPr>
            <w:noProof/>
            <w:webHidden/>
          </w:rPr>
        </w:r>
        <w:r w:rsidR="005F7F3B">
          <w:rPr>
            <w:noProof/>
            <w:webHidden/>
          </w:rPr>
          <w:fldChar w:fldCharType="separate"/>
        </w:r>
        <w:r w:rsidR="005F7F3B">
          <w:rPr>
            <w:noProof/>
            <w:webHidden/>
          </w:rPr>
          <w:t>4</w:t>
        </w:r>
        <w:r w:rsidR="005F7F3B">
          <w:rPr>
            <w:noProof/>
            <w:webHidden/>
          </w:rPr>
          <w:fldChar w:fldCharType="end"/>
        </w:r>
      </w:hyperlink>
    </w:p>
    <w:p w14:paraId="12E4244F" w14:textId="2D556334" w:rsidR="005F7F3B" w:rsidRDefault="003A1645">
      <w:pPr>
        <w:pStyle w:val="TOC2"/>
        <w:tabs>
          <w:tab w:val="right" w:leader="dot" w:pos="9111"/>
        </w:tabs>
        <w:rPr>
          <w:rFonts w:asciiTheme="minorHAnsi" w:eastAsiaTheme="minorEastAsia" w:hAnsiTheme="minorHAnsi" w:cstheme="minorBidi"/>
          <w:noProof/>
          <w:sz w:val="22"/>
          <w:szCs w:val="22"/>
          <w:lang w:val="vi-VN" w:eastAsia="vi-VN"/>
        </w:rPr>
      </w:pPr>
      <w:hyperlink w:anchor="_Toc120224565" w:history="1">
        <w:r w:rsidR="005F7F3B" w:rsidRPr="00731ABD">
          <w:rPr>
            <w:rStyle w:val="Hyperlink"/>
            <w:noProof/>
          </w:rPr>
          <w:t>2.2 Lập bảng thiết kế thông tin kết nối port trong hệ thống</w:t>
        </w:r>
        <w:r w:rsidR="005F7F3B">
          <w:rPr>
            <w:noProof/>
            <w:webHidden/>
          </w:rPr>
          <w:tab/>
        </w:r>
        <w:r w:rsidR="005F7F3B">
          <w:rPr>
            <w:noProof/>
            <w:webHidden/>
          </w:rPr>
          <w:fldChar w:fldCharType="begin"/>
        </w:r>
        <w:r w:rsidR="005F7F3B">
          <w:rPr>
            <w:noProof/>
            <w:webHidden/>
          </w:rPr>
          <w:instrText xml:space="preserve"> PAGEREF _Toc120224565 \h </w:instrText>
        </w:r>
        <w:r w:rsidR="005F7F3B">
          <w:rPr>
            <w:noProof/>
            <w:webHidden/>
          </w:rPr>
        </w:r>
        <w:r w:rsidR="005F7F3B">
          <w:rPr>
            <w:noProof/>
            <w:webHidden/>
          </w:rPr>
          <w:fldChar w:fldCharType="separate"/>
        </w:r>
        <w:r w:rsidR="005F7F3B">
          <w:rPr>
            <w:noProof/>
            <w:webHidden/>
          </w:rPr>
          <w:t>4</w:t>
        </w:r>
        <w:r w:rsidR="005F7F3B">
          <w:rPr>
            <w:noProof/>
            <w:webHidden/>
          </w:rPr>
          <w:fldChar w:fldCharType="end"/>
        </w:r>
      </w:hyperlink>
    </w:p>
    <w:p w14:paraId="5551970F" w14:textId="61D3043A" w:rsidR="005F7F3B" w:rsidRDefault="003A1645">
      <w:pPr>
        <w:pStyle w:val="TOC2"/>
        <w:tabs>
          <w:tab w:val="right" w:leader="dot" w:pos="9111"/>
        </w:tabs>
        <w:rPr>
          <w:rFonts w:asciiTheme="minorHAnsi" w:eastAsiaTheme="minorEastAsia" w:hAnsiTheme="minorHAnsi" w:cstheme="minorBidi"/>
          <w:noProof/>
          <w:sz w:val="22"/>
          <w:szCs w:val="22"/>
          <w:lang w:val="vi-VN" w:eastAsia="vi-VN"/>
        </w:rPr>
      </w:pPr>
      <w:hyperlink w:anchor="_Toc120224566" w:history="1">
        <w:r w:rsidR="005F7F3B" w:rsidRPr="00731ABD">
          <w:rPr>
            <w:rStyle w:val="Hyperlink"/>
            <w:noProof/>
          </w:rPr>
          <w:t>2.3 Lập bảng thiết kế thông tin vlan, interface vlan trong hệ thống</w:t>
        </w:r>
        <w:r w:rsidR="005F7F3B">
          <w:rPr>
            <w:noProof/>
            <w:webHidden/>
          </w:rPr>
          <w:tab/>
        </w:r>
        <w:r w:rsidR="005F7F3B">
          <w:rPr>
            <w:noProof/>
            <w:webHidden/>
          </w:rPr>
          <w:fldChar w:fldCharType="begin"/>
        </w:r>
        <w:r w:rsidR="005F7F3B">
          <w:rPr>
            <w:noProof/>
            <w:webHidden/>
          </w:rPr>
          <w:instrText xml:space="preserve"> PAGEREF _Toc120224566 \h </w:instrText>
        </w:r>
        <w:r w:rsidR="005F7F3B">
          <w:rPr>
            <w:noProof/>
            <w:webHidden/>
          </w:rPr>
        </w:r>
        <w:r w:rsidR="005F7F3B">
          <w:rPr>
            <w:noProof/>
            <w:webHidden/>
          </w:rPr>
          <w:fldChar w:fldCharType="separate"/>
        </w:r>
        <w:r w:rsidR="005F7F3B">
          <w:rPr>
            <w:noProof/>
            <w:webHidden/>
          </w:rPr>
          <w:t>5</w:t>
        </w:r>
        <w:r w:rsidR="005F7F3B">
          <w:rPr>
            <w:noProof/>
            <w:webHidden/>
          </w:rPr>
          <w:fldChar w:fldCharType="end"/>
        </w:r>
      </w:hyperlink>
    </w:p>
    <w:p w14:paraId="361CF0AD" w14:textId="7C6A53BC" w:rsidR="005F7F3B" w:rsidRDefault="003A1645">
      <w:pPr>
        <w:pStyle w:val="TOC2"/>
        <w:tabs>
          <w:tab w:val="right" w:leader="dot" w:pos="9111"/>
        </w:tabs>
        <w:rPr>
          <w:rFonts w:asciiTheme="minorHAnsi" w:eastAsiaTheme="minorEastAsia" w:hAnsiTheme="minorHAnsi" w:cstheme="minorBidi"/>
          <w:noProof/>
          <w:sz w:val="22"/>
          <w:szCs w:val="22"/>
          <w:lang w:val="vi-VN" w:eastAsia="vi-VN"/>
        </w:rPr>
      </w:pPr>
      <w:hyperlink w:anchor="_Toc120224567" w:history="1">
        <w:r w:rsidR="005F7F3B" w:rsidRPr="00731ABD">
          <w:rPr>
            <w:rStyle w:val="Hyperlink"/>
            <w:noProof/>
          </w:rPr>
          <w:t>2.4 Lập bảng thiết kế quy hoạch địa chỉ IP planning:</w:t>
        </w:r>
        <w:r w:rsidR="005F7F3B">
          <w:rPr>
            <w:noProof/>
            <w:webHidden/>
          </w:rPr>
          <w:tab/>
        </w:r>
        <w:r w:rsidR="005F7F3B">
          <w:rPr>
            <w:noProof/>
            <w:webHidden/>
          </w:rPr>
          <w:fldChar w:fldCharType="begin"/>
        </w:r>
        <w:r w:rsidR="005F7F3B">
          <w:rPr>
            <w:noProof/>
            <w:webHidden/>
          </w:rPr>
          <w:instrText xml:space="preserve"> PAGEREF _Toc120224567 \h </w:instrText>
        </w:r>
        <w:r w:rsidR="005F7F3B">
          <w:rPr>
            <w:noProof/>
            <w:webHidden/>
          </w:rPr>
        </w:r>
        <w:r w:rsidR="005F7F3B">
          <w:rPr>
            <w:noProof/>
            <w:webHidden/>
          </w:rPr>
          <w:fldChar w:fldCharType="separate"/>
        </w:r>
        <w:r w:rsidR="005F7F3B">
          <w:rPr>
            <w:noProof/>
            <w:webHidden/>
          </w:rPr>
          <w:t>5</w:t>
        </w:r>
        <w:r w:rsidR="005F7F3B">
          <w:rPr>
            <w:noProof/>
            <w:webHidden/>
          </w:rPr>
          <w:fldChar w:fldCharType="end"/>
        </w:r>
      </w:hyperlink>
    </w:p>
    <w:p w14:paraId="0F49DAD1" w14:textId="1D217784" w:rsidR="005F7F3B" w:rsidRDefault="003A1645">
      <w:pPr>
        <w:pStyle w:val="TOC1"/>
        <w:tabs>
          <w:tab w:val="right" w:leader="dot" w:pos="9111"/>
        </w:tabs>
        <w:rPr>
          <w:rFonts w:asciiTheme="minorHAnsi" w:eastAsiaTheme="minorEastAsia" w:hAnsiTheme="minorHAnsi" w:cstheme="minorBidi"/>
          <w:noProof/>
          <w:sz w:val="22"/>
          <w:szCs w:val="22"/>
          <w:lang w:val="vi-VN" w:eastAsia="vi-VN"/>
        </w:rPr>
      </w:pPr>
      <w:hyperlink w:anchor="_Toc120224568" w:history="1">
        <w:r w:rsidR="005F7F3B" w:rsidRPr="00731ABD">
          <w:rPr>
            <w:rStyle w:val="Hyperlink"/>
            <w:noProof/>
          </w:rPr>
          <w:t>CHƯƠNG 3 – DANH MỤC CÁC TRANG THIẾT BỊ VÀ ỨNG DỤNG DỰ KIẾN</w:t>
        </w:r>
        <w:r w:rsidR="005F7F3B">
          <w:rPr>
            <w:noProof/>
            <w:webHidden/>
          </w:rPr>
          <w:tab/>
        </w:r>
        <w:r w:rsidR="005F7F3B">
          <w:rPr>
            <w:noProof/>
            <w:webHidden/>
          </w:rPr>
          <w:fldChar w:fldCharType="begin"/>
        </w:r>
        <w:r w:rsidR="005F7F3B">
          <w:rPr>
            <w:noProof/>
            <w:webHidden/>
          </w:rPr>
          <w:instrText xml:space="preserve"> PAGEREF _Toc120224568 \h </w:instrText>
        </w:r>
        <w:r w:rsidR="005F7F3B">
          <w:rPr>
            <w:noProof/>
            <w:webHidden/>
          </w:rPr>
        </w:r>
        <w:r w:rsidR="005F7F3B">
          <w:rPr>
            <w:noProof/>
            <w:webHidden/>
          </w:rPr>
          <w:fldChar w:fldCharType="separate"/>
        </w:r>
        <w:r w:rsidR="005F7F3B">
          <w:rPr>
            <w:noProof/>
            <w:webHidden/>
          </w:rPr>
          <w:t>6</w:t>
        </w:r>
        <w:r w:rsidR="005F7F3B">
          <w:rPr>
            <w:noProof/>
            <w:webHidden/>
          </w:rPr>
          <w:fldChar w:fldCharType="end"/>
        </w:r>
      </w:hyperlink>
    </w:p>
    <w:p w14:paraId="1F5C3FB9" w14:textId="5AE9AA5E" w:rsidR="005F7F3B" w:rsidRDefault="003A1645">
      <w:pPr>
        <w:pStyle w:val="TOC2"/>
        <w:tabs>
          <w:tab w:val="right" w:leader="dot" w:pos="9111"/>
        </w:tabs>
        <w:rPr>
          <w:rFonts w:asciiTheme="minorHAnsi" w:eastAsiaTheme="minorEastAsia" w:hAnsiTheme="minorHAnsi" w:cstheme="minorBidi"/>
          <w:noProof/>
          <w:sz w:val="22"/>
          <w:szCs w:val="22"/>
          <w:lang w:val="vi-VN" w:eastAsia="vi-VN"/>
        </w:rPr>
      </w:pPr>
      <w:hyperlink w:anchor="_Toc120224569" w:history="1">
        <w:r w:rsidR="005F7F3B" w:rsidRPr="00731ABD">
          <w:rPr>
            <w:rStyle w:val="Hyperlink"/>
            <w:noProof/>
          </w:rPr>
          <w:t>3.1 Danh mục các trang thiết bị</w:t>
        </w:r>
        <w:r w:rsidR="005F7F3B">
          <w:rPr>
            <w:noProof/>
            <w:webHidden/>
          </w:rPr>
          <w:tab/>
        </w:r>
        <w:r w:rsidR="005F7F3B">
          <w:rPr>
            <w:noProof/>
            <w:webHidden/>
          </w:rPr>
          <w:fldChar w:fldCharType="begin"/>
        </w:r>
        <w:r w:rsidR="005F7F3B">
          <w:rPr>
            <w:noProof/>
            <w:webHidden/>
          </w:rPr>
          <w:instrText xml:space="preserve"> PAGEREF _Toc120224569 \h </w:instrText>
        </w:r>
        <w:r w:rsidR="005F7F3B">
          <w:rPr>
            <w:noProof/>
            <w:webHidden/>
          </w:rPr>
        </w:r>
        <w:r w:rsidR="005F7F3B">
          <w:rPr>
            <w:noProof/>
            <w:webHidden/>
          </w:rPr>
          <w:fldChar w:fldCharType="separate"/>
        </w:r>
        <w:r w:rsidR="005F7F3B">
          <w:rPr>
            <w:noProof/>
            <w:webHidden/>
          </w:rPr>
          <w:t>6</w:t>
        </w:r>
        <w:r w:rsidR="005F7F3B">
          <w:rPr>
            <w:noProof/>
            <w:webHidden/>
          </w:rPr>
          <w:fldChar w:fldCharType="end"/>
        </w:r>
      </w:hyperlink>
    </w:p>
    <w:p w14:paraId="31054DBC" w14:textId="6EC585BD" w:rsidR="005F7F3B" w:rsidRDefault="003A1645">
      <w:pPr>
        <w:pStyle w:val="TOC3"/>
        <w:tabs>
          <w:tab w:val="right" w:leader="dot" w:pos="9111"/>
        </w:tabs>
        <w:rPr>
          <w:rFonts w:asciiTheme="minorHAnsi" w:eastAsiaTheme="minorEastAsia" w:hAnsiTheme="minorHAnsi" w:cstheme="minorBidi"/>
          <w:noProof/>
          <w:sz w:val="22"/>
          <w:szCs w:val="22"/>
          <w:lang w:val="vi-VN" w:eastAsia="vi-VN"/>
        </w:rPr>
      </w:pPr>
      <w:hyperlink w:anchor="_Toc120224570" w:history="1">
        <w:r w:rsidR="005F7F3B" w:rsidRPr="00731ABD">
          <w:rPr>
            <w:rStyle w:val="Hyperlink"/>
            <w:noProof/>
          </w:rPr>
          <w:t>3.1.1 Thiết bị phần cứng</w:t>
        </w:r>
        <w:r w:rsidR="005F7F3B">
          <w:rPr>
            <w:noProof/>
            <w:webHidden/>
          </w:rPr>
          <w:tab/>
        </w:r>
        <w:r w:rsidR="005F7F3B">
          <w:rPr>
            <w:noProof/>
            <w:webHidden/>
          </w:rPr>
          <w:fldChar w:fldCharType="begin"/>
        </w:r>
        <w:r w:rsidR="005F7F3B">
          <w:rPr>
            <w:noProof/>
            <w:webHidden/>
          </w:rPr>
          <w:instrText xml:space="preserve"> PAGEREF _Toc120224570 \h </w:instrText>
        </w:r>
        <w:r w:rsidR="005F7F3B">
          <w:rPr>
            <w:noProof/>
            <w:webHidden/>
          </w:rPr>
        </w:r>
        <w:r w:rsidR="005F7F3B">
          <w:rPr>
            <w:noProof/>
            <w:webHidden/>
          </w:rPr>
          <w:fldChar w:fldCharType="separate"/>
        </w:r>
        <w:r w:rsidR="005F7F3B">
          <w:rPr>
            <w:noProof/>
            <w:webHidden/>
          </w:rPr>
          <w:t>7</w:t>
        </w:r>
        <w:r w:rsidR="005F7F3B">
          <w:rPr>
            <w:noProof/>
            <w:webHidden/>
          </w:rPr>
          <w:fldChar w:fldCharType="end"/>
        </w:r>
      </w:hyperlink>
    </w:p>
    <w:p w14:paraId="3384019C" w14:textId="68E8485C" w:rsidR="005F7F3B" w:rsidRDefault="003A1645">
      <w:pPr>
        <w:pStyle w:val="TOC3"/>
        <w:tabs>
          <w:tab w:val="right" w:leader="dot" w:pos="9111"/>
        </w:tabs>
        <w:rPr>
          <w:rFonts w:asciiTheme="minorHAnsi" w:eastAsiaTheme="minorEastAsia" w:hAnsiTheme="minorHAnsi" w:cstheme="minorBidi"/>
          <w:noProof/>
          <w:sz w:val="22"/>
          <w:szCs w:val="22"/>
          <w:lang w:val="vi-VN" w:eastAsia="vi-VN"/>
        </w:rPr>
      </w:pPr>
      <w:hyperlink w:anchor="_Toc120224571" w:history="1">
        <w:r w:rsidR="005F7F3B" w:rsidRPr="00731ABD">
          <w:rPr>
            <w:rStyle w:val="Hyperlink"/>
            <w:noProof/>
          </w:rPr>
          <w:t>3.1.2 Máy tính</w:t>
        </w:r>
        <w:r w:rsidR="005F7F3B">
          <w:rPr>
            <w:noProof/>
            <w:webHidden/>
          </w:rPr>
          <w:tab/>
        </w:r>
        <w:r w:rsidR="005F7F3B">
          <w:rPr>
            <w:noProof/>
            <w:webHidden/>
          </w:rPr>
          <w:fldChar w:fldCharType="begin"/>
        </w:r>
        <w:r w:rsidR="005F7F3B">
          <w:rPr>
            <w:noProof/>
            <w:webHidden/>
          </w:rPr>
          <w:instrText xml:space="preserve"> PAGEREF _Toc120224571 \h </w:instrText>
        </w:r>
        <w:r w:rsidR="005F7F3B">
          <w:rPr>
            <w:noProof/>
            <w:webHidden/>
          </w:rPr>
        </w:r>
        <w:r w:rsidR="005F7F3B">
          <w:rPr>
            <w:noProof/>
            <w:webHidden/>
          </w:rPr>
          <w:fldChar w:fldCharType="separate"/>
        </w:r>
        <w:r w:rsidR="005F7F3B">
          <w:rPr>
            <w:noProof/>
            <w:webHidden/>
          </w:rPr>
          <w:t>7</w:t>
        </w:r>
        <w:r w:rsidR="005F7F3B">
          <w:rPr>
            <w:noProof/>
            <w:webHidden/>
          </w:rPr>
          <w:fldChar w:fldCharType="end"/>
        </w:r>
      </w:hyperlink>
    </w:p>
    <w:p w14:paraId="6A3E8F1E" w14:textId="5C2A75B6" w:rsidR="005F7F3B" w:rsidRDefault="003A1645">
      <w:pPr>
        <w:pStyle w:val="TOC3"/>
        <w:tabs>
          <w:tab w:val="right" w:leader="dot" w:pos="9111"/>
        </w:tabs>
        <w:rPr>
          <w:rFonts w:asciiTheme="minorHAnsi" w:eastAsiaTheme="minorEastAsia" w:hAnsiTheme="minorHAnsi" w:cstheme="minorBidi"/>
          <w:noProof/>
          <w:sz w:val="22"/>
          <w:szCs w:val="22"/>
          <w:lang w:val="vi-VN" w:eastAsia="vi-VN"/>
        </w:rPr>
      </w:pPr>
      <w:hyperlink w:anchor="_Toc120224572" w:history="1">
        <w:r w:rsidR="005F7F3B" w:rsidRPr="00731ABD">
          <w:rPr>
            <w:rStyle w:val="Hyperlink"/>
            <w:noProof/>
          </w:rPr>
          <w:t>3.1.3 Hệ điều hành cài đặt</w:t>
        </w:r>
        <w:r w:rsidR="005F7F3B">
          <w:rPr>
            <w:noProof/>
            <w:webHidden/>
          </w:rPr>
          <w:tab/>
        </w:r>
        <w:r w:rsidR="005F7F3B">
          <w:rPr>
            <w:noProof/>
            <w:webHidden/>
          </w:rPr>
          <w:fldChar w:fldCharType="begin"/>
        </w:r>
        <w:r w:rsidR="005F7F3B">
          <w:rPr>
            <w:noProof/>
            <w:webHidden/>
          </w:rPr>
          <w:instrText xml:space="preserve"> PAGEREF _Toc120224572 \h </w:instrText>
        </w:r>
        <w:r w:rsidR="005F7F3B">
          <w:rPr>
            <w:noProof/>
            <w:webHidden/>
          </w:rPr>
        </w:r>
        <w:r w:rsidR="005F7F3B">
          <w:rPr>
            <w:noProof/>
            <w:webHidden/>
          </w:rPr>
          <w:fldChar w:fldCharType="separate"/>
        </w:r>
        <w:r w:rsidR="005F7F3B">
          <w:rPr>
            <w:noProof/>
            <w:webHidden/>
          </w:rPr>
          <w:t>7</w:t>
        </w:r>
        <w:r w:rsidR="005F7F3B">
          <w:rPr>
            <w:noProof/>
            <w:webHidden/>
          </w:rPr>
          <w:fldChar w:fldCharType="end"/>
        </w:r>
      </w:hyperlink>
    </w:p>
    <w:p w14:paraId="7D055CBE" w14:textId="610F19A1" w:rsidR="005F7F3B" w:rsidRDefault="003A1645">
      <w:pPr>
        <w:pStyle w:val="TOC2"/>
        <w:tabs>
          <w:tab w:val="right" w:leader="dot" w:pos="9111"/>
        </w:tabs>
        <w:rPr>
          <w:rFonts w:asciiTheme="minorHAnsi" w:eastAsiaTheme="minorEastAsia" w:hAnsiTheme="minorHAnsi" w:cstheme="minorBidi"/>
          <w:noProof/>
          <w:sz w:val="22"/>
          <w:szCs w:val="22"/>
          <w:lang w:val="vi-VN" w:eastAsia="vi-VN"/>
        </w:rPr>
      </w:pPr>
      <w:hyperlink w:anchor="_Toc120224573" w:history="1">
        <w:r w:rsidR="005F7F3B" w:rsidRPr="00731ABD">
          <w:rPr>
            <w:rStyle w:val="Hyperlink"/>
            <w:noProof/>
          </w:rPr>
          <w:t>3.2 Dự trù kinh phí</w:t>
        </w:r>
        <w:r w:rsidR="005F7F3B">
          <w:rPr>
            <w:noProof/>
            <w:webHidden/>
          </w:rPr>
          <w:tab/>
        </w:r>
        <w:r w:rsidR="005F7F3B">
          <w:rPr>
            <w:noProof/>
            <w:webHidden/>
          </w:rPr>
          <w:fldChar w:fldCharType="begin"/>
        </w:r>
        <w:r w:rsidR="005F7F3B">
          <w:rPr>
            <w:noProof/>
            <w:webHidden/>
          </w:rPr>
          <w:instrText xml:space="preserve"> PAGEREF _Toc120224573 \h </w:instrText>
        </w:r>
        <w:r w:rsidR="005F7F3B">
          <w:rPr>
            <w:noProof/>
            <w:webHidden/>
          </w:rPr>
        </w:r>
        <w:r w:rsidR="005F7F3B">
          <w:rPr>
            <w:noProof/>
            <w:webHidden/>
          </w:rPr>
          <w:fldChar w:fldCharType="separate"/>
        </w:r>
        <w:r w:rsidR="005F7F3B">
          <w:rPr>
            <w:noProof/>
            <w:webHidden/>
          </w:rPr>
          <w:t>7</w:t>
        </w:r>
        <w:r w:rsidR="005F7F3B">
          <w:rPr>
            <w:noProof/>
            <w:webHidden/>
          </w:rPr>
          <w:fldChar w:fldCharType="end"/>
        </w:r>
      </w:hyperlink>
    </w:p>
    <w:p w14:paraId="51C3E5F9" w14:textId="5AC7B889" w:rsidR="005F7F3B" w:rsidRDefault="003A1645">
      <w:pPr>
        <w:pStyle w:val="TOC3"/>
        <w:tabs>
          <w:tab w:val="right" w:leader="dot" w:pos="9111"/>
        </w:tabs>
        <w:rPr>
          <w:rFonts w:asciiTheme="minorHAnsi" w:eastAsiaTheme="minorEastAsia" w:hAnsiTheme="minorHAnsi" w:cstheme="minorBidi"/>
          <w:noProof/>
          <w:sz w:val="22"/>
          <w:szCs w:val="22"/>
          <w:lang w:val="vi-VN" w:eastAsia="vi-VN"/>
        </w:rPr>
      </w:pPr>
      <w:hyperlink w:anchor="_Toc120224574" w:history="1">
        <w:r w:rsidR="005F7F3B" w:rsidRPr="00731ABD">
          <w:rPr>
            <w:rStyle w:val="Hyperlink"/>
            <w:noProof/>
          </w:rPr>
          <w:t>3.2.1 Bảng chi tiết thiết bị phần cứng</w:t>
        </w:r>
        <w:r w:rsidR="005F7F3B">
          <w:rPr>
            <w:noProof/>
            <w:webHidden/>
          </w:rPr>
          <w:tab/>
        </w:r>
        <w:r w:rsidR="005F7F3B">
          <w:rPr>
            <w:noProof/>
            <w:webHidden/>
          </w:rPr>
          <w:fldChar w:fldCharType="begin"/>
        </w:r>
        <w:r w:rsidR="005F7F3B">
          <w:rPr>
            <w:noProof/>
            <w:webHidden/>
          </w:rPr>
          <w:instrText xml:space="preserve"> PAGEREF _Toc120224574 \h </w:instrText>
        </w:r>
        <w:r w:rsidR="005F7F3B">
          <w:rPr>
            <w:noProof/>
            <w:webHidden/>
          </w:rPr>
        </w:r>
        <w:r w:rsidR="005F7F3B">
          <w:rPr>
            <w:noProof/>
            <w:webHidden/>
          </w:rPr>
          <w:fldChar w:fldCharType="separate"/>
        </w:r>
        <w:r w:rsidR="005F7F3B">
          <w:rPr>
            <w:noProof/>
            <w:webHidden/>
          </w:rPr>
          <w:t>7</w:t>
        </w:r>
        <w:r w:rsidR="005F7F3B">
          <w:rPr>
            <w:noProof/>
            <w:webHidden/>
          </w:rPr>
          <w:fldChar w:fldCharType="end"/>
        </w:r>
      </w:hyperlink>
    </w:p>
    <w:p w14:paraId="635A7286" w14:textId="545E308B" w:rsidR="005F7F3B" w:rsidRDefault="003A1645">
      <w:pPr>
        <w:pStyle w:val="TOC3"/>
        <w:tabs>
          <w:tab w:val="right" w:leader="dot" w:pos="9111"/>
        </w:tabs>
        <w:rPr>
          <w:rFonts w:asciiTheme="minorHAnsi" w:eastAsiaTheme="minorEastAsia" w:hAnsiTheme="minorHAnsi" w:cstheme="minorBidi"/>
          <w:noProof/>
          <w:sz w:val="22"/>
          <w:szCs w:val="22"/>
          <w:lang w:val="vi-VN" w:eastAsia="vi-VN"/>
        </w:rPr>
      </w:pPr>
      <w:hyperlink w:anchor="_Toc120224575" w:history="1">
        <w:r w:rsidR="005F7F3B" w:rsidRPr="00731ABD">
          <w:rPr>
            <w:rStyle w:val="Hyperlink"/>
            <w:noProof/>
          </w:rPr>
          <w:t>3.2.1 Bảng chi tiết máy tính</w:t>
        </w:r>
        <w:r w:rsidR="005F7F3B">
          <w:rPr>
            <w:noProof/>
            <w:webHidden/>
          </w:rPr>
          <w:tab/>
        </w:r>
        <w:r w:rsidR="005F7F3B">
          <w:rPr>
            <w:noProof/>
            <w:webHidden/>
          </w:rPr>
          <w:fldChar w:fldCharType="begin"/>
        </w:r>
        <w:r w:rsidR="005F7F3B">
          <w:rPr>
            <w:noProof/>
            <w:webHidden/>
          </w:rPr>
          <w:instrText xml:space="preserve"> PAGEREF _Toc120224575 \h </w:instrText>
        </w:r>
        <w:r w:rsidR="005F7F3B">
          <w:rPr>
            <w:noProof/>
            <w:webHidden/>
          </w:rPr>
        </w:r>
        <w:r w:rsidR="005F7F3B">
          <w:rPr>
            <w:noProof/>
            <w:webHidden/>
          </w:rPr>
          <w:fldChar w:fldCharType="separate"/>
        </w:r>
        <w:r w:rsidR="005F7F3B">
          <w:rPr>
            <w:noProof/>
            <w:webHidden/>
          </w:rPr>
          <w:t>7</w:t>
        </w:r>
        <w:r w:rsidR="005F7F3B">
          <w:rPr>
            <w:noProof/>
            <w:webHidden/>
          </w:rPr>
          <w:fldChar w:fldCharType="end"/>
        </w:r>
      </w:hyperlink>
    </w:p>
    <w:p w14:paraId="1FE85C31" w14:textId="1CF67414" w:rsidR="005F7F3B" w:rsidRDefault="003A1645">
      <w:pPr>
        <w:pStyle w:val="TOC1"/>
        <w:tabs>
          <w:tab w:val="right" w:leader="dot" w:pos="9111"/>
        </w:tabs>
        <w:rPr>
          <w:rFonts w:asciiTheme="minorHAnsi" w:eastAsiaTheme="minorEastAsia" w:hAnsiTheme="minorHAnsi" w:cstheme="minorBidi"/>
          <w:noProof/>
          <w:sz w:val="22"/>
          <w:szCs w:val="22"/>
          <w:lang w:val="vi-VN" w:eastAsia="vi-VN"/>
        </w:rPr>
      </w:pPr>
      <w:hyperlink w:anchor="_Toc120224576" w:history="1">
        <w:r w:rsidR="005F7F3B" w:rsidRPr="00731ABD">
          <w:rPr>
            <w:rStyle w:val="Hyperlink"/>
            <w:noProof/>
          </w:rPr>
          <w:t>CHƯƠNG 4 – TRIỂN KHAI CẤU HÌNH HẠ TẦNG MẠNG</w:t>
        </w:r>
        <w:r w:rsidR="005F7F3B">
          <w:rPr>
            <w:noProof/>
            <w:webHidden/>
          </w:rPr>
          <w:tab/>
        </w:r>
        <w:r w:rsidR="005F7F3B">
          <w:rPr>
            <w:noProof/>
            <w:webHidden/>
          </w:rPr>
          <w:fldChar w:fldCharType="begin"/>
        </w:r>
        <w:r w:rsidR="005F7F3B">
          <w:rPr>
            <w:noProof/>
            <w:webHidden/>
          </w:rPr>
          <w:instrText xml:space="preserve"> PAGEREF _Toc120224576 \h </w:instrText>
        </w:r>
        <w:r w:rsidR="005F7F3B">
          <w:rPr>
            <w:noProof/>
            <w:webHidden/>
          </w:rPr>
        </w:r>
        <w:r w:rsidR="005F7F3B">
          <w:rPr>
            <w:noProof/>
            <w:webHidden/>
          </w:rPr>
          <w:fldChar w:fldCharType="separate"/>
        </w:r>
        <w:r w:rsidR="005F7F3B">
          <w:rPr>
            <w:noProof/>
            <w:webHidden/>
          </w:rPr>
          <w:t>10</w:t>
        </w:r>
        <w:r w:rsidR="005F7F3B">
          <w:rPr>
            <w:noProof/>
            <w:webHidden/>
          </w:rPr>
          <w:fldChar w:fldCharType="end"/>
        </w:r>
      </w:hyperlink>
    </w:p>
    <w:p w14:paraId="302591A7" w14:textId="497C7A54" w:rsidR="005F7F3B" w:rsidRDefault="003A1645">
      <w:pPr>
        <w:pStyle w:val="TOC2"/>
        <w:tabs>
          <w:tab w:val="right" w:leader="dot" w:pos="9111"/>
        </w:tabs>
        <w:rPr>
          <w:rFonts w:asciiTheme="minorHAnsi" w:eastAsiaTheme="minorEastAsia" w:hAnsiTheme="minorHAnsi" w:cstheme="minorBidi"/>
          <w:noProof/>
          <w:sz w:val="22"/>
          <w:szCs w:val="22"/>
          <w:lang w:val="vi-VN" w:eastAsia="vi-VN"/>
        </w:rPr>
      </w:pPr>
      <w:hyperlink w:anchor="_Toc120224577" w:history="1">
        <w:r w:rsidR="005F7F3B" w:rsidRPr="00731ABD">
          <w:rPr>
            <w:rStyle w:val="Hyperlink"/>
            <w:noProof/>
          </w:rPr>
          <w:t>4.1 Sắp xếp, cài đặt và cấu hình</w:t>
        </w:r>
        <w:r w:rsidR="005F7F3B">
          <w:rPr>
            <w:noProof/>
            <w:webHidden/>
          </w:rPr>
          <w:tab/>
        </w:r>
        <w:r w:rsidR="005F7F3B">
          <w:rPr>
            <w:noProof/>
            <w:webHidden/>
          </w:rPr>
          <w:fldChar w:fldCharType="begin"/>
        </w:r>
        <w:r w:rsidR="005F7F3B">
          <w:rPr>
            <w:noProof/>
            <w:webHidden/>
          </w:rPr>
          <w:instrText xml:space="preserve"> PAGEREF _Toc120224577 \h </w:instrText>
        </w:r>
        <w:r w:rsidR="005F7F3B">
          <w:rPr>
            <w:noProof/>
            <w:webHidden/>
          </w:rPr>
        </w:r>
        <w:r w:rsidR="005F7F3B">
          <w:rPr>
            <w:noProof/>
            <w:webHidden/>
          </w:rPr>
          <w:fldChar w:fldCharType="separate"/>
        </w:r>
        <w:r w:rsidR="005F7F3B">
          <w:rPr>
            <w:noProof/>
            <w:webHidden/>
          </w:rPr>
          <w:t>10</w:t>
        </w:r>
        <w:r w:rsidR="005F7F3B">
          <w:rPr>
            <w:noProof/>
            <w:webHidden/>
          </w:rPr>
          <w:fldChar w:fldCharType="end"/>
        </w:r>
      </w:hyperlink>
    </w:p>
    <w:p w14:paraId="2C5182F2" w14:textId="5767CC18" w:rsidR="005F7F3B" w:rsidRDefault="003A1645">
      <w:pPr>
        <w:pStyle w:val="TOC2"/>
        <w:tabs>
          <w:tab w:val="right" w:leader="dot" w:pos="9111"/>
        </w:tabs>
        <w:rPr>
          <w:rFonts w:asciiTheme="minorHAnsi" w:eastAsiaTheme="minorEastAsia" w:hAnsiTheme="minorHAnsi" w:cstheme="minorBidi"/>
          <w:noProof/>
          <w:sz w:val="22"/>
          <w:szCs w:val="22"/>
          <w:lang w:val="vi-VN" w:eastAsia="vi-VN"/>
        </w:rPr>
      </w:pPr>
      <w:hyperlink w:anchor="_Toc120224578" w:history="1">
        <w:r w:rsidR="005F7F3B" w:rsidRPr="00731ABD">
          <w:rPr>
            <w:rStyle w:val="Hyperlink"/>
            <w:noProof/>
          </w:rPr>
          <w:t>4.2 Kiểm tra việc cấu hình và cài đặt</w:t>
        </w:r>
        <w:r w:rsidR="005F7F3B">
          <w:rPr>
            <w:noProof/>
            <w:webHidden/>
          </w:rPr>
          <w:tab/>
        </w:r>
        <w:r w:rsidR="005F7F3B">
          <w:rPr>
            <w:noProof/>
            <w:webHidden/>
          </w:rPr>
          <w:fldChar w:fldCharType="begin"/>
        </w:r>
        <w:r w:rsidR="005F7F3B">
          <w:rPr>
            <w:noProof/>
            <w:webHidden/>
          </w:rPr>
          <w:instrText xml:space="preserve"> PAGEREF _Toc120224578 \h </w:instrText>
        </w:r>
        <w:r w:rsidR="005F7F3B">
          <w:rPr>
            <w:noProof/>
            <w:webHidden/>
          </w:rPr>
        </w:r>
        <w:r w:rsidR="005F7F3B">
          <w:rPr>
            <w:noProof/>
            <w:webHidden/>
          </w:rPr>
          <w:fldChar w:fldCharType="separate"/>
        </w:r>
        <w:r w:rsidR="005F7F3B">
          <w:rPr>
            <w:noProof/>
            <w:webHidden/>
          </w:rPr>
          <w:t>11</w:t>
        </w:r>
        <w:r w:rsidR="005F7F3B">
          <w:rPr>
            <w:noProof/>
            <w:webHidden/>
          </w:rPr>
          <w:fldChar w:fldCharType="end"/>
        </w:r>
      </w:hyperlink>
    </w:p>
    <w:p w14:paraId="4E193822" w14:textId="554A4BA2" w:rsidR="005F7F3B" w:rsidRDefault="003A1645">
      <w:pPr>
        <w:pStyle w:val="TOC2"/>
        <w:tabs>
          <w:tab w:val="right" w:leader="dot" w:pos="9111"/>
        </w:tabs>
        <w:rPr>
          <w:rFonts w:asciiTheme="minorHAnsi" w:eastAsiaTheme="minorEastAsia" w:hAnsiTheme="minorHAnsi" w:cstheme="minorBidi"/>
          <w:noProof/>
          <w:sz w:val="22"/>
          <w:szCs w:val="22"/>
          <w:lang w:val="vi-VN" w:eastAsia="vi-VN"/>
        </w:rPr>
      </w:pPr>
      <w:hyperlink w:anchor="_Toc120224579" w:history="1">
        <w:r w:rsidR="005F7F3B" w:rsidRPr="00731ABD">
          <w:rPr>
            <w:rStyle w:val="Hyperlink"/>
            <w:noProof/>
          </w:rPr>
          <w:t>4.3 Cấu hình của từng thiết bị</w:t>
        </w:r>
        <w:r w:rsidR="005F7F3B">
          <w:rPr>
            <w:noProof/>
            <w:webHidden/>
          </w:rPr>
          <w:tab/>
        </w:r>
        <w:r w:rsidR="005F7F3B">
          <w:rPr>
            <w:noProof/>
            <w:webHidden/>
          </w:rPr>
          <w:fldChar w:fldCharType="begin"/>
        </w:r>
        <w:r w:rsidR="005F7F3B">
          <w:rPr>
            <w:noProof/>
            <w:webHidden/>
          </w:rPr>
          <w:instrText xml:space="preserve"> PAGEREF _Toc120224579 \h </w:instrText>
        </w:r>
        <w:r w:rsidR="005F7F3B">
          <w:rPr>
            <w:noProof/>
            <w:webHidden/>
          </w:rPr>
        </w:r>
        <w:r w:rsidR="005F7F3B">
          <w:rPr>
            <w:noProof/>
            <w:webHidden/>
          </w:rPr>
          <w:fldChar w:fldCharType="separate"/>
        </w:r>
        <w:r w:rsidR="005F7F3B">
          <w:rPr>
            <w:noProof/>
            <w:webHidden/>
          </w:rPr>
          <w:t>11</w:t>
        </w:r>
        <w:r w:rsidR="005F7F3B">
          <w:rPr>
            <w:noProof/>
            <w:webHidden/>
          </w:rPr>
          <w:fldChar w:fldCharType="end"/>
        </w:r>
      </w:hyperlink>
    </w:p>
    <w:p w14:paraId="388B4F5D" w14:textId="51FABE1F" w:rsidR="005F7F3B" w:rsidRDefault="003A1645">
      <w:pPr>
        <w:pStyle w:val="TOC1"/>
        <w:tabs>
          <w:tab w:val="right" w:leader="dot" w:pos="9111"/>
        </w:tabs>
        <w:rPr>
          <w:rFonts w:asciiTheme="minorHAnsi" w:eastAsiaTheme="minorEastAsia" w:hAnsiTheme="minorHAnsi" w:cstheme="minorBidi"/>
          <w:noProof/>
          <w:sz w:val="22"/>
          <w:szCs w:val="22"/>
          <w:lang w:val="vi-VN" w:eastAsia="vi-VN"/>
        </w:rPr>
      </w:pPr>
      <w:hyperlink w:anchor="_Toc120224580" w:history="1">
        <w:r w:rsidR="005F7F3B" w:rsidRPr="00731ABD">
          <w:rPr>
            <w:rStyle w:val="Hyperlink"/>
            <w:noProof/>
          </w:rPr>
          <w:t>TÀI LIỆU THAM KHẢO</w:t>
        </w:r>
        <w:r w:rsidR="005F7F3B">
          <w:rPr>
            <w:noProof/>
            <w:webHidden/>
          </w:rPr>
          <w:tab/>
        </w:r>
        <w:r w:rsidR="005F7F3B">
          <w:rPr>
            <w:noProof/>
            <w:webHidden/>
          </w:rPr>
          <w:fldChar w:fldCharType="begin"/>
        </w:r>
        <w:r w:rsidR="005F7F3B">
          <w:rPr>
            <w:noProof/>
            <w:webHidden/>
          </w:rPr>
          <w:instrText xml:space="preserve"> PAGEREF _Toc120224580 \h </w:instrText>
        </w:r>
        <w:r w:rsidR="005F7F3B">
          <w:rPr>
            <w:noProof/>
            <w:webHidden/>
          </w:rPr>
        </w:r>
        <w:r w:rsidR="005F7F3B">
          <w:rPr>
            <w:noProof/>
            <w:webHidden/>
          </w:rPr>
          <w:fldChar w:fldCharType="separate"/>
        </w:r>
        <w:r w:rsidR="005F7F3B">
          <w:rPr>
            <w:noProof/>
            <w:webHidden/>
          </w:rPr>
          <w:t>37</w:t>
        </w:r>
        <w:r w:rsidR="005F7F3B">
          <w:rPr>
            <w:noProof/>
            <w:webHidden/>
          </w:rPr>
          <w:fldChar w:fldCharType="end"/>
        </w:r>
      </w:hyperlink>
    </w:p>
    <w:p w14:paraId="1DF60575" w14:textId="091C0D5D" w:rsidR="00400C93" w:rsidRPr="00303E6D" w:rsidRDefault="00DC25F7" w:rsidP="007D71D4">
      <w:pPr>
        <w:pStyle w:val="Chng"/>
        <w:jc w:val="center"/>
        <w:rPr>
          <w:rFonts w:ascii="Arial" w:hAnsi="Arial" w:cs="Arial"/>
          <w:bCs/>
          <w:color w:val="000000" w:themeColor="text1"/>
        </w:rPr>
      </w:pPr>
      <w:r w:rsidRPr="00603865">
        <w:rPr>
          <w:sz w:val="24"/>
          <w:szCs w:val="24"/>
        </w:rPr>
        <w:fldChar w:fldCharType="end"/>
      </w:r>
    </w:p>
    <w:p w14:paraId="4217CA1F" w14:textId="1F0C2F0C" w:rsidR="000038E4" w:rsidRDefault="000038E4" w:rsidP="007D71D4">
      <w:pPr>
        <w:pStyle w:val="Chng"/>
        <w:rPr>
          <w:shd w:val="clear" w:color="auto" w:fill="FEFEFE"/>
        </w:rPr>
      </w:pPr>
    </w:p>
    <w:p w14:paraId="6599B820" w14:textId="77777777" w:rsidR="000038E4" w:rsidRDefault="000038E4" w:rsidP="00400C93">
      <w:pPr>
        <w:pStyle w:val="Chng"/>
        <w:jc w:val="center"/>
        <w:rPr>
          <w:shd w:val="clear" w:color="auto" w:fill="FEFEFE"/>
        </w:rPr>
      </w:pPr>
    </w:p>
    <w:p w14:paraId="55746339" w14:textId="7CACA2BB" w:rsidR="00400C93" w:rsidRDefault="00400C93" w:rsidP="00400C93">
      <w:pPr>
        <w:pStyle w:val="Chng"/>
        <w:jc w:val="center"/>
        <w:rPr>
          <w:shd w:val="clear" w:color="auto" w:fill="FEFEFE"/>
        </w:rPr>
      </w:pPr>
      <w:bookmarkStart w:id="8" w:name="_Toc120224557"/>
      <w:r w:rsidRPr="00400C93">
        <w:rPr>
          <w:shd w:val="clear" w:color="auto" w:fill="FEFEFE"/>
        </w:rPr>
        <w:t>DANH</w:t>
      </w:r>
      <w:r w:rsidR="00EB70C6">
        <w:rPr>
          <w:shd w:val="clear" w:color="auto" w:fill="FEFEFE"/>
        </w:rPr>
        <w:t xml:space="preserve"> </w:t>
      </w:r>
      <w:r w:rsidRPr="00400C93">
        <w:rPr>
          <w:shd w:val="clear" w:color="auto" w:fill="FEFEFE"/>
        </w:rPr>
        <w:t>MỤC</w:t>
      </w:r>
      <w:r w:rsidR="00EB70C6">
        <w:rPr>
          <w:shd w:val="clear" w:color="auto" w:fill="FEFEFE"/>
        </w:rPr>
        <w:t xml:space="preserve"> </w:t>
      </w:r>
      <w:r w:rsidRPr="00400C93">
        <w:rPr>
          <w:shd w:val="clear" w:color="auto" w:fill="FEFEFE"/>
        </w:rPr>
        <w:t>CÁC</w:t>
      </w:r>
      <w:r w:rsidR="00EB70C6">
        <w:rPr>
          <w:shd w:val="clear" w:color="auto" w:fill="FEFEFE"/>
        </w:rPr>
        <w:t xml:space="preserve"> </w:t>
      </w:r>
      <w:r w:rsidRPr="00400C93">
        <w:rPr>
          <w:shd w:val="clear" w:color="auto" w:fill="FEFEFE"/>
        </w:rPr>
        <w:t>BẢNG</w:t>
      </w:r>
      <w:r w:rsidR="00EB70C6">
        <w:rPr>
          <w:shd w:val="clear" w:color="auto" w:fill="FEFEFE"/>
        </w:rPr>
        <w:t xml:space="preserve"> </w:t>
      </w:r>
      <w:r w:rsidRPr="00400C93">
        <w:rPr>
          <w:shd w:val="clear" w:color="auto" w:fill="FEFEFE"/>
        </w:rPr>
        <w:t>BIỂU,</w:t>
      </w:r>
      <w:r w:rsidR="00EB70C6">
        <w:rPr>
          <w:shd w:val="clear" w:color="auto" w:fill="FEFEFE"/>
        </w:rPr>
        <w:t xml:space="preserve"> </w:t>
      </w:r>
      <w:r w:rsidRPr="00400C93">
        <w:rPr>
          <w:shd w:val="clear" w:color="auto" w:fill="FEFEFE"/>
        </w:rPr>
        <w:t>HÌNH</w:t>
      </w:r>
      <w:r w:rsidR="00EB70C6">
        <w:rPr>
          <w:shd w:val="clear" w:color="auto" w:fill="FEFEFE"/>
        </w:rPr>
        <w:t xml:space="preserve"> </w:t>
      </w:r>
      <w:r w:rsidRPr="00400C93">
        <w:rPr>
          <w:shd w:val="clear" w:color="auto" w:fill="FEFEFE"/>
        </w:rPr>
        <w:t>VẼ,</w:t>
      </w:r>
      <w:r w:rsidR="00EB70C6">
        <w:rPr>
          <w:shd w:val="clear" w:color="auto" w:fill="FEFEFE"/>
        </w:rPr>
        <w:t xml:space="preserve"> </w:t>
      </w:r>
      <w:r w:rsidRPr="00400C93">
        <w:rPr>
          <w:shd w:val="clear" w:color="auto" w:fill="FEFEFE"/>
        </w:rPr>
        <w:t>ĐỒ</w:t>
      </w:r>
      <w:r w:rsidR="00EB70C6">
        <w:rPr>
          <w:shd w:val="clear" w:color="auto" w:fill="FEFEFE"/>
        </w:rPr>
        <w:t xml:space="preserve"> </w:t>
      </w:r>
      <w:r w:rsidRPr="00400C93">
        <w:rPr>
          <w:shd w:val="clear" w:color="auto" w:fill="FEFEFE"/>
        </w:rPr>
        <w:t>THỊ</w:t>
      </w:r>
      <w:bookmarkEnd w:id="8"/>
    </w:p>
    <w:p w14:paraId="7B0938BB" w14:textId="77777777" w:rsidR="00F73C7C" w:rsidRPr="00400C93" w:rsidRDefault="00F73C7C" w:rsidP="00F73C7C">
      <w:pPr>
        <w:jc w:val="both"/>
        <w:rPr>
          <w:b/>
          <w:sz w:val="28"/>
          <w:szCs w:val="28"/>
        </w:rPr>
      </w:pPr>
      <w:r w:rsidRPr="00400C93">
        <w:rPr>
          <w:b/>
          <w:sz w:val="28"/>
          <w:szCs w:val="28"/>
        </w:rPr>
        <w:t>DANH</w:t>
      </w:r>
      <w:r>
        <w:rPr>
          <w:b/>
          <w:sz w:val="28"/>
          <w:szCs w:val="28"/>
        </w:rPr>
        <w:t xml:space="preserve"> </w:t>
      </w:r>
      <w:r w:rsidRPr="00400C93">
        <w:rPr>
          <w:b/>
          <w:sz w:val="28"/>
          <w:szCs w:val="28"/>
        </w:rPr>
        <w:t>MỤC</w:t>
      </w:r>
      <w:r>
        <w:rPr>
          <w:b/>
          <w:sz w:val="28"/>
          <w:szCs w:val="28"/>
        </w:rPr>
        <w:t xml:space="preserve"> </w:t>
      </w:r>
      <w:r w:rsidRPr="00400C93">
        <w:rPr>
          <w:b/>
          <w:sz w:val="28"/>
          <w:szCs w:val="28"/>
        </w:rPr>
        <w:t>BẢNG</w:t>
      </w:r>
    </w:p>
    <w:p w14:paraId="06C98A9A" w14:textId="27F81460" w:rsidR="000257A6" w:rsidRDefault="00933026">
      <w:pPr>
        <w:pStyle w:val="TOC1"/>
        <w:tabs>
          <w:tab w:val="right" w:leader="dot" w:pos="9111"/>
        </w:tabs>
        <w:rPr>
          <w:rFonts w:asciiTheme="minorHAnsi" w:eastAsiaTheme="minorEastAsia" w:hAnsiTheme="minorHAnsi" w:cstheme="minorBidi"/>
          <w:noProof/>
          <w:sz w:val="22"/>
          <w:szCs w:val="22"/>
          <w:lang w:val="vi-VN" w:eastAsia="vi-VN"/>
        </w:rPr>
      </w:pPr>
      <w:r>
        <w:rPr>
          <w:shd w:val="clear" w:color="auto" w:fill="FEFEFE"/>
        </w:rPr>
        <w:fldChar w:fldCharType="begin"/>
      </w:r>
      <w:r>
        <w:rPr>
          <w:shd w:val="clear" w:color="auto" w:fill="FEFEFE"/>
        </w:rPr>
        <w:instrText xml:space="preserve"> TOC \t "Quote,1" </w:instrText>
      </w:r>
      <w:r>
        <w:rPr>
          <w:shd w:val="clear" w:color="auto" w:fill="FEFEFE"/>
        </w:rPr>
        <w:fldChar w:fldCharType="separate"/>
      </w:r>
      <w:r w:rsidR="000257A6">
        <w:rPr>
          <w:noProof/>
        </w:rPr>
        <w:t>Hình 2.1</w:t>
      </w:r>
      <w:r w:rsidR="000257A6">
        <w:rPr>
          <w:noProof/>
        </w:rPr>
        <w:tab/>
      </w:r>
      <w:r w:rsidR="000257A6">
        <w:rPr>
          <w:noProof/>
        </w:rPr>
        <w:fldChar w:fldCharType="begin"/>
      </w:r>
      <w:r w:rsidR="000257A6">
        <w:rPr>
          <w:noProof/>
        </w:rPr>
        <w:instrText xml:space="preserve"> PAGEREF _Toc120706717 \h </w:instrText>
      </w:r>
      <w:r w:rsidR="000257A6">
        <w:rPr>
          <w:noProof/>
        </w:rPr>
      </w:r>
      <w:r w:rsidR="000257A6">
        <w:rPr>
          <w:noProof/>
        </w:rPr>
        <w:fldChar w:fldCharType="separate"/>
      </w:r>
      <w:r w:rsidR="000257A6">
        <w:rPr>
          <w:noProof/>
        </w:rPr>
        <w:t>4</w:t>
      </w:r>
      <w:r w:rsidR="000257A6">
        <w:rPr>
          <w:noProof/>
        </w:rPr>
        <w:fldChar w:fldCharType="end"/>
      </w:r>
    </w:p>
    <w:p w14:paraId="7CD6F6AE" w14:textId="292F64BC" w:rsidR="000257A6" w:rsidRDefault="000257A6">
      <w:pPr>
        <w:pStyle w:val="TOC1"/>
        <w:tabs>
          <w:tab w:val="right" w:leader="dot" w:pos="9111"/>
        </w:tabs>
        <w:rPr>
          <w:rFonts w:asciiTheme="minorHAnsi" w:eastAsiaTheme="minorEastAsia" w:hAnsiTheme="minorHAnsi" w:cstheme="minorBidi"/>
          <w:noProof/>
          <w:sz w:val="22"/>
          <w:szCs w:val="22"/>
          <w:lang w:val="vi-VN" w:eastAsia="vi-VN"/>
        </w:rPr>
      </w:pPr>
      <w:r>
        <w:rPr>
          <w:noProof/>
        </w:rPr>
        <w:t>Hình 2.2</w:t>
      </w:r>
      <w:r>
        <w:rPr>
          <w:noProof/>
        </w:rPr>
        <w:tab/>
      </w:r>
      <w:r>
        <w:rPr>
          <w:noProof/>
        </w:rPr>
        <w:fldChar w:fldCharType="begin"/>
      </w:r>
      <w:r>
        <w:rPr>
          <w:noProof/>
        </w:rPr>
        <w:instrText xml:space="preserve"> PAGEREF _Toc120706718 \h </w:instrText>
      </w:r>
      <w:r>
        <w:rPr>
          <w:noProof/>
        </w:rPr>
      </w:r>
      <w:r>
        <w:rPr>
          <w:noProof/>
        </w:rPr>
        <w:fldChar w:fldCharType="separate"/>
      </w:r>
      <w:r>
        <w:rPr>
          <w:noProof/>
        </w:rPr>
        <w:t>5</w:t>
      </w:r>
      <w:r>
        <w:rPr>
          <w:noProof/>
        </w:rPr>
        <w:fldChar w:fldCharType="end"/>
      </w:r>
    </w:p>
    <w:p w14:paraId="5DC26F04" w14:textId="4C9450F2" w:rsidR="000257A6" w:rsidRDefault="000257A6">
      <w:pPr>
        <w:pStyle w:val="TOC1"/>
        <w:tabs>
          <w:tab w:val="right" w:leader="dot" w:pos="9111"/>
        </w:tabs>
        <w:rPr>
          <w:rFonts w:asciiTheme="minorHAnsi" w:eastAsiaTheme="minorEastAsia" w:hAnsiTheme="minorHAnsi" w:cstheme="minorBidi"/>
          <w:noProof/>
          <w:sz w:val="22"/>
          <w:szCs w:val="22"/>
          <w:lang w:val="vi-VN" w:eastAsia="vi-VN"/>
        </w:rPr>
      </w:pPr>
      <w:r>
        <w:rPr>
          <w:noProof/>
        </w:rPr>
        <w:t>Hình 2.3</w:t>
      </w:r>
      <w:r>
        <w:rPr>
          <w:noProof/>
        </w:rPr>
        <w:tab/>
      </w:r>
      <w:r>
        <w:rPr>
          <w:noProof/>
        </w:rPr>
        <w:fldChar w:fldCharType="begin"/>
      </w:r>
      <w:r>
        <w:rPr>
          <w:noProof/>
        </w:rPr>
        <w:instrText xml:space="preserve"> PAGEREF _Toc120706719 \h </w:instrText>
      </w:r>
      <w:r>
        <w:rPr>
          <w:noProof/>
        </w:rPr>
      </w:r>
      <w:r>
        <w:rPr>
          <w:noProof/>
        </w:rPr>
        <w:fldChar w:fldCharType="separate"/>
      </w:r>
      <w:r>
        <w:rPr>
          <w:noProof/>
        </w:rPr>
        <w:t>6</w:t>
      </w:r>
      <w:r>
        <w:rPr>
          <w:noProof/>
        </w:rPr>
        <w:fldChar w:fldCharType="end"/>
      </w:r>
    </w:p>
    <w:p w14:paraId="05EBE6F5" w14:textId="0989CEA7" w:rsidR="00F73C7C" w:rsidRPr="00400C93" w:rsidRDefault="00933026" w:rsidP="00F73C7C">
      <w:pPr>
        <w:pStyle w:val="Chng"/>
        <w:rPr>
          <w:shd w:val="clear" w:color="auto" w:fill="FEFEFE"/>
        </w:rPr>
      </w:pPr>
      <w:r>
        <w:rPr>
          <w:shd w:val="clear" w:color="auto" w:fill="FEFEFE"/>
        </w:rPr>
        <w:fldChar w:fldCharType="end"/>
      </w:r>
    </w:p>
    <w:p w14:paraId="04F52779" w14:textId="7F15C8BE" w:rsidR="00400C93" w:rsidRPr="00400C93" w:rsidRDefault="00400C93" w:rsidP="00F11861">
      <w:pPr>
        <w:jc w:val="both"/>
        <w:rPr>
          <w:b/>
          <w:sz w:val="28"/>
          <w:szCs w:val="28"/>
        </w:rPr>
      </w:pPr>
      <w:r w:rsidRPr="00400C93">
        <w:rPr>
          <w:b/>
          <w:sz w:val="28"/>
          <w:szCs w:val="28"/>
        </w:rPr>
        <w:t>DANH</w:t>
      </w:r>
      <w:r w:rsidR="00EB70C6">
        <w:rPr>
          <w:b/>
          <w:sz w:val="28"/>
          <w:szCs w:val="28"/>
        </w:rPr>
        <w:t xml:space="preserve"> </w:t>
      </w:r>
      <w:r w:rsidRPr="00400C93">
        <w:rPr>
          <w:b/>
          <w:sz w:val="28"/>
          <w:szCs w:val="28"/>
        </w:rPr>
        <w:t>MỤC</w:t>
      </w:r>
      <w:r w:rsidR="00EB70C6">
        <w:rPr>
          <w:b/>
          <w:sz w:val="28"/>
          <w:szCs w:val="28"/>
        </w:rPr>
        <w:t xml:space="preserve"> </w:t>
      </w:r>
      <w:r w:rsidRPr="00400C93">
        <w:rPr>
          <w:b/>
          <w:sz w:val="28"/>
          <w:szCs w:val="28"/>
        </w:rPr>
        <w:t>BẢNG</w:t>
      </w:r>
    </w:p>
    <w:p w14:paraId="5C4F321B" w14:textId="4B8A2496" w:rsidR="00F11861" w:rsidRDefault="00032684">
      <w:pPr>
        <w:pStyle w:val="TOC1"/>
        <w:tabs>
          <w:tab w:val="right" w:leader="dot" w:pos="9111"/>
        </w:tabs>
        <w:rPr>
          <w:rFonts w:asciiTheme="minorHAnsi" w:eastAsiaTheme="minorEastAsia" w:hAnsiTheme="minorHAnsi" w:cstheme="minorBidi"/>
          <w:noProof/>
          <w:sz w:val="22"/>
          <w:szCs w:val="22"/>
          <w:lang w:val="vi-VN" w:eastAsia="vi-VN"/>
        </w:rPr>
      </w:pPr>
      <w:r>
        <w:rPr>
          <w:b/>
          <w:sz w:val="28"/>
          <w:szCs w:val="28"/>
        </w:rPr>
        <w:fldChar w:fldCharType="begin"/>
      </w:r>
      <w:r>
        <w:rPr>
          <w:b/>
          <w:sz w:val="28"/>
          <w:szCs w:val="28"/>
        </w:rPr>
        <w:instrText xml:space="preserve"> TOC \t "Table of Figures,1" </w:instrText>
      </w:r>
      <w:r>
        <w:rPr>
          <w:b/>
          <w:sz w:val="28"/>
          <w:szCs w:val="28"/>
        </w:rPr>
        <w:fldChar w:fldCharType="separate"/>
      </w:r>
      <w:r w:rsidR="00F11861">
        <w:rPr>
          <w:noProof/>
        </w:rPr>
        <w:t>Bảng 2.1</w:t>
      </w:r>
      <w:r w:rsidR="00F11861">
        <w:rPr>
          <w:noProof/>
        </w:rPr>
        <w:tab/>
      </w:r>
      <w:r w:rsidR="00F11861">
        <w:rPr>
          <w:noProof/>
        </w:rPr>
        <w:fldChar w:fldCharType="begin"/>
      </w:r>
      <w:r w:rsidR="00F11861">
        <w:rPr>
          <w:noProof/>
        </w:rPr>
        <w:instrText xml:space="preserve"> PAGEREF _Toc120223119 \h </w:instrText>
      </w:r>
      <w:r w:rsidR="00F11861">
        <w:rPr>
          <w:noProof/>
        </w:rPr>
      </w:r>
      <w:r w:rsidR="00F11861">
        <w:rPr>
          <w:noProof/>
        </w:rPr>
        <w:fldChar w:fldCharType="separate"/>
      </w:r>
      <w:r w:rsidR="00F11861">
        <w:rPr>
          <w:noProof/>
        </w:rPr>
        <w:t>5</w:t>
      </w:r>
      <w:r w:rsidR="00F11861">
        <w:rPr>
          <w:noProof/>
        </w:rPr>
        <w:fldChar w:fldCharType="end"/>
      </w:r>
    </w:p>
    <w:p w14:paraId="65421B09" w14:textId="4DFB4B2E" w:rsidR="00F11861" w:rsidRDefault="00F11861">
      <w:pPr>
        <w:pStyle w:val="TOC1"/>
        <w:tabs>
          <w:tab w:val="right" w:leader="dot" w:pos="9111"/>
        </w:tabs>
        <w:rPr>
          <w:rFonts w:asciiTheme="minorHAnsi" w:eastAsiaTheme="minorEastAsia" w:hAnsiTheme="minorHAnsi" w:cstheme="minorBidi"/>
          <w:noProof/>
          <w:sz w:val="22"/>
          <w:szCs w:val="22"/>
          <w:lang w:val="vi-VN" w:eastAsia="vi-VN"/>
        </w:rPr>
      </w:pPr>
      <w:r>
        <w:rPr>
          <w:noProof/>
        </w:rPr>
        <w:t>Bảng 2.2</w:t>
      </w:r>
      <w:r>
        <w:rPr>
          <w:noProof/>
        </w:rPr>
        <w:tab/>
      </w:r>
      <w:r>
        <w:rPr>
          <w:noProof/>
        </w:rPr>
        <w:fldChar w:fldCharType="begin"/>
      </w:r>
      <w:r>
        <w:rPr>
          <w:noProof/>
        </w:rPr>
        <w:instrText xml:space="preserve"> PAGEREF _Toc120223120 \h </w:instrText>
      </w:r>
      <w:r>
        <w:rPr>
          <w:noProof/>
        </w:rPr>
      </w:r>
      <w:r>
        <w:rPr>
          <w:noProof/>
        </w:rPr>
        <w:fldChar w:fldCharType="separate"/>
      </w:r>
      <w:r>
        <w:rPr>
          <w:noProof/>
        </w:rPr>
        <w:t>6</w:t>
      </w:r>
      <w:r>
        <w:rPr>
          <w:noProof/>
        </w:rPr>
        <w:fldChar w:fldCharType="end"/>
      </w:r>
    </w:p>
    <w:p w14:paraId="34141152" w14:textId="15CE315C" w:rsidR="00F11861" w:rsidRDefault="00F11861">
      <w:pPr>
        <w:pStyle w:val="TOC1"/>
        <w:tabs>
          <w:tab w:val="right" w:leader="dot" w:pos="9111"/>
        </w:tabs>
        <w:rPr>
          <w:rFonts w:asciiTheme="minorHAnsi" w:eastAsiaTheme="minorEastAsia" w:hAnsiTheme="minorHAnsi" w:cstheme="minorBidi"/>
          <w:noProof/>
          <w:sz w:val="22"/>
          <w:szCs w:val="22"/>
          <w:lang w:val="vi-VN" w:eastAsia="vi-VN"/>
        </w:rPr>
      </w:pPr>
      <w:r>
        <w:rPr>
          <w:noProof/>
        </w:rPr>
        <w:t>Bảng 2.3</w:t>
      </w:r>
      <w:r>
        <w:rPr>
          <w:noProof/>
        </w:rPr>
        <w:tab/>
      </w:r>
      <w:r>
        <w:rPr>
          <w:noProof/>
        </w:rPr>
        <w:fldChar w:fldCharType="begin"/>
      </w:r>
      <w:r>
        <w:rPr>
          <w:noProof/>
        </w:rPr>
        <w:instrText xml:space="preserve"> PAGEREF _Toc120223121 \h </w:instrText>
      </w:r>
      <w:r>
        <w:rPr>
          <w:noProof/>
        </w:rPr>
      </w:r>
      <w:r>
        <w:rPr>
          <w:noProof/>
        </w:rPr>
        <w:fldChar w:fldCharType="separate"/>
      </w:r>
      <w:r>
        <w:rPr>
          <w:noProof/>
        </w:rPr>
        <w:t>7</w:t>
      </w:r>
      <w:r>
        <w:rPr>
          <w:noProof/>
        </w:rPr>
        <w:fldChar w:fldCharType="end"/>
      </w:r>
    </w:p>
    <w:p w14:paraId="00E94398" w14:textId="05EB0A42" w:rsidR="00F11861" w:rsidRDefault="00F11861">
      <w:pPr>
        <w:pStyle w:val="TOC1"/>
        <w:tabs>
          <w:tab w:val="right" w:leader="dot" w:pos="9111"/>
        </w:tabs>
        <w:rPr>
          <w:rFonts w:asciiTheme="minorHAnsi" w:eastAsiaTheme="minorEastAsia" w:hAnsiTheme="minorHAnsi" w:cstheme="minorBidi"/>
          <w:noProof/>
          <w:sz w:val="22"/>
          <w:szCs w:val="22"/>
          <w:lang w:val="vi-VN" w:eastAsia="vi-VN"/>
        </w:rPr>
      </w:pPr>
      <w:r>
        <w:rPr>
          <w:noProof/>
        </w:rPr>
        <w:t>Bảng 3.1</w:t>
      </w:r>
      <w:r>
        <w:rPr>
          <w:noProof/>
        </w:rPr>
        <w:tab/>
      </w:r>
      <w:r>
        <w:rPr>
          <w:noProof/>
        </w:rPr>
        <w:fldChar w:fldCharType="begin"/>
      </w:r>
      <w:r>
        <w:rPr>
          <w:noProof/>
        </w:rPr>
        <w:instrText xml:space="preserve"> PAGEREF _Toc120223122 \h </w:instrText>
      </w:r>
      <w:r>
        <w:rPr>
          <w:noProof/>
        </w:rPr>
      </w:r>
      <w:r>
        <w:rPr>
          <w:noProof/>
        </w:rPr>
        <w:fldChar w:fldCharType="separate"/>
      </w:r>
      <w:r>
        <w:rPr>
          <w:noProof/>
        </w:rPr>
        <w:t>8</w:t>
      </w:r>
      <w:r>
        <w:rPr>
          <w:noProof/>
        </w:rPr>
        <w:fldChar w:fldCharType="end"/>
      </w:r>
    </w:p>
    <w:p w14:paraId="0FD2D8AB" w14:textId="7B1228D1" w:rsidR="00F11861" w:rsidRDefault="00F11861">
      <w:pPr>
        <w:pStyle w:val="TOC1"/>
        <w:tabs>
          <w:tab w:val="right" w:leader="dot" w:pos="9111"/>
        </w:tabs>
        <w:rPr>
          <w:rFonts w:asciiTheme="minorHAnsi" w:eastAsiaTheme="minorEastAsia" w:hAnsiTheme="minorHAnsi" w:cstheme="minorBidi"/>
          <w:noProof/>
          <w:sz w:val="22"/>
          <w:szCs w:val="22"/>
          <w:lang w:val="vi-VN" w:eastAsia="vi-VN"/>
        </w:rPr>
      </w:pPr>
      <w:r>
        <w:rPr>
          <w:noProof/>
        </w:rPr>
        <w:t>Bảng 3.2</w:t>
      </w:r>
      <w:r>
        <w:rPr>
          <w:noProof/>
        </w:rPr>
        <w:tab/>
      </w:r>
      <w:r>
        <w:rPr>
          <w:noProof/>
        </w:rPr>
        <w:fldChar w:fldCharType="begin"/>
      </w:r>
      <w:r>
        <w:rPr>
          <w:noProof/>
        </w:rPr>
        <w:instrText xml:space="preserve"> PAGEREF _Toc120223123 \h </w:instrText>
      </w:r>
      <w:r>
        <w:rPr>
          <w:noProof/>
        </w:rPr>
      </w:r>
      <w:r>
        <w:rPr>
          <w:noProof/>
        </w:rPr>
        <w:fldChar w:fldCharType="separate"/>
      </w:r>
      <w:r>
        <w:rPr>
          <w:noProof/>
        </w:rPr>
        <w:t>9</w:t>
      </w:r>
      <w:r>
        <w:rPr>
          <w:noProof/>
        </w:rPr>
        <w:fldChar w:fldCharType="end"/>
      </w:r>
    </w:p>
    <w:p w14:paraId="26CEBF50" w14:textId="42E6ABE8" w:rsidR="00F11861" w:rsidRDefault="00F11861">
      <w:pPr>
        <w:pStyle w:val="TOC1"/>
        <w:tabs>
          <w:tab w:val="right" w:leader="dot" w:pos="9111"/>
        </w:tabs>
        <w:rPr>
          <w:rFonts w:asciiTheme="minorHAnsi" w:eastAsiaTheme="minorEastAsia" w:hAnsiTheme="minorHAnsi" w:cstheme="minorBidi"/>
          <w:noProof/>
          <w:sz w:val="22"/>
          <w:szCs w:val="22"/>
          <w:lang w:val="vi-VN" w:eastAsia="vi-VN"/>
        </w:rPr>
      </w:pPr>
      <w:r>
        <w:rPr>
          <w:noProof/>
        </w:rPr>
        <w:t>Bảng 3.3</w:t>
      </w:r>
      <w:r>
        <w:rPr>
          <w:noProof/>
        </w:rPr>
        <w:tab/>
      </w:r>
      <w:r>
        <w:rPr>
          <w:noProof/>
        </w:rPr>
        <w:fldChar w:fldCharType="begin"/>
      </w:r>
      <w:r>
        <w:rPr>
          <w:noProof/>
        </w:rPr>
        <w:instrText xml:space="preserve"> PAGEREF _Toc120223124 \h </w:instrText>
      </w:r>
      <w:r>
        <w:rPr>
          <w:noProof/>
        </w:rPr>
      </w:r>
      <w:r>
        <w:rPr>
          <w:noProof/>
        </w:rPr>
        <w:fldChar w:fldCharType="separate"/>
      </w:r>
      <w:r>
        <w:rPr>
          <w:noProof/>
        </w:rPr>
        <w:t>10</w:t>
      </w:r>
      <w:r>
        <w:rPr>
          <w:noProof/>
        </w:rPr>
        <w:fldChar w:fldCharType="end"/>
      </w:r>
    </w:p>
    <w:p w14:paraId="648E1EF7" w14:textId="0C248DC1" w:rsidR="00F11861" w:rsidRDefault="00F11861">
      <w:pPr>
        <w:pStyle w:val="TOC1"/>
        <w:tabs>
          <w:tab w:val="right" w:leader="dot" w:pos="9111"/>
        </w:tabs>
        <w:rPr>
          <w:rFonts w:asciiTheme="minorHAnsi" w:eastAsiaTheme="minorEastAsia" w:hAnsiTheme="minorHAnsi" w:cstheme="minorBidi"/>
          <w:noProof/>
          <w:sz w:val="22"/>
          <w:szCs w:val="22"/>
          <w:lang w:val="vi-VN" w:eastAsia="vi-VN"/>
        </w:rPr>
      </w:pPr>
      <w:r>
        <w:rPr>
          <w:noProof/>
        </w:rPr>
        <w:t>Bảng 3.4</w:t>
      </w:r>
      <w:r>
        <w:rPr>
          <w:noProof/>
        </w:rPr>
        <w:tab/>
      </w:r>
      <w:r>
        <w:rPr>
          <w:noProof/>
        </w:rPr>
        <w:fldChar w:fldCharType="begin"/>
      </w:r>
      <w:r>
        <w:rPr>
          <w:noProof/>
        </w:rPr>
        <w:instrText xml:space="preserve"> PAGEREF _Toc120223125 \h </w:instrText>
      </w:r>
      <w:r>
        <w:rPr>
          <w:noProof/>
        </w:rPr>
      </w:r>
      <w:r>
        <w:rPr>
          <w:noProof/>
        </w:rPr>
        <w:fldChar w:fldCharType="separate"/>
      </w:r>
      <w:r>
        <w:rPr>
          <w:noProof/>
        </w:rPr>
        <w:t>10</w:t>
      </w:r>
      <w:r>
        <w:rPr>
          <w:noProof/>
        </w:rPr>
        <w:fldChar w:fldCharType="end"/>
      </w:r>
    </w:p>
    <w:p w14:paraId="3B46C315" w14:textId="6879BE17" w:rsidR="00F11861" w:rsidRDefault="00F11861">
      <w:pPr>
        <w:pStyle w:val="TOC1"/>
        <w:tabs>
          <w:tab w:val="right" w:leader="dot" w:pos="9111"/>
        </w:tabs>
        <w:rPr>
          <w:rFonts w:asciiTheme="minorHAnsi" w:eastAsiaTheme="minorEastAsia" w:hAnsiTheme="minorHAnsi" w:cstheme="minorBidi"/>
          <w:noProof/>
          <w:sz w:val="22"/>
          <w:szCs w:val="22"/>
          <w:lang w:val="vi-VN" w:eastAsia="vi-VN"/>
        </w:rPr>
      </w:pPr>
      <w:r>
        <w:rPr>
          <w:noProof/>
        </w:rPr>
        <w:t>Bảng 4.1</w:t>
      </w:r>
      <w:r>
        <w:rPr>
          <w:noProof/>
        </w:rPr>
        <w:tab/>
      </w:r>
      <w:r>
        <w:rPr>
          <w:noProof/>
        </w:rPr>
        <w:fldChar w:fldCharType="begin"/>
      </w:r>
      <w:r>
        <w:rPr>
          <w:noProof/>
        </w:rPr>
        <w:instrText xml:space="preserve"> PAGEREF _Toc120223126 \h </w:instrText>
      </w:r>
      <w:r>
        <w:rPr>
          <w:noProof/>
        </w:rPr>
      </w:r>
      <w:r>
        <w:rPr>
          <w:noProof/>
        </w:rPr>
        <w:fldChar w:fldCharType="separate"/>
      </w:r>
      <w:r>
        <w:rPr>
          <w:noProof/>
        </w:rPr>
        <w:t>27</w:t>
      </w:r>
      <w:r>
        <w:rPr>
          <w:noProof/>
        </w:rPr>
        <w:fldChar w:fldCharType="end"/>
      </w:r>
    </w:p>
    <w:p w14:paraId="6652975D" w14:textId="6DE3EEDB" w:rsidR="00400C93" w:rsidRPr="00400C93" w:rsidRDefault="00032684" w:rsidP="007D71D4">
      <w:pPr>
        <w:jc w:val="center"/>
        <w:rPr>
          <w:b/>
          <w:sz w:val="28"/>
          <w:szCs w:val="28"/>
        </w:rPr>
      </w:pPr>
      <w:r>
        <w:rPr>
          <w:b/>
          <w:sz w:val="28"/>
          <w:szCs w:val="28"/>
        </w:rPr>
        <w:fldChar w:fldCharType="end"/>
      </w:r>
    </w:p>
    <w:p w14:paraId="0985C885" w14:textId="77777777" w:rsidR="00400C93" w:rsidRPr="00400C93" w:rsidRDefault="00400C93" w:rsidP="00400C93">
      <w:pPr>
        <w:jc w:val="both"/>
        <w:rPr>
          <w:b/>
          <w:sz w:val="28"/>
          <w:szCs w:val="28"/>
        </w:rPr>
      </w:pPr>
    </w:p>
    <w:p w14:paraId="6C6A41D9" w14:textId="77777777" w:rsidR="00400C93" w:rsidRPr="00400C93" w:rsidRDefault="00400C93" w:rsidP="00400C93">
      <w:pPr>
        <w:jc w:val="both"/>
        <w:rPr>
          <w:b/>
          <w:sz w:val="28"/>
          <w:szCs w:val="28"/>
        </w:rPr>
      </w:pPr>
    </w:p>
    <w:p w14:paraId="436D1020" w14:textId="77777777" w:rsidR="00400C93" w:rsidRPr="00400C93" w:rsidRDefault="00400C93" w:rsidP="00400C93">
      <w:pPr>
        <w:jc w:val="both"/>
        <w:rPr>
          <w:b/>
          <w:sz w:val="28"/>
          <w:szCs w:val="28"/>
        </w:rPr>
      </w:pPr>
    </w:p>
    <w:p w14:paraId="4A1083DA" w14:textId="77777777" w:rsidR="00400C93" w:rsidRPr="00400C93" w:rsidRDefault="00400C93" w:rsidP="00400C93">
      <w:pPr>
        <w:jc w:val="both"/>
        <w:rPr>
          <w:b/>
          <w:sz w:val="28"/>
          <w:szCs w:val="28"/>
        </w:rPr>
      </w:pPr>
    </w:p>
    <w:p w14:paraId="769F0F12" w14:textId="77777777" w:rsidR="00400C93" w:rsidRPr="00400C93" w:rsidRDefault="00400C93" w:rsidP="00400C93">
      <w:pPr>
        <w:jc w:val="both"/>
        <w:rPr>
          <w:b/>
          <w:sz w:val="28"/>
          <w:szCs w:val="28"/>
        </w:rPr>
      </w:pPr>
    </w:p>
    <w:p w14:paraId="4F120D50" w14:textId="77777777" w:rsidR="00400C93" w:rsidRPr="00400C93" w:rsidRDefault="00400C93" w:rsidP="00400C93">
      <w:pPr>
        <w:jc w:val="both"/>
        <w:rPr>
          <w:b/>
          <w:sz w:val="28"/>
          <w:szCs w:val="28"/>
        </w:rPr>
      </w:pPr>
    </w:p>
    <w:p w14:paraId="0295A5EF" w14:textId="77777777" w:rsidR="00400C93" w:rsidRPr="00400C93" w:rsidRDefault="00400C93" w:rsidP="00400C93">
      <w:pPr>
        <w:jc w:val="both"/>
        <w:rPr>
          <w:b/>
          <w:sz w:val="28"/>
          <w:szCs w:val="28"/>
        </w:rPr>
      </w:pPr>
    </w:p>
    <w:p w14:paraId="420B7C91" w14:textId="77777777" w:rsidR="00400C93" w:rsidRPr="00400C93" w:rsidRDefault="00400C93" w:rsidP="00400C93">
      <w:pPr>
        <w:jc w:val="both"/>
        <w:rPr>
          <w:b/>
          <w:sz w:val="28"/>
          <w:szCs w:val="28"/>
        </w:rPr>
      </w:pPr>
    </w:p>
    <w:p w14:paraId="748EB5BA" w14:textId="2D5E9A35" w:rsidR="00400C93" w:rsidRPr="00400C93" w:rsidRDefault="00400C93" w:rsidP="00400C93">
      <w:pPr>
        <w:jc w:val="both"/>
        <w:rPr>
          <w:b/>
          <w:sz w:val="28"/>
          <w:szCs w:val="28"/>
        </w:rPr>
      </w:pPr>
    </w:p>
    <w:p w14:paraId="05332029" w14:textId="3E0919B0" w:rsidR="00C545BA" w:rsidRDefault="00C545BA">
      <w:pPr>
        <w:rPr>
          <w:b/>
          <w:sz w:val="32"/>
          <w:szCs w:val="32"/>
        </w:rPr>
      </w:pPr>
    </w:p>
    <w:p w14:paraId="11C08F90" w14:textId="7AF1924E" w:rsidR="00400C93" w:rsidRPr="00B532D2" w:rsidRDefault="00400C93" w:rsidP="00B532D2">
      <w:pPr>
        <w:pStyle w:val="Chng"/>
        <w:jc w:val="both"/>
      </w:pPr>
      <w:bookmarkStart w:id="9" w:name="_Toc120224558"/>
      <w:r w:rsidRPr="00B532D2">
        <w:t>CHƯƠNG</w:t>
      </w:r>
      <w:r w:rsidR="00EB70C6" w:rsidRPr="00B532D2">
        <w:t xml:space="preserve"> </w:t>
      </w:r>
      <w:r w:rsidRPr="00B532D2">
        <w:t>1:</w:t>
      </w:r>
      <w:r w:rsidR="00EB70C6" w:rsidRPr="00B532D2">
        <w:t xml:space="preserve"> </w:t>
      </w:r>
      <w:bookmarkStart w:id="10" w:name="_Hlk101657908"/>
      <w:r w:rsidR="009B5562">
        <w:t>TỔNG QUAN</w:t>
      </w:r>
      <w:bookmarkEnd w:id="9"/>
      <w:r w:rsidR="00EB70C6" w:rsidRPr="00B532D2">
        <w:t xml:space="preserve"> </w:t>
      </w:r>
      <w:bookmarkEnd w:id="10"/>
    </w:p>
    <w:p w14:paraId="03F140E3" w14:textId="3B0E0FCC" w:rsidR="009B5562" w:rsidRPr="00032684" w:rsidRDefault="009B5562" w:rsidP="00FC5C77">
      <w:pPr>
        <w:pStyle w:val="Tiumccp1"/>
        <w:numPr>
          <w:ilvl w:val="1"/>
          <w:numId w:val="4"/>
        </w:numPr>
      </w:pPr>
      <w:bookmarkStart w:id="11" w:name="_Toc120224559"/>
      <w:r w:rsidRPr="00032684">
        <w:t>Mục tiêu</w:t>
      </w:r>
      <w:bookmarkEnd w:id="11"/>
    </w:p>
    <w:p w14:paraId="756FF02F" w14:textId="5FF5480C" w:rsidR="00C423E6" w:rsidRPr="009B5562" w:rsidRDefault="00C423E6" w:rsidP="00C423E6">
      <w:pPr>
        <w:pStyle w:val="Nidungvnbn"/>
      </w:pPr>
      <w:r>
        <w:t>Xây dựng một hệ thống mạng cho một công ty du lịch có 2 trụ sở. Trụ sở chính nằm ở Quận 7 và có 250 nhân viên, một văn phòng chi nhánh ở Thủ Đức với 50 nhân viên.</w:t>
      </w:r>
    </w:p>
    <w:p w14:paraId="595309C6" w14:textId="7DA4F2F2" w:rsidR="009B5562" w:rsidRPr="009B5562" w:rsidRDefault="009B5562" w:rsidP="009B5562">
      <w:pPr>
        <w:pStyle w:val="Tiumccp1"/>
      </w:pPr>
      <w:bookmarkStart w:id="12" w:name="_Toc120224560"/>
      <w:r>
        <w:t xml:space="preserve">1.2 </w:t>
      </w:r>
      <w:r w:rsidRPr="009B5562">
        <w:t>Phạm vi</w:t>
      </w:r>
      <w:bookmarkEnd w:id="12"/>
    </w:p>
    <w:p w14:paraId="704B9812" w14:textId="77777777" w:rsidR="009B5562" w:rsidRPr="009B5562" w:rsidRDefault="009B5562" w:rsidP="009B5562">
      <w:pPr>
        <w:pStyle w:val="Nidungvnbn"/>
      </w:pPr>
      <w:r w:rsidRPr="009B5562">
        <w:t>● Trụ sở chính ở Quận 7 được xây dựng trên tòa nhà 5 tầng (1-5).</w:t>
      </w:r>
    </w:p>
    <w:p w14:paraId="1F15EB91" w14:textId="77777777" w:rsidR="009B5562" w:rsidRPr="009B5562" w:rsidRDefault="009B5562" w:rsidP="009B5562">
      <w:pPr>
        <w:pStyle w:val="Nidungvnbn"/>
        <w:ind w:left="720"/>
      </w:pPr>
      <w:r w:rsidRPr="009B5562">
        <w:t>- Tầng 1 bao gồm khu lễ tân và nơi phục vụ khách hàng.</w:t>
      </w:r>
    </w:p>
    <w:p w14:paraId="26FAEB6D" w14:textId="77777777" w:rsidR="009B5562" w:rsidRPr="009B5562" w:rsidRDefault="009B5562" w:rsidP="009B5562">
      <w:pPr>
        <w:pStyle w:val="Nidungvnbn"/>
        <w:ind w:left="1440" w:firstLine="0"/>
      </w:pPr>
      <w:r w:rsidRPr="009B5562">
        <w:t>- Tầng 2 bao gồm các phòng: phòng giám đốc, phó giám đốc, phòng hành chính.</w:t>
      </w:r>
    </w:p>
    <w:p w14:paraId="03266E99" w14:textId="77777777" w:rsidR="009B5562" w:rsidRPr="009B5562" w:rsidRDefault="009B5562" w:rsidP="009B5562">
      <w:pPr>
        <w:pStyle w:val="Nidungvnbn"/>
        <w:ind w:left="720"/>
      </w:pPr>
      <w:r w:rsidRPr="009B5562">
        <w:t>- Tầng 3 bao gồm các phòng: phòng kinh doanh, phòng kế toán.</w:t>
      </w:r>
    </w:p>
    <w:p w14:paraId="746D8752" w14:textId="77777777" w:rsidR="009B5562" w:rsidRPr="009B5562" w:rsidRDefault="009B5562" w:rsidP="009B5562">
      <w:pPr>
        <w:pStyle w:val="Nidungvnbn"/>
        <w:ind w:left="1440" w:firstLine="0"/>
      </w:pPr>
      <w:r w:rsidRPr="009B5562">
        <w:t>- Tầng 4 bao gồm các phòng: phòng nhân sự, phòng kỹ thuật, phòng marketing online.</w:t>
      </w:r>
    </w:p>
    <w:p w14:paraId="28ED4749" w14:textId="77777777" w:rsidR="009B5562" w:rsidRPr="009B5562" w:rsidRDefault="009B5562" w:rsidP="009B5562">
      <w:pPr>
        <w:pStyle w:val="Nidungvnbn"/>
        <w:ind w:left="1440" w:firstLine="0"/>
      </w:pPr>
      <w:r w:rsidRPr="009B5562">
        <w:t>- Tầng 5 bao gồm các phòng: phòng du lịch nội địa, phòng du lịch nước ngoài.</w:t>
      </w:r>
    </w:p>
    <w:p w14:paraId="31D474B1" w14:textId="77777777" w:rsidR="009B5562" w:rsidRPr="009B5562" w:rsidRDefault="009B5562" w:rsidP="009B5562">
      <w:pPr>
        <w:pStyle w:val="Nidungvnbn"/>
      </w:pPr>
      <w:r w:rsidRPr="009B5562">
        <w:t>● Văn phòng chi nhánh gồm có 2 tầng (1-2).</w:t>
      </w:r>
    </w:p>
    <w:p w14:paraId="3E8D747B" w14:textId="77777777" w:rsidR="009B5562" w:rsidRPr="009B5562" w:rsidRDefault="009B5562" w:rsidP="009B5562">
      <w:pPr>
        <w:pStyle w:val="Nidungvnbn"/>
        <w:ind w:left="1440" w:firstLine="0"/>
      </w:pPr>
      <w:r w:rsidRPr="009B5562">
        <w:t>- Tầng 1 bao gồm các phòng: phòng tiếp tân, phòng du lịch nội địa, phòng du lịch nước ngoài.</w:t>
      </w:r>
    </w:p>
    <w:p w14:paraId="53BA65C7" w14:textId="77777777" w:rsidR="009B5562" w:rsidRPr="009B5562" w:rsidRDefault="009B5562" w:rsidP="009B5562">
      <w:pPr>
        <w:pStyle w:val="Nidungvnbn"/>
        <w:ind w:left="720"/>
      </w:pPr>
      <w:r w:rsidRPr="009B5562">
        <w:t>- Tầng 2 bao gồm các phòng: phòng kỹ thuật, phòng hành chính.</w:t>
      </w:r>
    </w:p>
    <w:p w14:paraId="307A1703" w14:textId="66DA19DF" w:rsidR="009B5562" w:rsidRDefault="009B5562" w:rsidP="008A2169">
      <w:pPr>
        <w:pStyle w:val="Chng"/>
      </w:pPr>
    </w:p>
    <w:p w14:paraId="581F7965" w14:textId="328E865F" w:rsidR="008F503C" w:rsidRDefault="008F503C" w:rsidP="008A2169">
      <w:pPr>
        <w:pStyle w:val="Chng"/>
      </w:pPr>
    </w:p>
    <w:p w14:paraId="20C5C1A8" w14:textId="11E61EB9" w:rsidR="008F503C" w:rsidRDefault="008F503C" w:rsidP="008A2169">
      <w:pPr>
        <w:pStyle w:val="Chng"/>
      </w:pPr>
    </w:p>
    <w:p w14:paraId="44354E56" w14:textId="08D98A2E" w:rsidR="008F503C" w:rsidRDefault="008F503C" w:rsidP="008A2169">
      <w:pPr>
        <w:pStyle w:val="Chng"/>
      </w:pPr>
    </w:p>
    <w:p w14:paraId="1C96B70B" w14:textId="12D56E23" w:rsidR="008F503C" w:rsidRDefault="008F503C" w:rsidP="008A2169">
      <w:pPr>
        <w:pStyle w:val="Chng"/>
      </w:pPr>
    </w:p>
    <w:p w14:paraId="5F83A9CC" w14:textId="70B0C583" w:rsidR="00190EF1" w:rsidRDefault="00190EF1" w:rsidP="008A2169">
      <w:pPr>
        <w:pStyle w:val="Chng"/>
      </w:pPr>
    </w:p>
    <w:p w14:paraId="3AA5725C" w14:textId="43121546" w:rsidR="008A2169" w:rsidRDefault="00400C93" w:rsidP="008A2169">
      <w:pPr>
        <w:pStyle w:val="Chng"/>
      </w:pPr>
      <w:bookmarkStart w:id="13" w:name="_Toc120224561"/>
      <w:r w:rsidRPr="008A2169">
        <w:t>CHƯƠNG</w:t>
      </w:r>
      <w:r w:rsidR="00EB70C6">
        <w:t xml:space="preserve"> </w:t>
      </w:r>
      <w:r w:rsidRPr="008A2169">
        <w:t>2</w:t>
      </w:r>
      <w:r w:rsidR="00EB70C6">
        <w:t xml:space="preserve"> </w:t>
      </w:r>
      <w:r w:rsidR="008F503C">
        <w:t>–</w:t>
      </w:r>
      <w:r w:rsidR="00EB70C6">
        <w:t xml:space="preserve"> </w:t>
      </w:r>
      <w:r w:rsidR="008F503C">
        <w:t>PHƯƠNG ÁN THIẾT KẾ</w:t>
      </w:r>
      <w:bookmarkEnd w:id="13"/>
    </w:p>
    <w:p w14:paraId="07CBE176" w14:textId="1FC544A5" w:rsidR="008F503C" w:rsidRDefault="008F503C" w:rsidP="008F503C">
      <w:pPr>
        <w:pStyle w:val="Tiumccp1"/>
      </w:pPr>
      <w:bookmarkStart w:id="14" w:name="_Toc120224562"/>
      <w:r>
        <w:t>2.1 Sơ đồ</w:t>
      </w:r>
      <w:bookmarkEnd w:id="14"/>
    </w:p>
    <w:p w14:paraId="3395142E" w14:textId="22BE269F" w:rsidR="008F503C" w:rsidRDefault="00AA2100" w:rsidP="008F503C">
      <w:pPr>
        <w:pStyle w:val="Tiumccp2"/>
      </w:pPr>
      <w:bookmarkStart w:id="15" w:name="_Toc120224563"/>
      <w:r>
        <w:rPr>
          <w:noProof/>
          <w:lang w:val="vi-VN" w:eastAsia="vi-VN"/>
        </w:rPr>
        <w:drawing>
          <wp:anchor distT="0" distB="0" distL="114300" distR="114300" simplePos="0" relativeHeight="251658240" behindDoc="1" locked="0" layoutInCell="1" allowOverlap="1" wp14:anchorId="21466471" wp14:editId="042B3114">
            <wp:simplePos x="0" y="0"/>
            <wp:positionH relativeFrom="margin">
              <wp:align>right</wp:align>
            </wp:positionH>
            <wp:positionV relativeFrom="paragraph">
              <wp:posOffset>256851</wp:posOffset>
            </wp:positionV>
            <wp:extent cx="5943600" cy="3139440"/>
            <wp:effectExtent l="0" t="0" r="0" b="3810"/>
            <wp:wrapTight wrapText="bothSides">
              <wp:wrapPolygon edited="0">
                <wp:start x="0" y="0"/>
                <wp:lineTo x="0" y="21495"/>
                <wp:lineTo x="21531" y="21495"/>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caltopology.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39440"/>
                    </a:xfrm>
                    <a:prstGeom prst="rect">
                      <a:avLst/>
                    </a:prstGeom>
                  </pic:spPr>
                </pic:pic>
              </a:graphicData>
            </a:graphic>
          </wp:anchor>
        </w:drawing>
      </w:r>
      <w:r w:rsidR="008F503C">
        <w:t>2.1.1 Sơ đồ luận lý (Logical Topology)</w:t>
      </w:r>
      <w:bookmarkEnd w:id="15"/>
    </w:p>
    <w:p w14:paraId="7933F7E8" w14:textId="0CFDFF0E" w:rsidR="008F503C" w:rsidRDefault="00933026" w:rsidP="00933026">
      <w:pPr>
        <w:pStyle w:val="Quote"/>
      </w:pPr>
      <w:bookmarkStart w:id="16" w:name="_Toc120706717"/>
      <w:r>
        <w:t>Hình 2.1</w:t>
      </w:r>
      <w:bookmarkEnd w:id="16"/>
    </w:p>
    <w:p w14:paraId="6615F923" w14:textId="08ED1688" w:rsidR="00544BA8" w:rsidRDefault="00544BA8" w:rsidP="00AA2100">
      <w:pPr>
        <w:pStyle w:val="ListParagraph"/>
        <w:ind w:left="2160"/>
        <w:jc w:val="center"/>
      </w:pPr>
    </w:p>
    <w:p w14:paraId="0A8625B1" w14:textId="6083385B" w:rsidR="00544BA8" w:rsidRDefault="00544BA8" w:rsidP="00AA2100">
      <w:pPr>
        <w:pStyle w:val="ListParagraph"/>
        <w:ind w:left="2160"/>
        <w:jc w:val="center"/>
      </w:pPr>
    </w:p>
    <w:p w14:paraId="2515D426" w14:textId="63B5187C" w:rsidR="00544BA8" w:rsidRDefault="00544BA8" w:rsidP="00AA2100">
      <w:pPr>
        <w:pStyle w:val="ListParagraph"/>
        <w:ind w:left="2160"/>
        <w:jc w:val="center"/>
      </w:pPr>
    </w:p>
    <w:p w14:paraId="35794323" w14:textId="380C1734" w:rsidR="00544BA8" w:rsidRDefault="00544BA8" w:rsidP="00AA2100">
      <w:pPr>
        <w:pStyle w:val="ListParagraph"/>
        <w:ind w:left="2160"/>
        <w:jc w:val="center"/>
      </w:pPr>
    </w:p>
    <w:p w14:paraId="42E30653" w14:textId="5A99F05D" w:rsidR="00544BA8" w:rsidRDefault="00544BA8" w:rsidP="00AA2100">
      <w:pPr>
        <w:pStyle w:val="ListParagraph"/>
        <w:ind w:left="2160"/>
        <w:jc w:val="center"/>
      </w:pPr>
    </w:p>
    <w:p w14:paraId="5EA6F67A" w14:textId="6AF3145D" w:rsidR="00544BA8" w:rsidRDefault="00544BA8" w:rsidP="00AA2100">
      <w:pPr>
        <w:pStyle w:val="ListParagraph"/>
        <w:ind w:left="2160"/>
        <w:jc w:val="center"/>
      </w:pPr>
    </w:p>
    <w:p w14:paraId="0A611246" w14:textId="3F15FFEA" w:rsidR="00544BA8" w:rsidRDefault="00544BA8" w:rsidP="00AA2100">
      <w:pPr>
        <w:pStyle w:val="ListParagraph"/>
        <w:ind w:left="2160"/>
        <w:jc w:val="center"/>
      </w:pPr>
    </w:p>
    <w:p w14:paraId="4A079497" w14:textId="4CCF1A22" w:rsidR="00544BA8" w:rsidRDefault="00544BA8" w:rsidP="00AA2100">
      <w:pPr>
        <w:pStyle w:val="ListParagraph"/>
        <w:ind w:left="2160"/>
        <w:jc w:val="center"/>
      </w:pPr>
    </w:p>
    <w:p w14:paraId="402A76D9" w14:textId="33597DE3" w:rsidR="00544BA8" w:rsidRDefault="00544BA8" w:rsidP="00AA2100">
      <w:pPr>
        <w:pStyle w:val="ListParagraph"/>
        <w:ind w:left="2160"/>
        <w:jc w:val="center"/>
      </w:pPr>
    </w:p>
    <w:p w14:paraId="0B3F389F" w14:textId="32EBE8A8" w:rsidR="00544BA8" w:rsidRDefault="00544BA8" w:rsidP="00AA2100">
      <w:pPr>
        <w:pStyle w:val="ListParagraph"/>
        <w:ind w:left="2160"/>
        <w:jc w:val="center"/>
      </w:pPr>
    </w:p>
    <w:p w14:paraId="1F494E93" w14:textId="1E240DAA" w:rsidR="00544BA8" w:rsidRDefault="00544BA8" w:rsidP="00AA2100">
      <w:pPr>
        <w:pStyle w:val="ListParagraph"/>
        <w:ind w:left="2160"/>
        <w:jc w:val="center"/>
      </w:pPr>
    </w:p>
    <w:p w14:paraId="54D7A48B" w14:textId="41EA5F2B" w:rsidR="00544BA8" w:rsidRDefault="00544BA8" w:rsidP="00933026"/>
    <w:p w14:paraId="54AB6425" w14:textId="122D582C" w:rsidR="00544BA8" w:rsidRDefault="00544BA8" w:rsidP="00AA2100">
      <w:pPr>
        <w:pStyle w:val="ListParagraph"/>
        <w:ind w:left="2160"/>
        <w:jc w:val="center"/>
      </w:pPr>
    </w:p>
    <w:p w14:paraId="709C5225" w14:textId="77777777" w:rsidR="00544BA8" w:rsidRDefault="00544BA8" w:rsidP="00AA2100">
      <w:pPr>
        <w:pStyle w:val="ListParagraph"/>
        <w:ind w:left="2160"/>
        <w:jc w:val="center"/>
      </w:pPr>
    </w:p>
    <w:p w14:paraId="59BA7F42" w14:textId="75CDDF40" w:rsidR="008F503C" w:rsidRDefault="008F503C" w:rsidP="008F503C">
      <w:pPr>
        <w:pStyle w:val="Tiumccp2"/>
      </w:pPr>
      <w:bookmarkStart w:id="17" w:name="_Toc120224564"/>
      <w:r>
        <w:t>2.1.2 Sơ đồ vật lý (Physical Topology)</w:t>
      </w:r>
      <w:bookmarkEnd w:id="17"/>
    </w:p>
    <w:p w14:paraId="60C477B3" w14:textId="33BF0A9F" w:rsidR="00544BA8" w:rsidRPr="00544BA8" w:rsidRDefault="00544BA8" w:rsidP="00544BA8">
      <w:pPr>
        <w:pStyle w:val="Nidungvnbn"/>
        <w:rPr>
          <w:b/>
        </w:rPr>
      </w:pPr>
      <w:r w:rsidRPr="00544BA8">
        <w:rPr>
          <w:b/>
        </w:rPr>
        <w:lastRenderedPageBreak/>
        <w:t>Trụ sở chính quận 7</w:t>
      </w:r>
    </w:p>
    <w:p w14:paraId="3CAE7B5C" w14:textId="6E7C1332" w:rsidR="00544BA8" w:rsidRDefault="00544BA8" w:rsidP="00544BA8">
      <w:pPr>
        <w:pStyle w:val="Tiumccp2"/>
        <w:jc w:val="center"/>
      </w:pPr>
      <w:r>
        <w:rPr>
          <w:noProof/>
          <w:lang w:val="vi-VN" w:eastAsia="vi-VN"/>
        </w:rPr>
        <w:drawing>
          <wp:inline distT="0" distB="0" distL="0" distR="0" wp14:anchorId="28F94A18" wp14:editId="618A4A19">
            <wp:extent cx="5791835" cy="5875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inhanhq7.drawi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91835" cy="5875020"/>
                    </a:xfrm>
                    <a:prstGeom prst="rect">
                      <a:avLst/>
                    </a:prstGeom>
                  </pic:spPr>
                </pic:pic>
              </a:graphicData>
            </a:graphic>
          </wp:inline>
        </w:drawing>
      </w:r>
    </w:p>
    <w:p w14:paraId="2C94E959" w14:textId="77777777" w:rsidR="00544BA8" w:rsidRDefault="00544BA8" w:rsidP="00544BA8">
      <w:pPr>
        <w:pStyle w:val="Nidungvnbn"/>
        <w:rPr>
          <w:b/>
        </w:rPr>
      </w:pPr>
    </w:p>
    <w:p w14:paraId="67CF65F9" w14:textId="4265025F" w:rsidR="00544BA8" w:rsidRDefault="00933026" w:rsidP="00933026">
      <w:pPr>
        <w:pStyle w:val="Quote"/>
      </w:pPr>
      <w:bookmarkStart w:id="18" w:name="_Toc120706718"/>
      <w:r>
        <w:t>Hình 2.2</w:t>
      </w:r>
      <w:bookmarkEnd w:id="18"/>
    </w:p>
    <w:p w14:paraId="69330AD8" w14:textId="77777777" w:rsidR="00544BA8" w:rsidRDefault="00544BA8" w:rsidP="00544BA8">
      <w:pPr>
        <w:pStyle w:val="Nidungvnbn"/>
        <w:rPr>
          <w:b/>
        </w:rPr>
      </w:pPr>
    </w:p>
    <w:p w14:paraId="260CF7A8" w14:textId="77777777" w:rsidR="00544BA8" w:rsidRDefault="00544BA8" w:rsidP="00544BA8">
      <w:pPr>
        <w:pStyle w:val="Nidungvnbn"/>
        <w:rPr>
          <w:b/>
        </w:rPr>
      </w:pPr>
    </w:p>
    <w:p w14:paraId="45DD4B4D" w14:textId="2D9AC890" w:rsidR="00544BA8" w:rsidRPr="00544BA8" w:rsidRDefault="00544BA8" w:rsidP="00544BA8">
      <w:pPr>
        <w:pStyle w:val="Nidungvnbn"/>
        <w:rPr>
          <w:b/>
        </w:rPr>
      </w:pPr>
      <w:r w:rsidRPr="00544BA8">
        <w:rPr>
          <w:b/>
        </w:rPr>
        <w:t>Chi nhánh Thủ Đức</w:t>
      </w:r>
    </w:p>
    <w:p w14:paraId="62B0EA1B" w14:textId="6522EB72" w:rsidR="008F503C" w:rsidRDefault="00544BA8" w:rsidP="00544BA8">
      <w:pPr>
        <w:jc w:val="center"/>
      </w:pPr>
      <w:r>
        <w:rPr>
          <w:noProof/>
          <w:lang w:val="vi-VN" w:eastAsia="vi-VN"/>
        </w:rPr>
        <w:lastRenderedPageBreak/>
        <w:drawing>
          <wp:inline distT="0" distB="0" distL="0" distR="0" wp14:anchorId="6A4A98C8" wp14:editId="6062EAD7">
            <wp:extent cx="5791835" cy="26206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inhanhthuduc.drawio (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91835" cy="2620645"/>
                    </a:xfrm>
                    <a:prstGeom prst="rect">
                      <a:avLst/>
                    </a:prstGeom>
                  </pic:spPr>
                </pic:pic>
              </a:graphicData>
            </a:graphic>
          </wp:inline>
        </w:drawing>
      </w:r>
    </w:p>
    <w:p w14:paraId="07AF67BC" w14:textId="59611914" w:rsidR="00544BA8" w:rsidRDefault="00933026" w:rsidP="00933026">
      <w:pPr>
        <w:pStyle w:val="Quote"/>
      </w:pPr>
      <w:bookmarkStart w:id="19" w:name="_Toc120706719"/>
      <w:r>
        <w:t>Hình 2.3</w:t>
      </w:r>
      <w:bookmarkEnd w:id="19"/>
    </w:p>
    <w:p w14:paraId="3811F390" w14:textId="3C4D3549" w:rsidR="008F503C" w:rsidRDefault="008F503C" w:rsidP="008F503C">
      <w:pPr>
        <w:pStyle w:val="Tiumccp1"/>
      </w:pPr>
      <w:bookmarkStart w:id="20" w:name="_Toc120224565"/>
      <w:r>
        <w:t>2.2 Lập bảng thiết kế thông tin kết nối port trong hệ thống</w:t>
      </w:r>
      <w:bookmarkEnd w:id="20"/>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72"/>
        <w:gridCol w:w="998"/>
        <w:gridCol w:w="2070"/>
        <w:gridCol w:w="2520"/>
      </w:tblGrid>
      <w:tr w:rsidR="00F5301C" w14:paraId="24444A9E" w14:textId="77777777" w:rsidTr="00A21227">
        <w:trPr>
          <w:trHeight w:val="273"/>
          <w:jc w:val="center"/>
        </w:trPr>
        <w:tc>
          <w:tcPr>
            <w:tcW w:w="1972" w:type="dxa"/>
          </w:tcPr>
          <w:p w14:paraId="5F6B1D47" w14:textId="77777777" w:rsidR="00F5301C" w:rsidRDefault="00F5301C" w:rsidP="00920896">
            <w:pPr>
              <w:pStyle w:val="TableParagraph"/>
              <w:spacing w:line="253" w:lineRule="exact"/>
              <w:ind w:left="737"/>
              <w:rPr>
                <w:b/>
                <w:sz w:val="24"/>
              </w:rPr>
            </w:pPr>
            <w:r>
              <w:rPr>
                <w:b/>
                <w:sz w:val="24"/>
              </w:rPr>
              <w:t>Thiết</w:t>
            </w:r>
            <w:r>
              <w:rPr>
                <w:b/>
                <w:spacing w:val="1"/>
                <w:sz w:val="24"/>
              </w:rPr>
              <w:t xml:space="preserve"> </w:t>
            </w:r>
            <w:r>
              <w:rPr>
                <w:b/>
                <w:sz w:val="24"/>
              </w:rPr>
              <w:t>bị</w:t>
            </w:r>
          </w:p>
        </w:tc>
        <w:tc>
          <w:tcPr>
            <w:tcW w:w="3068" w:type="dxa"/>
            <w:gridSpan w:val="2"/>
          </w:tcPr>
          <w:p w14:paraId="2B4F0642" w14:textId="623AC815" w:rsidR="00F5301C" w:rsidRPr="00CB5D36" w:rsidRDefault="00CB5D36" w:rsidP="00920896">
            <w:pPr>
              <w:pStyle w:val="TableParagraph"/>
              <w:spacing w:line="253" w:lineRule="exact"/>
              <w:ind w:left="780" w:right="767"/>
              <w:jc w:val="center"/>
              <w:rPr>
                <w:b/>
                <w:sz w:val="24"/>
                <w:lang w:val="en-US"/>
              </w:rPr>
            </w:pPr>
            <w:r>
              <w:rPr>
                <w:b/>
                <w:sz w:val="24"/>
                <w:lang w:val="en-US"/>
              </w:rPr>
              <w:t>Cổng</w:t>
            </w:r>
          </w:p>
        </w:tc>
        <w:tc>
          <w:tcPr>
            <w:tcW w:w="2520" w:type="dxa"/>
          </w:tcPr>
          <w:p w14:paraId="11AFE72C" w14:textId="77777777" w:rsidR="00F5301C" w:rsidRPr="00442E1C" w:rsidRDefault="00F5301C" w:rsidP="00442E1C">
            <w:pPr>
              <w:pStyle w:val="Default"/>
              <w:jc w:val="center"/>
              <w:rPr>
                <w:b/>
                <w:sz w:val="26"/>
                <w:szCs w:val="26"/>
              </w:rPr>
            </w:pPr>
            <w:r w:rsidRPr="00442E1C">
              <w:rPr>
                <w:b/>
                <w:sz w:val="26"/>
                <w:szCs w:val="26"/>
              </w:rPr>
              <w:t>IP</w:t>
            </w:r>
          </w:p>
        </w:tc>
      </w:tr>
      <w:tr w:rsidR="00F5301C" w14:paraId="34210549" w14:textId="77777777" w:rsidTr="00A21227">
        <w:trPr>
          <w:trHeight w:val="339"/>
          <w:jc w:val="center"/>
        </w:trPr>
        <w:tc>
          <w:tcPr>
            <w:tcW w:w="1972" w:type="dxa"/>
            <w:vMerge w:val="restart"/>
            <w:tcBorders>
              <w:top w:val="nil"/>
            </w:tcBorders>
          </w:tcPr>
          <w:p w14:paraId="5031D419" w14:textId="77777777" w:rsidR="00F5301C" w:rsidRPr="00CB5D36" w:rsidRDefault="00F5301C" w:rsidP="00CB5D36">
            <w:pPr>
              <w:pStyle w:val="Default"/>
            </w:pPr>
          </w:p>
          <w:p w14:paraId="0F6A4878" w14:textId="7B6ADDA9" w:rsidR="00F5301C" w:rsidRPr="00CB5D36" w:rsidRDefault="00F5301C" w:rsidP="00CB5D36">
            <w:pPr>
              <w:pStyle w:val="Default"/>
            </w:pPr>
            <w:r w:rsidRPr="00CB5D36">
              <w:t>Router_ISP1</w:t>
            </w:r>
          </w:p>
        </w:tc>
        <w:tc>
          <w:tcPr>
            <w:tcW w:w="3068" w:type="dxa"/>
            <w:gridSpan w:val="2"/>
          </w:tcPr>
          <w:p w14:paraId="715DC26A" w14:textId="511EEE01" w:rsidR="00F5301C" w:rsidRDefault="00F5301C" w:rsidP="00442E1C">
            <w:pPr>
              <w:pStyle w:val="TableParagraph"/>
              <w:spacing w:line="309" w:lineRule="exact"/>
              <w:jc w:val="center"/>
              <w:rPr>
                <w:i/>
                <w:sz w:val="27"/>
              </w:rPr>
            </w:pPr>
            <w:r>
              <w:rPr>
                <w:i/>
                <w:sz w:val="27"/>
              </w:rPr>
              <w:t>S0/1/0</w:t>
            </w:r>
          </w:p>
        </w:tc>
        <w:tc>
          <w:tcPr>
            <w:tcW w:w="2520" w:type="dxa"/>
          </w:tcPr>
          <w:p w14:paraId="34F8494E" w14:textId="45B2F0A3" w:rsidR="00F5301C" w:rsidRDefault="00F5301C" w:rsidP="00920896">
            <w:pPr>
              <w:pStyle w:val="TableParagraph"/>
              <w:spacing w:line="309" w:lineRule="exact"/>
              <w:ind w:left="126"/>
              <w:rPr>
                <w:sz w:val="27"/>
              </w:rPr>
            </w:pPr>
            <w:r>
              <w:rPr>
                <w:sz w:val="27"/>
              </w:rPr>
              <w:t>9.</w:t>
            </w:r>
            <w:r>
              <w:rPr>
                <w:sz w:val="27"/>
                <w:lang w:val="en-US"/>
              </w:rPr>
              <w:t>9.9.</w:t>
            </w:r>
            <w:r w:rsidR="00CB5D36">
              <w:rPr>
                <w:sz w:val="27"/>
                <w:lang w:val="en-US"/>
              </w:rPr>
              <w:t>1</w:t>
            </w:r>
            <w:r w:rsidR="00CB5D36">
              <w:rPr>
                <w:sz w:val="27"/>
              </w:rPr>
              <w:t>/16</w:t>
            </w:r>
          </w:p>
        </w:tc>
      </w:tr>
      <w:tr w:rsidR="00F5301C" w14:paraId="45A0A09A" w14:textId="77777777" w:rsidTr="00A21227">
        <w:trPr>
          <w:trHeight w:val="204"/>
          <w:jc w:val="center"/>
        </w:trPr>
        <w:tc>
          <w:tcPr>
            <w:tcW w:w="1972" w:type="dxa"/>
            <w:vMerge/>
            <w:tcBorders>
              <w:top w:val="nil"/>
            </w:tcBorders>
          </w:tcPr>
          <w:p w14:paraId="71D49416" w14:textId="77777777" w:rsidR="00F5301C" w:rsidRPr="00CB5D36" w:rsidRDefault="00F5301C" w:rsidP="00CB5D36">
            <w:pPr>
              <w:pStyle w:val="Default"/>
            </w:pPr>
          </w:p>
        </w:tc>
        <w:tc>
          <w:tcPr>
            <w:tcW w:w="3068" w:type="dxa"/>
            <w:gridSpan w:val="2"/>
          </w:tcPr>
          <w:p w14:paraId="034216A4" w14:textId="78C14533" w:rsidR="00F5301C" w:rsidRPr="00F5301C" w:rsidRDefault="00F5301C" w:rsidP="00442E1C">
            <w:pPr>
              <w:pStyle w:val="TableParagraph"/>
              <w:spacing w:line="309" w:lineRule="exact"/>
              <w:jc w:val="center"/>
              <w:rPr>
                <w:i/>
                <w:sz w:val="27"/>
                <w:lang w:val="en-US"/>
              </w:rPr>
            </w:pPr>
            <w:r>
              <w:rPr>
                <w:i/>
                <w:sz w:val="27"/>
                <w:lang w:val="en-US"/>
              </w:rPr>
              <w:t>G0/0/1</w:t>
            </w:r>
          </w:p>
        </w:tc>
        <w:tc>
          <w:tcPr>
            <w:tcW w:w="2520" w:type="dxa"/>
          </w:tcPr>
          <w:p w14:paraId="196B54CB" w14:textId="7560D089" w:rsidR="00F5301C" w:rsidRPr="00F5301C" w:rsidRDefault="00F5301C" w:rsidP="00920896">
            <w:pPr>
              <w:pStyle w:val="TableParagraph"/>
              <w:spacing w:line="309" w:lineRule="exact"/>
              <w:ind w:left="126"/>
              <w:rPr>
                <w:sz w:val="27"/>
                <w:lang w:val="en-US"/>
              </w:rPr>
            </w:pPr>
            <w:r>
              <w:rPr>
                <w:sz w:val="27"/>
                <w:lang w:val="en-US"/>
              </w:rPr>
              <w:t>12.12.12.2/16</w:t>
            </w:r>
          </w:p>
        </w:tc>
      </w:tr>
      <w:tr w:rsidR="00F5301C" w14:paraId="41960D55" w14:textId="77777777" w:rsidTr="00A21227">
        <w:trPr>
          <w:trHeight w:val="204"/>
          <w:jc w:val="center"/>
        </w:trPr>
        <w:tc>
          <w:tcPr>
            <w:tcW w:w="1972" w:type="dxa"/>
            <w:vMerge w:val="restart"/>
          </w:tcPr>
          <w:p w14:paraId="3E3E0EE9" w14:textId="77777777" w:rsidR="00F5301C" w:rsidRPr="00CB5D36" w:rsidRDefault="00F5301C" w:rsidP="00CB5D36">
            <w:pPr>
              <w:pStyle w:val="Default"/>
            </w:pPr>
          </w:p>
          <w:p w14:paraId="6DCEC7C0" w14:textId="24D4C71D" w:rsidR="00F5301C" w:rsidRPr="00CB5D36" w:rsidRDefault="00F5301C" w:rsidP="00CB5D36">
            <w:pPr>
              <w:pStyle w:val="Default"/>
            </w:pPr>
            <w:r w:rsidRPr="00CB5D36">
              <w:t>Router_ISP1</w:t>
            </w:r>
          </w:p>
        </w:tc>
        <w:tc>
          <w:tcPr>
            <w:tcW w:w="3068" w:type="dxa"/>
            <w:gridSpan w:val="2"/>
          </w:tcPr>
          <w:p w14:paraId="30D1F90D" w14:textId="2C8C960D" w:rsidR="00F5301C" w:rsidRPr="00CB5D36" w:rsidRDefault="00F5301C" w:rsidP="00442E1C">
            <w:pPr>
              <w:pStyle w:val="TableParagraph"/>
              <w:spacing w:line="309" w:lineRule="exact"/>
              <w:jc w:val="center"/>
              <w:rPr>
                <w:i/>
                <w:sz w:val="27"/>
                <w:lang w:val="en-US"/>
              </w:rPr>
            </w:pPr>
            <w:r>
              <w:rPr>
                <w:i/>
                <w:sz w:val="27"/>
              </w:rPr>
              <w:t>G0/0</w:t>
            </w:r>
            <w:r w:rsidR="00CB5D36">
              <w:rPr>
                <w:i/>
                <w:sz w:val="27"/>
                <w:lang w:val="en-US"/>
              </w:rPr>
              <w:t>/0</w:t>
            </w:r>
          </w:p>
        </w:tc>
        <w:tc>
          <w:tcPr>
            <w:tcW w:w="2520" w:type="dxa"/>
          </w:tcPr>
          <w:p w14:paraId="024C3B92" w14:textId="2BD10395" w:rsidR="00F5301C" w:rsidRDefault="00CB5D36" w:rsidP="00920896">
            <w:pPr>
              <w:pStyle w:val="TableParagraph"/>
              <w:spacing w:line="309" w:lineRule="exact"/>
              <w:ind w:left="126"/>
              <w:rPr>
                <w:sz w:val="27"/>
              </w:rPr>
            </w:pPr>
            <w:r>
              <w:rPr>
                <w:sz w:val="27"/>
                <w:lang w:val="en-US"/>
              </w:rPr>
              <w:t>12.12.12</w:t>
            </w:r>
            <w:r>
              <w:rPr>
                <w:sz w:val="27"/>
              </w:rPr>
              <w:t>.1/16</w:t>
            </w:r>
          </w:p>
        </w:tc>
      </w:tr>
      <w:tr w:rsidR="00F5301C" w14:paraId="3C767B3C" w14:textId="77777777" w:rsidTr="00A21227">
        <w:trPr>
          <w:trHeight w:val="240"/>
          <w:jc w:val="center"/>
        </w:trPr>
        <w:tc>
          <w:tcPr>
            <w:tcW w:w="1972" w:type="dxa"/>
            <w:vMerge/>
            <w:tcBorders>
              <w:top w:val="nil"/>
            </w:tcBorders>
          </w:tcPr>
          <w:p w14:paraId="348A3FB0" w14:textId="77777777" w:rsidR="00F5301C" w:rsidRPr="00CB5D36" w:rsidRDefault="00F5301C" w:rsidP="00CB5D36">
            <w:pPr>
              <w:pStyle w:val="Default"/>
            </w:pPr>
          </w:p>
        </w:tc>
        <w:tc>
          <w:tcPr>
            <w:tcW w:w="3068" w:type="dxa"/>
            <w:gridSpan w:val="2"/>
          </w:tcPr>
          <w:p w14:paraId="36BA0A32" w14:textId="4E4106A2" w:rsidR="00F5301C" w:rsidRDefault="00CB5D36" w:rsidP="00442E1C">
            <w:pPr>
              <w:pStyle w:val="TableParagraph"/>
              <w:spacing w:line="310" w:lineRule="exact"/>
              <w:jc w:val="center"/>
              <w:rPr>
                <w:i/>
                <w:sz w:val="27"/>
              </w:rPr>
            </w:pPr>
            <w:r>
              <w:rPr>
                <w:i/>
                <w:sz w:val="27"/>
              </w:rPr>
              <w:t>S0/2/0</w:t>
            </w:r>
          </w:p>
        </w:tc>
        <w:tc>
          <w:tcPr>
            <w:tcW w:w="2520" w:type="dxa"/>
          </w:tcPr>
          <w:p w14:paraId="1A25F00A" w14:textId="1EB2810B" w:rsidR="00F5301C" w:rsidRDefault="00CB5D36" w:rsidP="00920896">
            <w:pPr>
              <w:pStyle w:val="TableParagraph"/>
              <w:spacing w:line="310" w:lineRule="exact"/>
              <w:ind w:left="126"/>
              <w:rPr>
                <w:sz w:val="27"/>
              </w:rPr>
            </w:pPr>
            <w:r>
              <w:rPr>
                <w:sz w:val="27"/>
              </w:rPr>
              <w:t>10.</w:t>
            </w:r>
            <w:r>
              <w:rPr>
                <w:sz w:val="27"/>
                <w:lang w:val="en-US"/>
              </w:rPr>
              <w:t>10.10.1</w:t>
            </w:r>
            <w:r>
              <w:rPr>
                <w:sz w:val="27"/>
              </w:rPr>
              <w:t>/16</w:t>
            </w:r>
          </w:p>
        </w:tc>
      </w:tr>
      <w:tr w:rsidR="00F5301C" w14:paraId="6C708A6D" w14:textId="77777777" w:rsidTr="00A21227">
        <w:trPr>
          <w:trHeight w:val="177"/>
          <w:jc w:val="center"/>
        </w:trPr>
        <w:tc>
          <w:tcPr>
            <w:tcW w:w="1972" w:type="dxa"/>
            <w:vMerge w:val="restart"/>
          </w:tcPr>
          <w:p w14:paraId="51666DCD" w14:textId="77777777" w:rsidR="00F5301C" w:rsidRPr="00CB5D36" w:rsidRDefault="00F5301C" w:rsidP="00CB5D36">
            <w:pPr>
              <w:pStyle w:val="Default"/>
            </w:pPr>
          </w:p>
          <w:p w14:paraId="618F27B7" w14:textId="20D2CB49" w:rsidR="00F5301C" w:rsidRPr="00CB5D36" w:rsidRDefault="00F5301C" w:rsidP="00CB5D36">
            <w:pPr>
              <w:pStyle w:val="Default"/>
            </w:pPr>
            <w:r w:rsidRPr="00CB5D36">
              <w:t>Router_ISP2</w:t>
            </w:r>
          </w:p>
        </w:tc>
        <w:tc>
          <w:tcPr>
            <w:tcW w:w="3068" w:type="dxa"/>
            <w:gridSpan w:val="2"/>
          </w:tcPr>
          <w:p w14:paraId="4BF373F1" w14:textId="7365867E" w:rsidR="00F5301C" w:rsidRPr="00CB5D36" w:rsidRDefault="00F5301C" w:rsidP="00442E1C">
            <w:pPr>
              <w:pStyle w:val="TableParagraph"/>
              <w:spacing w:line="309" w:lineRule="exact"/>
              <w:jc w:val="center"/>
              <w:rPr>
                <w:i/>
                <w:sz w:val="27"/>
                <w:lang w:val="en-US"/>
              </w:rPr>
            </w:pPr>
            <w:r>
              <w:rPr>
                <w:i/>
                <w:sz w:val="27"/>
              </w:rPr>
              <w:t>G0/0</w:t>
            </w:r>
            <w:r w:rsidR="00CB5D36">
              <w:rPr>
                <w:i/>
                <w:sz w:val="27"/>
                <w:lang w:val="en-US"/>
              </w:rPr>
              <w:t>/0</w:t>
            </w:r>
          </w:p>
        </w:tc>
        <w:tc>
          <w:tcPr>
            <w:tcW w:w="2520" w:type="dxa"/>
          </w:tcPr>
          <w:p w14:paraId="55B3C3EF" w14:textId="3273F731" w:rsidR="00F5301C" w:rsidRDefault="00CB5D36" w:rsidP="00CB5D36">
            <w:pPr>
              <w:pStyle w:val="TableParagraph"/>
              <w:spacing w:line="309" w:lineRule="exact"/>
              <w:ind w:left="126"/>
              <w:rPr>
                <w:sz w:val="27"/>
              </w:rPr>
            </w:pPr>
            <w:r>
              <w:rPr>
                <w:sz w:val="27"/>
              </w:rPr>
              <w:t>12.</w:t>
            </w:r>
            <w:r>
              <w:rPr>
                <w:sz w:val="27"/>
                <w:lang w:val="en-US"/>
              </w:rPr>
              <w:t>12.12.3</w:t>
            </w:r>
            <w:r>
              <w:rPr>
                <w:sz w:val="27"/>
              </w:rPr>
              <w:t>/16</w:t>
            </w:r>
          </w:p>
        </w:tc>
      </w:tr>
      <w:tr w:rsidR="00F5301C" w14:paraId="5C6268B3" w14:textId="77777777" w:rsidTr="00A21227">
        <w:trPr>
          <w:trHeight w:val="213"/>
          <w:jc w:val="center"/>
        </w:trPr>
        <w:tc>
          <w:tcPr>
            <w:tcW w:w="1972" w:type="dxa"/>
            <w:vMerge/>
            <w:tcBorders>
              <w:top w:val="nil"/>
            </w:tcBorders>
          </w:tcPr>
          <w:p w14:paraId="347B794D" w14:textId="77777777" w:rsidR="00F5301C" w:rsidRPr="00CB5D36" w:rsidRDefault="00F5301C" w:rsidP="00CB5D36">
            <w:pPr>
              <w:pStyle w:val="Default"/>
            </w:pPr>
          </w:p>
        </w:tc>
        <w:tc>
          <w:tcPr>
            <w:tcW w:w="3068" w:type="dxa"/>
            <w:gridSpan w:val="2"/>
          </w:tcPr>
          <w:p w14:paraId="7FE942A1" w14:textId="36283CA8" w:rsidR="00F5301C" w:rsidRDefault="00CB5D36" w:rsidP="00442E1C">
            <w:pPr>
              <w:pStyle w:val="TableParagraph"/>
              <w:spacing w:line="309" w:lineRule="exact"/>
              <w:jc w:val="center"/>
              <w:rPr>
                <w:i/>
                <w:sz w:val="27"/>
              </w:rPr>
            </w:pPr>
            <w:r>
              <w:rPr>
                <w:i/>
                <w:sz w:val="27"/>
              </w:rPr>
              <w:t>S0/1</w:t>
            </w:r>
            <w:r w:rsidR="00F5301C">
              <w:rPr>
                <w:i/>
                <w:sz w:val="27"/>
              </w:rPr>
              <w:t>/0</w:t>
            </w:r>
          </w:p>
        </w:tc>
        <w:tc>
          <w:tcPr>
            <w:tcW w:w="2520" w:type="dxa"/>
          </w:tcPr>
          <w:p w14:paraId="32AE1B84" w14:textId="71E75B3E" w:rsidR="00F5301C" w:rsidRDefault="00CB5D36" w:rsidP="00920896">
            <w:pPr>
              <w:pStyle w:val="TableParagraph"/>
              <w:spacing w:line="309" w:lineRule="exact"/>
              <w:ind w:left="126"/>
              <w:rPr>
                <w:sz w:val="27"/>
              </w:rPr>
            </w:pPr>
            <w:r>
              <w:rPr>
                <w:sz w:val="27"/>
              </w:rPr>
              <w:t>11.</w:t>
            </w:r>
            <w:r>
              <w:rPr>
                <w:sz w:val="27"/>
                <w:lang w:val="en-US"/>
              </w:rPr>
              <w:t>11.11</w:t>
            </w:r>
            <w:r>
              <w:rPr>
                <w:sz w:val="27"/>
              </w:rPr>
              <w:t>.1/16</w:t>
            </w:r>
          </w:p>
        </w:tc>
      </w:tr>
      <w:tr w:rsidR="00F5301C" w14:paraId="4066AC74" w14:textId="77777777" w:rsidTr="00A21227">
        <w:trPr>
          <w:trHeight w:val="249"/>
          <w:jc w:val="center"/>
        </w:trPr>
        <w:tc>
          <w:tcPr>
            <w:tcW w:w="1972" w:type="dxa"/>
            <w:vMerge w:val="restart"/>
          </w:tcPr>
          <w:p w14:paraId="59293B0B" w14:textId="77777777" w:rsidR="00F5301C" w:rsidRPr="00CB5D36" w:rsidRDefault="00F5301C" w:rsidP="00CB5D36">
            <w:pPr>
              <w:pStyle w:val="Default"/>
            </w:pPr>
          </w:p>
          <w:p w14:paraId="1DCAEB64" w14:textId="10D62A7D" w:rsidR="00F5301C" w:rsidRPr="00CB5D36" w:rsidRDefault="00CB5D36" w:rsidP="00CB5D36">
            <w:pPr>
              <w:pStyle w:val="Default"/>
            </w:pPr>
            <w:r w:rsidRPr="00CB5D36">
              <w:t>Router_Server</w:t>
            </w:r>
          </w:p>
        </w:tc>
        <w:tc>
          <w:tcPr>
            <w:tcW w:w="3068" w:type="dxa"/>
            <w:gridSpan w:val="2"/>
          </w:tcPr>
          <w:p w14:paraId="0CB51F5E" w14:textId="0328BD2E" w:rsidR="00F5301C" w:rsidRPr="00CB5D36" w:rsidRDefault="00F5301C" w:rsidP="00442E1C">
            <w:pPr>
              <w:pStyle w:val="TableParagraph"/>
              <w:spacing w:line="309" w:lineRule="exact"/>
              <w:jc w:val="center"/>
              <w:rPr>
                <w:i/>
                <w:sz w:val="27"/>
                <w:lang w:val="en-US"/>
              </w:rPr>
            </w:pPr>
            <w:r>
              <w:rPr>
                <w:i/>
                <w:sz w:val="27"/>
              </w:rPr>
              <w:t>G0/0</w:t>
            </w:r>
            <w:r w:rsidR="00CB5D36">
              <w:rPr>
                <w:i/>
                <w:sz w:val="27"/>
                <w:lang w:val="en-US"/>
              </w:rPr>
              <w:t>/0</w:t>
            </w:r>
          </w:p>
        </w:tc>
        <w:tc>
          <w:tcPr>
            <w:tcW w:w="2520" w:type="dxa"/>
          </w:tcPr>
          <w:p w14:paraId="1B8109EE" w14:textId="43B5E8E7" w:rsidR="00F5301C" w:rsidRDefault="00CB5D36" w:rsidP="00920896">
            <w:pPr>
              <w:pStyle w:val="TableParagraph"/>
              <w:spacing w:line="309" w:lineRule="exact"/>
              <w:ind w:left="126"/>
              <w:rPr>
                <w:sz w:val="27"/>
              </w:rPr>
            </w:pPr>
            <w:r>
              <w:rPr>
                <w:sz w:val="27"/>
              </w:rPr>
              <w:t>9.</w:t>
            </w:r>
            <w:r>
              <w:rPr>
                <w:sz w:val="27"/>
                <w:lang w:val="en-US"/>
              </w:rPr>
              <w:t>9.9.2</w:t>
            </w:r>
            <w:r>
              <w:rPr>
                <w:sz w:val="27"/>
              </w:rPr>
              <w:t>/16</w:t>
            </w:r>
          </w:p>
        </w:tc>
      </w:tr>
      <w:tr w:rsidR="00F5301C" w14:paraId="1F78BC80" w14:textId="77777777" w:rsidTr="00A21227">
        <w:trPr>
          <w:trHeight w:val="195"/>
          <w:jc w:val="center"/>
        </w:trPr>
        <w:tc>
          <w:tcPr>
            <w:tcW w:w="1972" w:type="dxa"/>
            <w:vMerge/>
            <w:tcBorders>
              <w:top w:val="nil"/>
              <w:bottom w:val="single" w:sz="4" w:space="0" w:color="auto"/>
            </w:tcBorders>
          </w:tcPr>
          <w:p w14:paraId="3DF2B26F" w14:textId="77777777" w:rsidR="00F5301C" w:rsidRPr="00CB5D36" w:rsidRDefault="00F5301C" w:rsidP="00CB5D36">
            <w:pPr>
              <w:pStyle w:val="Default"/>
            </w:pPr>
          </w:p>
        </w:tc>
        <w:tc>
          <w:tcPr>
            <w:tcW w:w="3068" w:type="dxa"/>
            <w:gridSpan w:val="2"/>
          </w:tcPr>
          <w:p w14:paraId="22B4336D" w14:textId="3C26804A" w:rsidR="00F5301C" w:rsidRPr="00CB5D36" w:rsidRDefault="00CB5D36" w:rsidP="00442E1C">
            <w:pPr>
              <w:pStyle w:val="TableParagraph"/>
              <w:spacing w:line="297" w:lineRule="exact"/>
              <w:jc w:val="center"/>
              <w:rPr>
                <w:i/>
                <w:sz w:val="27"/>
                <w:lang w:val="en-US"/>
              </w:rPr>
            </w:pPr>
            <w:r>
              <w:rPr>
                <w:i/>
                <w:sz w:val="27"/>
                <w:lang w:val="en-US"/>
              </w:rPr>
              <w:t>S0/1/0</w:t>
            </w:r>
          </w:p>
        </w:tc>
        <w:tc>
          <w:tcPr>
            <w:tcW w:w="2520" w:type="dxa"/>
          </w:tcPr>
          <w:p w14:paraId="7625B409" w14:textId="67372522" w:rsidR="00F5301C" w:rsidRPr="00CB5D36" w:rsidRDefault="00CB5D36" w:rsidP="00920896">
            <w:pPr>
              <w:pStyle w:val="TableParagraph"/>
              <w:spacing w:line="297" w:lineRule="exact"/>
              <w:ind w:left="126"/>
              <w:rPr>
                <w:sz w:val="27"/>
                <w:lang w:val="en-US"/>
              </w:rPr>
            </w:pPr>
            <w:r>
              <w:rPr>
                <w:sz w:val="27"/>
                <w:lang w:val="en-US"/>
              </w:rPr>
              <w:t>8.8.8.7/16</w:t>
            </w:r>
          </w:p>
        </w:tc>
      </w:tr>
      <w:tr w:rsidR="00CB5D36" w14:paraId="73230B81" w14:textId="77777777" w:rsidTr="00A21227">
        <w:trPr>
          <w:trHeight w:val="240"/>
          <w:jc w:val="center"/>
        </w:trPr>
        <w:tc>
          <w:tcPr>
            <w:tcW w:w="1972" w:type="dxa"/>
            <w:tcBorders>
              <w:top w:val="single" w:sz="4" w:space="0" w:color="auto"/>
              <w:bottom w:val="single" w:sz="4" w:space="0" w:color="auto"/>
            </w:tcBorders>
          </w:tcPr>
          <w:p w14:paraId="02CDA48B" w14:textId="0D9BCCDF" w:rsidR="00CB5D36" w:rsidRPr="00CB5D36" w:rsidRDefault="00CB5D36" w:rsidP="00CB5D36">
            <w:pPr>
              <w:pStyle w:val="Default"/>
            </w:pPr>
            <w:r w:rsidRPr="00CB5D36">
              <w:t>Server</w:t>
            </w:r>
          </w:p>
        </w:tc>
        <w:tc>
          <w:tcPr>
            <w:tcW w:w="3068" w:type="dxa"/>
            <w:gridSpan w:val="2"/>
          </w:tcPr>
          <w:p w14:paraId="339D6B02" w14:textId="018AB0E6" w:rsidR="00CB5D36" w:rsidRDefault="00CB5D36" w:rsidP="00442E1C">
            <w:pPr>
              <w:pStyle w:val="TableParagraph"/>
              <w:spacing w:line="297" w:lineRule="exact"/>
              <w:jc w:val="center"/>
              <w:rPr>
                <w:i/>
                <w:sz w:val="27"/>
                <w:lang w:val="en-US"/>
              </w:rPr>
            </w:pPr>
            <w:r>
              <w:rPr>
                <w:i/>
                <w:sz w:val="27"/>
                <w:lang w:val="en-US"/>
              </w:rPr>
              <w:t>Fa0</w:t>
            </w:r>
          </w:p>
        </w:tc>
        <w:tc>
          <w:tcPr>
            <w:tcW w:w="2520" w:type="dxa"/>
          </w:tcPr>
          <w:p w14:paraId="391EF17D" w14:textId="40B11CC1" w:rsidR="00CB5D36" w:rsidRDefault="00CB5D36" w:rsidP="00920896">
            <w:pPr>
              <w:pStyle w:val="TableParagraph"/>
              <w:spacing w:line="297" w:lineRule="exact"/>
              <w:ind w:left="126"/>
              <w:rPr>
                <w:sz w:val="27"/>
                <w:lang w:val="en-US"/>
              </w:rPr>
            </w:pPr>
            <w:r>
              <w:rPr>
                <w:sz w:val="27"/>
                <w:lang w:val="en-US"/>
              </w:rPr>
              <w:t>8.8.8.8/16</w:t>
            </w:r>
          </w:p>
        </w:tc>
      </w:tr>
      <w:tr w:rsidR="00442E1C" w14:paraId="5E278264" w14:textId="77777777" w:rsidTr="00A21227">
        <w:trPr>
          <w:trHeight w:val="276"/>
          <w:jc w:val="center"/>
        </w:trPr>
        <w:tc>
          <w:tcPr>
            <w:tcW w:w="1972" w:type="dxa"/>
            <w:vMerge w:val="restart"/>
            <w:tcBorders>
              <w:top w:val="single" w:sz="4" w:space="0" w:color="auto"/>
            </w:tcBorders>
          </w:tcPr>
          <w:p w14:paraId="66C7F7FD" w14:textId="7F649473" w:rsidR="00442E1C" w:rsidRPr="00CB5D36" w:rsidRDefault="00442E1C" w:rsidP="00442E1C">
            <w:pPr>
              <w:pStyle w:val="Default"/>
            </w:pPr>
            <w:r>
              <w:t>RouterQ7</w:t>
            </w:r>
          </w:p>
        </w:tc>
        <w:tc>
          <w:tcPr>
            <w:tcW w:w="3068" w:type="dxa"/>
            <w:gridSpan w:val="2"/>
            <w:tcBorders>
              <w:bottom w:val="single" w:sz="4" w:space="0" w:color="auto"/>
            </w:tcBorders>
          </w:tcPr>
          <w:p w14:paraId="20819F1F" w14:textId="1E1B3D9C" w:rsidR="00442E1C" w:rsidRDefault="00442E1C" w:rsidP="00442E1C">
            <w:pPr>
              <w:pStyle w:val="Default"/>
              <w:jc w:val="center"/>
              <w:rPr>
                <w:i/>
                <w:sz w:val="27"/>
              </w:rPr>
            </w:pPr>
            <w:r>
              <w:rPr>
                <w:i/>
                <w:sz w:val="27"/>
              </w:rPr>
              <w:t>S0/1/0</w:t>
            </w:r>
          </w:p>
        </w:tc>
        <w:tc>
          <w:tcPr>
            <w:tcW w:w="2520" w:type="dxa"/>
            <w:tcBorders>
              <w:bottom w:val="single" w:sz="4" w:space="0" w:color="auto"/>
            </w:tcBorders>
          </w:tcPr>
          <w:p w14:paraId="27C2258E" w14:textId="3643827E" w:rsidR="00442E1C" w:rsidRDefault="00442E1C" w:rsidP="00442E1C">
            <w:pPr>
              <w:pStyle w:val="Default"/>
              <w:rPr>
                <w:sz w:val="27"/>
              </w:rPr>
            </w:pPr>
            <w:r>
              <w:rPr>
                <w:sz w:val="27"/>
              </w:rPr>
              <w:t>10.10.10.2/16</w:t>
            </w:r>
          </w:p>
        </w:tc>
      </w:tr>
      <w:tr w:rsidR="00442E1C" w14:paraId="18126E06" w14:textId="77777777" w:rsidTr="00A21227">
        <w:trPr>
          <w:trHeight w:val="216"/>
          <w:jc w:val="center"/>
        </w:trPr>
        <w:tc>
          <w:tcPr>
            <w:tcW w:w="1972" w:type="dxa"/>
            <w:vMerge/>
          </w:tcPr>
          <w:p w14:paraId="7292EC50" w14:textId="77777777" w:rsidR="00442E1C" w:rsidRPr="00CB5D36" w:rsidRDefault="00442E1C" w:rsidP="00442E1C">
            <w:pPr>
              <w:pStyle w:val="Default"/>
            </w:pPr>
          </w:p>
        </w:tc>
        <w:tc>
          <w:tcPr>
            <w:tcW w:w="998" w:type="dxa"/>
            <w:vMerge w:val="restart"/>
            <w:tcBorders>
              <w:top w:val="single" w:sz="4" w:space="0" w:color="auto"/>
              <w:right w:val="single" w:sz="4" w:space="0" w:color="auto"/>
            </w:tcBorders>
          </w:tcPr>
          <w:p w14:paraId="076C97EC" w14:textId="77777777" w:rsidR="00442E1C" w:rsidRDefault="00442E1C" w:rsidP="00442E1C">
            <w:pPr>
              <w:pStyle w:val="Default"/>
              <w:jc w:val="center"/>
              <w:rPr>
                <w:i/>
                <w:sz w:val="27"/>
              </w:rPr>
            </w:pPr>
          </w:p>
          <w:p w14:paraId="6C0CF8CC" w14:textId="77777777" w:rsidR="00442E1C" w:rsidRDefault="00442E1C" w:rsidP="00442E1C">
            <w:pPr>
              <w:pStyle w:val="Default"/>
              <w:jc w:val="center"/>
              <w:rPr>
                <w:i/>
                <w:sz w:val="27"/>
              </w:rPr>
            </w:pPr>
          </w:p>
          <w:p w14:paraId="48B18F90" w14:textId="77777777" w:rsidR="00442E1C" w:rsidRDefault="00442E1C" w:rsidP="00442E1C">
            <w:pPr>
              <w:pStyle w:val="Default"/>
              <w:jc w:val="center"/>
              <w:rPr>
                <w:i/>
                <w:sz w:val="27"/>
              </w:rPr>
            </w:pPr>
          </w:p>
          <w:p w14:paraId="5EDD5F0D" w14:textId="77777777" w:rsidR="00442E1C" w:rsidRDefault="00442E1C" w:rsidP="00442E1C">
            <w:pPr>
              <w:pStyle w:val="Default"/>
              <w:jc w:val="center"/>
              <w:rPr>
                <w:i/>
                <w:sz w:val="27"/>
              </w:rPr>
            </w:pPr>
          </w:p>
          <w:p w14:paraId="6D946A75" w14:textId="77777777" w:rsidR="00442E1C" w:rsidRDefault="00442E1C" w:rsidP="00442E1C">
            <w:pPr>
              <w:pStyle w:val="Default"/>
              <w:jc w:val="center"/>
              <w:rPr>
                <w:i/>
                <w:sz w:val="27"/>
              </w:rPr>
            </w:pPr>
          </w:p>
          <w:p w14:paraId="71C50A8E" w14:textId="77777777" w:rsidR="00442E1C" w:rsidRDefault="00442E1C" w:rsidP="00442E1C">
            <w:pPr>
              <w:pStyle w:val="Default"/>
              <w:jc w:val="center"/>
              <w:rPr>
                <w:i/>
                <w:sz w:val="27"/>
              </w:rPr>
            </w:pPr>
          </w:p>
          <w:p w14:paraId="2F32D3C3" w14:textId="77777777" w:rsidR="00442E1C" w:rsidRDefault="00442E1C" w:rsidP="00442E1C">
            <w:pPr>
              <w:pStyle w:val="Default"/>
              <w:jc w:val="center"/>
              <w:rPr>
                <w:i/>
                <w:sz w:val="27"/>
              </w:rPr>
            </w:pPr>
          </w:p>
          <w:p w14:paraId="4BF2A227" w14:textId="77777777" w:rsidR="00442E1C" w:rsidRDefault="00442E1C" w:rsidP="00442E1C">
            <w:pPr>
              <w:pStyle w:val="Default"/>
              <w:jc w:val="center"/>
              <w:rPr>
                <w:i/>
                <w:sz w:val="27"/>
              </w:rPr>
            </w:pPr>
          </w:p>
          <w:p w14:paraId="0980A590" w14:textId="16AE142B" w:rsidR="00442E1C" w:rsidRDefault="00442E1C" w:rsidP="00442E1C">
            <w:pPr>
              <w:pStyle w:val="Default"/>
              <w:jc w:val="center"/>
              <w:rPr>
                <w:i/>
                <w:sz w:val="27"/>
              </w:rPr>
            </w:pPr>
            <w:r>
              <w:rPr>
                <w:i/>
                <w:sz w:val="27"/>
              </w:rPr>
              <w:t>G0/0/0</w:t>
            </w:r>
          </w:p>
        </w:tc>
        <w:tc>
          <w:tcPr>
            <w:tcW w:w="2070" w:type="dxa"/>
            <w:tcBorders>
              <w:top w:val="single" w:sz="4" w:space="0" w:color="auto"/>
              <w:left w:val="single" w:sz="4" w:space="0" w:color="auto"/>
              <w:bottom w:val="single" w:sz="4" w:space="0" w:color="auto"/>
            </w:tcBorders>
          </w:tcPr>
          <w:p w14:paraId="4147D561" w14:textId="3CC7CEC7" w:rsidR="00442E1C" w:rsidRDefault="00442E1C" w:rsidP="00442E1C">
            <w:pPr>
              <w:pStyle w:val="Default"/>
              <w:jc w:val="center"/>
              <w:rPr>
                <w:i/>
                <w:sz w:val="27"/>
              </w:rPr>
            </w:pPr>
            <w:r>
              <w:rPr>
                <w:i/>
                <w:sz w:val="27"/>
              </w:rPr>
              <w:t>G0/0/0.1</w:t>
            </w:r>
          </w:p>
        </w:tc>
        <w:tc>
          <w:tcPr>
            <w:tcW w:w="2520" w:type="dxa"/>
            <w:tcBorders>
              <w:top w:val="single" w:sz="4" w:space="0" w:color="auto"/>
              <w:bottom w:val="single" w:sz="4" w:space="0" w:color="auto"/>
            </w:tcBorders>
          </w:tcPr>
          <w:p w14:paraId="275C3964" w14:textId="52BD0E96" w:rsidR="00442E1C" w:rsidRPr="00053E2E" w:rsidRDefault="00442E1C" w:rsidP="00442E1C">
            <w:pPr>
              <w:pStyle w:val="Default"/>
              <w:rPr>
                <w:sz w:val="27"/>
              </w:rPr>
            </w:pPr>
            <w:r w:rsidRPr="00F5301C">
              <w:rPr>
                <w:sz w:val="26"/>
                <w:szCs w:val="26"/>
              </w:rPr>
              <w:t>192.168.1.1</w:t>
            </w:r>
            <w:r>
              <w:rPr>
                <w:sz w:val="26"/>
                <w:szCs w:val="26"/>
              </w:rPr>
              <w:t>/27</w:t>
            </w:r>
          </w:p>
        </w:tc>
      </w:tr>
      <w:tr w:rsidR="00442E1C" w14:paraId="5612FCBC" w14:textId="77777777" w:rsidTr="00A21227">
        <w:trPr>
          <w:trHeight w:val="72"/>
          <w:jc w:val="center"/>
        </w:trPr>
        <w:tc>
          <w:tcPr>
            <w:tcW w:w="1972" w:type="dxa"/>
            <w:vMerge/>
          </w:tcPr>
          <w:p w14:paraId="030DE729" w14:textId="77777777" w:rsidR="00442E1C" w:rsidRPr="00CB5D36" w:rsidRDefault="00442E1C" w:rsidP="00442E1C">
            <w:pPr>
              <w:pStyle w:val="Default"/>
            </w:pPr>
          </w:p>
        </w:tc>
        <w:tc>
          <w:tcPr>
            <w:tcW w:w="998" w:type="dxa"/>
            <w:vMerge/>
            <w:tcBorders>
              <w:right w:val="single" w:sz="4" w:space="0" w:color="auto"/>
            </w:tcBorders>
          </w:tcPr>
          <w:p w14:paraId="4769BD73" w14:textId="77777777" w:rsidR="00442E1C" w:rsidRDefault="00442E1C" w:rsidP="00442E1C">
            <w:pPr>
              <w:pStyle w:val="Default"/>
              <w:jc w:val="center"/>
              <w:rPr>
                <w:i/>
                <w:sz w:val="27"/>
              </w:rPr>
            </w:pPr>
          </w:p>
        </w:tc>
        <w:tc>
          <w:tcPr>
            <w:tcW w:w="2070" w:type="dxa"/>
            <w:tcBorders>
              <w:top w:val="single" w:sz="4" w:space="0" w:color="auto"/>
              <w:left w:val="single" w:sz="4" w:space="0" w:color="auto"/>
              <w:bottom w:val="single" w:sz="4" w:space="0" w:color="auto"/>
            </w:tcBorders>
          </w:tcPr>
          <w:p w14:paraId="3E95CF67" w14:textId="5854801C" w:rsidR="00442E1C" w:rsidRDefault="00442E1C" w:rsidP="00442E1C">
            <w:pPr>
              <w:pStyle w:val="Default"/>
              <w:jc w:val="center"/>
              <w:rPr>
                <w:i/>
                <w:sz w:val="27"/>
              </w:rPr>
            </w:pPr>
            <w:r>
              <w:rPr>
                <w:i/>
                <w:sz w:val="27"/>
              </w:rPr>
              <w:t>G0/0/0.2</w:t>
            </w:r>
          </w:p>
        </w:tc>
        <w:tc>
          <w:tcPr>
            <w:tcW w:w="2520" w:type="dxa"/>
            <w:tcBorders>
              <w:top w:val="single" w:sz="4" w:space="0" w:color="auto"/>
              <w:bottom w:val="single" w:sz="4" w:space="0" w:color="auto"/>
            </w:tcBorders>
          </w:tcPr>
          <w:p w14:paraId="14427F1B" w14:textId="39E580A9" w:rsidR="00442E1C" w:rsidRPr="00053E2E" w:rsidRDefault="00442E1C" w:rsidP="00442E1C">
            <w:pPr>
              <w:pStyle w:val="Default"/>
              <w:rPr>
                <w:sz w:val="27"/>
              </w:rPr>
            </w:pPr>
            <w:r w:rsidRPr="00F5301C">
              <w:rPr>
                <w:sz w:val="26"/>
                <w:szCs w:val="26"/>
              </w:rPr>
              <w:t>192.168.1.33</w:t>
            </w:r>
            <w:r>
              <w:rPr>
                <w:sz w:val="26"/>
                <w:szCs w:val="26"/>
              </w:rPr>
              <w:t>/27</w:t>
            </w:r>
          </w:p>
        </w:tc>
      </w:tr>
      <w:tr w:rsidR="00442E1C" w14:paraId="60988980" w14:textId="77777777" w:rsidTr="00A21227">
        <w:trPr>
          <w:trHeight w:val="156"/>
          <w:jc w:val="center"/>
        </w:trPr>
        <w:tc>
          <w:tcPr>
            <w:tcW w:w="1972" w:type="dxa"/>
            <w:vMerge/>
          </w:tcPr>
          <w:p w14:paraId="7093F889" w14:textId="77777777" w:rsidR="00442E1C" w:rsidRPr="00CB5D36" w:rsidRDefault="00442E1C" w:rsidP="00442E1C">
            <w:pPr>
              <w:pStyle w:val="Default"/>
            </w:pPr>
          </w:p>
        </w:tc>
        <w:tc>
          <w:tcPr>
            <w:tcW w:w="998" w:type="dxa"/>
            <w:vMerge/>
            <w:tcBorders>
              <w:right w:val="single" w:sz="4" w:space="0" w:color="auto"/>
            </w:tcBorders>
          </w:tcPr>
          <w:p w14:paraId="77B286F1" w14:textId="77777777" w:rsidR="00442E1C" w:rsidRDefault="00442E1C" w:rsidP="00442E1C">
            <w:pPr>
              <w:pStyle w:val="Default"/>
              <w:jc w:val="center"/>
              <w:rPr>
                <w:i/>
                <w:sz w:val="27"/>
              </w:rPr>
            </w:pPr>
          </w:p>
        </w:tc>
        <w:tc>
          <w:tcPr>
            <w:tcW w:w="2070" w:type="dxa"/>
            <w:tcBorders>
              <w:top w:val="single" w:sz="4" w:space="0" w:color="auto"/>
              <w:left w:val="single" w:sz="4" w:space="0" w:color="auto"/>
              <w:bottom w:val="single" w:sz="4" w:space="0" w:color="auto"/>
            </w:tcBorders>
          </w:tcPr>
          <w:p w14:paraId="16EFD067" w14:textId="3CC38784" w:rsidR="00442E1C" w:rsidRDefault="00442E1C" w:rsidP="00442E1C">
            <w:pPr>
              <w:pStyle w:val="Default"/>
              <w:jc w:val="center"/>
              <w:rPr>
                <w:i/>
                <w:sz w:val="27"/>
              </w:rPr>
            </w:pPr>
            <w:r>
              <w:rPr>
                <w:i/>
                <w:sz w:val="27"/>
              </w:rPr>
              <w:t>G0/0/0.3</w:t>
            </w:r>
          </w:p>
        </w:tc>
        <w:tc>
          <w:tcPr>
            <w:tcW w:w="2520" w:type="dxa"/>
            <w:tcBorders>
              <w:top w:val="single" w:sz="4" w:space="0" w:color="auto"/>
              <w:bottom w:val="single" w:sz="4" w:space="0" w:color="auto"/>
            </w:tcBorders>
          </w:tcPr>
          <w:p w14:paraId="091AB4D8" w14:textId="3485AA03" w:rsidR="00442E1C" w:rsidRPr="00053E2E" w:rsidRDefault="00442E1C" w:rsidP="00442E1C">
            <w:pPr>
              <w:pStyle w:val="Default"/>
              <w:rPr>
                <w:sz w:val="27"/>
              </w:rPr>
            </w:pPr>
            <w:r w:rsidRPr="00F5301C">
              <w:rPr>
                <w:sz w:val="26"/>
                <w:szCs w:val="26"/>
              </w:rPr>
              <w:t>192.168.1.65</w:t>
            </w:r>
            <w:r>
              <w:rPr>
                <w:sz w:val="26"/>
                <w:szCs w:val="26"/>
              </w:rPr>
              <w:t>/27</w:t>
            </w:r>
          </w:p>
        </w:tc>
      </w:tr>
      <w:tr w:rsidR="00442E1C" w14:paraId="641CBFA0" w14:textId="77777777" w:rsidTr="00A21227">
        <w:trPr>
          <w:trHeight w:val="144"/>
          <w:jc w:val="center"/>
        </w:trPr>
        <w:tc>
          <w:tcPr>
            <w:tcW w:w="1972" w:type="dxa"/>
            <w:vMerge/>
          </w:tcPr>
          <w:p w14:paraId="42940C70" w14:textId="77777777" w:rsidR="00442E1C" w:rsidRPr="00CB5D36" w:rsidRDefault="00442E1C" w:rsidP="00442E1C">
            <w:pPr>
              <w:pStyle w:val="Default"/>
            </w:pPr>
          </w:p>
        </w:tc>
        <w:tc>
          <w:tcPr>
            <w:tcW w:w="998" w:type="dxa"/>
            <w:vMerge/>
            <w:tcBorders>
              <w:right w:val="single" w:sz="4" w:space="0" w:color="auto"/>
            </w:tcBorders>
          </w:tcPr>
          <w:p w14:paraId="44ADEE0B" w14:textId="77777777" w:rsidR="00442E1C" w:rsidRDefault="00442E1C" w:rsidP="00442E1C">
            <w:pPr>
              <w:pStyle w:val="Default"/>
              <w:jc w:val="center"/>
              <w:rPr>
                <w:i/>
                <w:sz w:val="27"/>
              </w:rPr>
            </w:pPr>
          </w:p>
        </w:tc>
        <w:tc>
          <w:tcPr>
            <w:tcW w:w="2070" w:type="dxa"/>
            <w:tcBorders>
              <w:top w:val="single" w:sz="4" w:space="0" w:color="auto"/>
              <w:left w:val="single" w:sz="4" w:space="0" w:color="auto"/>
              <w:bottom w:val="single" w:sz="4" w:space="0" w:color="auto"/>
            </w:tcBorders>
          </w:tcPr>
          <w:p w14:paraId="5F91EF2A" w14:textId="3432A886" w:rsidR="00442E1C" w:rsidRDefault="00442E1C" w:rsidP="00442E1C">
            <w:pPr>
              <w:pStyle w:val="Default"/>
              <w:jc w:val="center"/>
              <w:rPr>
                <w:i/>
                <w:sz w:val="27"/>
              </w:rPr>
            </w:pPr>
            <w:r>
              <w:rPr>
                <w:i/>
                <w:sz w:val="27"/>
              </w:rPr>
              <w:t>G0/0/0.4</w:t>
            </w:r>
          </w:p>
        </w:tc>
        <w:tc>
          <w:tcPr>
            <w:tcW w:w="2520" w:type="dxa"/>
            <w:tcBorders>
              <w:top w:val="single" w:sz="4" w:space="0" w:color="auto"/>
              <w:bottom w:val="single" w:sz="4" w:space="0" w:color="auto"/>
            </w:tcBorders>
          </w:tcPr>
          <w:p w14:paraId="7C910FEC" w14:textId="06D80E09" w:rsidR="00442E1C" w:rsidRPr="00053E2E" w:rsidRDefault="00442E1C" w:rsidP="00442E1C">
            <w:pPr>
              <w:pStyle w:val="Default"/>
              <w:rPr>
                <w:sz w:val="27"/>
              </w:rPr>
            </w:pPr>
            <w:r w:rsidRPr="00F5301C">
              <w:rPr>
                <w:sz w:val="26"/>
                <w:szCs w:val="26"/>
              </w:rPr>
              <w:t>192.168.1.97</w:t>
            </w:r>
            <w:r>
              <w:rPr>
                <w:sz w:val="26"/>
                <w:szCs w:val="26"/>
              </w:rPr>
              <w:t>/27</w:t>
            </w:r>
          </w:p>
        </w:tc>
      </w:tr>
      <w:tr w:rsidR="00442E1C" w14:paraId="1522BAE4" w14:textId="77777777" w:rsidTr="00A21227">
        <w:trPr>
          <w:trHeight w:val="108"/>
          <w:jc w:val="center"/>
        </w:trPr>
        <w:tc>
          <w:tcPr>
            <w:tcW w:w="1972" w:type="dxa"/>
            <w:vMerge/>
          </w:tcPr>
          <w:p w14:paraId="457B7A75" w14:textId="77777777" w:rsidR="00442E1C" w:rsidRPr="00CB5D36" w:rsidRDefault="00442E1C" w:rsidP="00442E1C">
            <w:pPr>
              <w:pStyle w:val="Default"/>
            </w:pPr>
          </w:p>
        </w:tc>
        <w:tc>
          <w:tcPr>
            <w:tcW w:w="998" w:type="dxa"/>
            <w:vMerge/>
            <w:tcBorders>
              <w:right w:val="single" w:sz="4" w:space="0" w:color="auto"/>
            </w:tcBorders>
          </w:tcPr>
          <w:p w14:paraId="2D15C3B4" w14:textId="77777777" w:rsidR="00442E1C" w:rsidRDefault="00442E1C" w:rsidP="00442E1C">
            <w:pPr>
              <w:pStyle w:val="Default"/>
              <w:jc w:val="center"/>
              <w:rPr>
                <w:i/>
                <w:sz w:val="27"/>
              </w:rPr>
            </w:pPr>
          </w:p>
        </w:tc>
        <w:tc>
          <w:tcPr>
            <w:tcW w:w="2070" w:type="dxa"/>
            <w:tcBorders>
              <w:top w:val="single" w:sz="4" w:space="0" w:color="auto"/>
              <w:left w:val="single" w:sz="4" w:space="0" w:color="auto"/>
              <w:bottom w:val="single" w:sz="4" w:space="0" w:color="auto"/>
            </w:tcBorders>
          </w:tcPr>
          <w:p w14:paraId="3701AB21" w14:textId="1677E0CB" w:rsidR="00442E1C" w:rsidRDefault="00442E1C" w:rsidP="00442E1C">
            <w:pPr>
              <w:pStyle w:val="Default"/>
              <w:jc w:val="center"/>
              <w:rPr>
                <w:i/>
                <w:sz w:val="27"/>
              </w:rPr>
            </w:pPr>
            <w:r>
              <w:rPr>
                <w:i/>
                <w:sz w:val="27"/>
              </w:rPr>
              <w:t>G0/0/0.5</w:t>
            </w:r>
          </w:p>
        </w:tc>
        <w:tc>
          <w:tcPr>
            <w:tcW w:w="2520" w:type="dxa"/>
            <w:tcBorders>
              <w:top w:val="single" w:sz="4" w:space="0" w:color="auto"/>
              <w:bottom w:val="single" w:sz="4" w:space="0" w:color="auto"/>
            </w:tcBorders>
          </w:tcPr>
          <w:p w14:paraId="560EE98D" w14:textId="299F13B0" w:rsidR="00442E1C" w:rsidRPr="00053E2E" w:rsidRDefault="00442E1C" w:rsidP="00442E1C">
            <w:pPr>
              <w:pStyle w:val="Default"/>
              <w:rPr>
                <w:sz w:val="27"/>
              </w:rPr>
            </w:pPr>
            <w:r w:rsidRPr="00F5301C">
              <w:rPr>
                <w:sz w:val="26"/>
                <w:szCs w:val="26"/>
              </w:rPr>
              <w:t>192.168.1.129</w:t>
            </w:r>
            <w:r>
              <w:rPr>
                <w:sz w:val="26"/>
                <w:szCs w:val="26"/>
              </w:rPr>
              <w:t>/27</w:t>
            </w:r>
          </w:p>
        </w:tc>
      </w:tr>
      <w:tr w:rsidR="00442E1C" w14:paraId="2762A6C4" w14:textId="77777777" w:rsidTr="00A21227">
        <w:trPr>
          <w:trHeight w:val="180"/>
          <w:jc w:val="center"/>
        </w:trPr>
        <w:tc>
          <w:tcPr>
            <w:tcW w:w="1972" w:type="dxa"/>
            <w:vMerge/>
          </w:tcPr>
          <w:p w14:paraId="1308D5B7" w14:textId="77777777" w:rsidR="00442E1C" w:rsidRPr="00CB5D36" w:rsidRDefault="00442E1C" w:rsidP="00442E1C">
            <w:pPr>
              <w:pStyle w:val="Default"/>
            </w:pPr>
          </w:p>
        </w:tc>
        <w:tc>
          <w:tcPr>
            <w:tcW w:w="998" w:type="dxa"/>
            <w:vMerge/>
            <w:tcBorders>
              <w:right w:val="single" w:sz="4" w:space="0" w:color="auto"/>
            </w:tcBorders>
          </w:tcPr>
          <w:p w14:paraId="54FB805B" w14:textId="77777777" w:rsidR="00442E1C" w:rsidRDefault="00442E1C" w:rsidP="00442E1C">
            <w:pPr>
              <w:pStyle w:val="Default"/>
              <w:jc w:val="center"/>
              <w:rPr>
                <w:i/>
                <w:sz w:val="27"/>
              </w:rPr>
            </w:pPr>
          </w:p>
        </w:tc>
        <w:tc>
          <w:tcPr>
            <w:tcW w:w="2070" w:type="dxa"/>
            <w:tcBorders>
              <w:top w:val="single" w:sz="4" w:space="0" w:color="auto"/>
              <w:left w:val="single" w:sz="4" w:space="0" w:color="auto"/>
              <w:bottom w:val="single" w:sz="4" w:space="0" w:color="auto"/>
            </w:tcBorders>
          </w:tcPr>
          <w:p w14:paraId="4F7809B6" w14:textId="0FF7837F" w:rsidR="00442E1C" w:rsidRDefault="00442E1C" w:rsidP="00442E1C">
            <w:pPr>
              <w:pStyle w:val="Default"/>
              <w:jc w:val="center"/>
              <w:rPr>
                <w:i/>
                <w:sz w:val="27"/>
              </w:rPr>
            </w:pPr>
            <w:r>
              <w:rPr>
                <w:i/>
                <w:sz w:val="27"/>
              </w:rPr>
              <w:t>G0/0/0.6</w:t>
            </w:r>
          </w:p>
        </w:tc>
        <w:tc>
          <w:tcPr>
            <w:tcW w:w="2520" w:type="dxa"/>
            <w:tcBorders>
              <w:top w:val="single" w:sz="4" w:space="0" w:color="auto"/>
              <w:bottom w:val="single" w:sz="4" w:space="0" w:color="auto"/>
            </w:tcBorders>
          </w:tcPr>
          <w:p w14:paraId="4B195F1D" w14:textId="56C3050D" w:rsidR="00442E1C" w:rsidRPr="00053E2E" w:rsidRDefault="00442E1C" w:rsidP="00442E1C">
            <w:pPr>
              <w:pStyle w:val="Default"/>
              <w:rPr>
                <w:sz w:val="27"/>
              </w:rPr>
            </w:pPr>
            <w:r w:rsidRPr="00F5301C">
              <w:rPr>
                <w:sz w:val="26"/>
                <w:szCs w:val="26"/>
              </w:rPr>
              <w:t>192.168.150.161</w:t>
            </w:r>
            <w:r>
              <w:rPr>
                <w:sz w:val="26"/>
                <w:szCs w:val="26"/>
              </w:rPr>
              <w:t>/27</w:t>
            </w:r>
          </w:p>
        </w:tc>
      </w:tr>
      <w:tr w:rsidR="00442E1C" w14:paraId="2E13D6AA" w14:textId="77777777" w:rsidTr="00A21227">
        <w:trPr>
          <w:trHeight w:val="168"/>
          <w:jc w:val="center"/>
        </w:trPr>
        <w:tc>
          <w:tcPr>
            <w:tcW w:w="1972" w:type="dxa"/>
            <w:vMerge/>
          </w:tcPr>
          <w:p w14:paraId="1E870579" w14:textId="77777777" w:rsidR="00442E1C" w:rsidRPr="00CB5D36" w:rsidRDefault="00442E1C" w:rsidP="00442E1C">
            <w:pPr>
              <w:pStyle w:val="Default"/>
            </w:pPr>
          </w:p>
        </w:tc>
        <w:tc>
          <w:tcPr>
            <w:tcW w:w="998" w:type="dxa"/>
            <w:vMerge/>
            <w:tcBorders>
              <w:right w:val="single" w:sz="4" w:space="0" w:color="auto"/>
            </w:tcBorders>
          </w:tcPr>
          <w:p w14:paraId="3CE9B93E" w14:textId="77777777" w:rsidR="00442E1C" w:rsidRDefault="00442E1C" w:rsidP="00442E1C">
            <w:pPr>
              <w:pStyle w:val="Default"/>
              <w:jc w:val="center"/>
              <w:rPr>
                <w:i/>
                <w:sz w:val="27"/>
              </w:rPr>
            </w:pPr>
          </w:p>
        </w:tc>
        <w:tc>
          <w:tcPr>
            <w:tcW w:w="2070" w:type="dxa"/>
            <w:tcBorders>
              <w:top w:val="single" w:sz="4" w:space="0" w:color="auto"/>
              <w:left w:val="single" w:sz="4" w:space="0" w:color="auto"/>
              <w:bottom w:val="single" w:sz="4" w:space="0" w:color="auto"/>
            </w:tcBorders>
          </w:tcPr>
          <w:p w14:paraId="6D744188" w14:textId="257C5802" w:rsidR="00442E1C" w:rsidRDefault="00442E1C" w:rsidP="00442E1C">
            <w:pPr>
              <w:pStyle w:val="Default"/>
              <w:jc w:val="center"/>
              <w:rPr>
                <w:i/>
                <w:sz w:val="27"/>
              </w:rPr>
            </w:pPr>
            <w:r>
              <w:rPr>
                <w:i/>
                <w:sz w:val="27"/>
              </w:rPr>
              <w:t>G0/0/0.7</w:t>
            </w:r>
          </w:p>
        </w:tc>
        <w:tc>
          <w:tcPr>
            <w:tcW w:w="2520" w:type="dxa"/>
            <w:tcBorders>
              <w:top w:val="single" w:sz="4" w:space="0" w:color="auto"/>
              <w:bottom w:val="single" w:sz="4" w:space="0" w:color="auto"/>
            </w:tcBorders>
          </w:tcPr>
          <w:p w14:paraId="2002FF96" w14:textId="12A5B3D2" w:rsidR="00442E1C" w:rsidRDefault="00442E1C" w:rsidP="00442E1C">
            <w:pPr>
              <w:pStyle w:val="Default"/>
              <w:rPr>
                <w:sz w:val="27"/>
              </w:rPr>
            </w:pPr>
            <w:r w:rsidRPr="00F5301C">
              <w:rPr>
                <w:sz w:val="26"/>
                <w:szCs w:val="26"/>
              </w:rPr>
              <w:t>192.168.1.193</w:t>
            </w:r>
            <w:r>
              <w:rPr>
                <w:sz w:val="26"/>
                <w:szCs w:val="26"/>
              </w:rPr>
              <w:t>/27</w:t>
            </w:r>
          </w:p>
        </w:tc>
      </w:tr>
      <w:tr w:rsidR="00442E1C" w14:paraId="63719CBD" w14:textId="77777777" w:rsidTr="00A21227">
        <w:trPr>
          <w:trHeight w:val="120"/>
          <w:jc w:val="center"/>
        </w:trPr>
        <w:tc>
          <w:tcPr>
            <w:tcW w:w="1972" w:type="dxa"/>
            <w:vMerge/>
          </w:tcPr>
          <w:p w14:paraId="69673043" w14:textId="77777777" w:rsidR="00442E1C" w:rsidRPr="00CB5D36" w:rsidRDefault="00442E1C" w:rsidP="00442E1C">
            <w:pPr>
              <w:pStyle w:val="Default"/>
            </w:pPr>
          </w:p>
        </w:tc>
        <w:tc>
          <w:tcPr>
            <w:tcW w:w="998" w:type="dxa"/>
            <w:vMerge/>
            <w:tcBorders>
              <w:right w:val="single" w:sz="4" w:space="0" w:color="auto"/>
            </w:tcBorders>
          </w:tcPr>
          <w:p w14:paraId="36B3705A" w14:textId="77777777" w:rsidR="00442E1C" w:rsidRDefault="00442E1C" w:rsidP="00442E1C">
            <w:pPr>
              <w:pStyle w:val="Default"/>
              <w:jc w:val="center"/>
              <w:rPr>
                <w:i/>
                <w:sz w:val="27"/>
              </w:rPr>
            </w:pPr>
          </w:p>
        </w:tc>
        <w:tc>
          <w:tcPr>
            <w:tcW w:w="2070" w:type="dxa"/>
            <w:tcBorders>
              <w:top w:val="single" w:sz="4" w:space="0" w:color="auto"/>
              <w:left w:val="single" w:sz="4" w:space="0" w:color="auto"/>
              <w:bottom w:val="single" w:sz="4" w:space="0" w:color="auto"/>
            </w:tcBorders>
          </w:tcPr>
          <w:p w14:paraId="1CEA09C2" w14:textId="2E491966" w:rsidR="00442E1C" w:rsidRDefault="00442E1C" w:rsidP="00442E1C">
            <w:pPr>
              <w:pStyle w:val="Default"/>
              <w:jc w:val="center"/>
              <w:rPr>
                <w:i/>
                <w:sz w:val="27"/>
              </w:rPr>
            </w:pPr>
            <w:r>
              <w:rPr>
                <w:i/>
                <w:sz w:val="27"/>
              </w:rPr>
              <w:t>G0/0/0.8</w:t>
            </w:r>
          </w:p>
        </w:tc>
        <w:tc>
          <w:tcPr>
            <w:tcW w:w="2520" w:type="dxa"/>
            <w:tcBorders>
              <w:top w:val="single" w:sz="4" w:space="0" w:color="auto"/>
              <w:bottom w:val="single" w:sz="4" w:space="0" w:color="auto"/>
            </w:tcBorders>
          </w:tcPr>
          <w:p w14:paraId="598521E1" w14:textId="79F02892" w:rsidR="00442E1C" w:rsidRDefault="00442E1C" w:rsidP="00442E1C">
            <w:pPr>
              <w:pStyle w:val="Default"/>
              <w:rPr>
                <w:sz w:val="27"/>
              </w:rPr>
            </w:pPr>
            <w:r w:rsidRPr="00F5301C">
              <w:rPr>
                <w:sz w:val="26"/>
                <w:szCs w:val="26"/>
              </w:rPr>
              <w:t>192.168.1.225</w:t>
            </w:r>
            <w:r>
              <w:rPr>
                <w:sz w:val="26"/>
                <w:szCs w:val="26"/>
              </w:rPr>
              <w:t>/27</w:t>
            </w:r>
          </w:p>
        </w:tc>
      </w:tr>
      <w:tr w:rsidR="00442E1C" w14:paraId="1AC3DB60" w14:textId="77777777" w:rsidTr="00A21227">
        <w:trPr>
          <w:trHeight w:val="168"/>
          <w:jc w:val="center"/>
        </w:trPr>
        <w:tc>
          <w:tcPr>
            <w:tcW w:w="1972" w:type="dxa"/>
            <w:vMerge/>
          </w:tcPr>
          <w:p w14:paraId="522E5857" w14:textId="77777777" w:rsidR="00442E1C" w:rsidRPr="00CB5D36" w:rsidRDefault="00442E1C" w:rsidP="00442E1C">
            <w:pPr>
              <w:pStyle w:val="Default"/>
            </w:pPr>
          </w:p>
        </w:tc>
        <w:tc>
          <w:tcPr>
            <w:tcW w:w="998" w:type="dxa"/>
            <w:vMerge/>
            <w:tcBorders>
              <w:right w:val="single" w:sz="4" w:space="0" w:color="auto"/>
            </w:tcBorders>
          </w:tcPr>
          <w:p w14:paraId="56FFEF99" w14:textId="77777777" w:rsidR="00442E1C" w:rsidRDefault="00442E1C" w:rsidP="00442E1C">
            <w:pPr>
              <w:pStyle w:val="Default"/>
              <w:jc w:val="center"/>
              <w:rPr>
                <w:i/>
                <w:sz w:val="27"/>
              </w:rPr>
            </w:pPr>
          </w:p>
        </w:tc>
        <w:tc>
          <w:tcPr>
            <w:tcW w:w="2070" w:type="dxa"/>
            <w:tcBorders>
              <w:top w:val="single" w:sz="4" w:space="0" w:color="auto"/>
              <w:left w:val="single" w:sz="4" w:space="0" w:color="auto"/>
              <w:bottom w:val="single" w:sz="4" w:space="0" w:color="auto"/>
            </w:tcBorders>
          </w:tcPr>
          <w:p w14:paraId="3397B34C" w14:textId="45601B45" w:rsidR="00442E1C" w:rsidRDefault="00442E1C" w:rsidP="00442E1C">
            <w:pPr>
              <w:pStyle w:val="Default"/>
              <w:jc w:val="center"/>
              <w:rPr>
                <w:i/>
                <w:sz w:val="27"/>
              </w:rPr>
            </w:pPr>
            <w:r>
              <w:rPr>
                <w:i/>
                <w:sz w:val="27"/>
              </w:rPr>
              <w:t>G0/0/0.9</w:t>
            </w:r>
          </w:p>
        </w:tc>
        <w:tc>
          <w:tcPr>
            <w:tcW w:w="2520" w:type="dxa"/>
            <w:tcBorders>
              <w:top w:val="single" w:sz="4" w:space="0" w:color="auto"/>
              <w:bottom w:val="single" w:sz="4" w:space="0" w:color="auto"/>
            </w:tcBorders>
          </w:tcPr>
          <w:p w14:paraId="5DC647F8" w14:textId="0D516C77" w:rsidR="00442E1C" w:rsidRPr="00053E2E" w:rsidRDefault="00442E1C" w:rsidP="00442E1C">
            <w:pPr>
              <w:pStyle w:val="Default"/>
              <w:rPr>
                <w:sz w:val="27"/>
              </w:rPr>
            </w:pPr>
            <w:r w:rsidRPr="00F5301C">
              <w:rPr>
                <w:sz w:val="26"/>
                <w:szCs w:val="26"/>
              </w:rPr>
              <w:t>192.168.2.1</w:t>
            </w:r>
            <w:r>
              <w:rPr>
                <w:sz w:val="26"/>
                <w:szCs w:val="26"/>
              </w:rPr>
              <w:t>/27</w:t>
            </w:r>
          </w:p>
        </w:tc>
      </w:tr>
      <w:tr w:rsidR="00442E1C" w14:paraId="5D2FB244" w14:textId="77777777" w:rsidTr="00A21227">
        <w:trPr>
          <w:trHeight w:val="120"/>
          <w:jc w:val="center"/>
        </w:trPr>
        <w:tc>
          <w:tcPr>
            <w:tcW w:w="1972" w:type="dxa"/>
            <w:vMerge/>
          </w:tcPr>
          <w:p w14:paraId="5DAC8121" w14:textId="77777777" w:rsidR="00442E1C" w:rsidRPr="00CB5D36" w:rsidRDefault="00442E1C" w:rsidP="00442E1C">
            <w:pPr>
              <w:pStyle w:val="Default"/>
            </w:pPr>
          </w:p>
        </w:tc>
        <w:tc>
          <w:tcPr>
            <w:tcW w:w="998" w:type="dxa"/>
            <w:vMerge/>
            <w:tcBorders>
              <w:right w:val="single" w:sz="4" w:space="0" w:color="auto"/>
            </w:tcBorders>
          </w:tcPr>
          <w:p w14:paraId="3DE2A6CE" w14:textId="77777777" w:rsidR="00442E1C" w:rsidRDefault="00442E1C" w:rsidP="00442E1C">
            <w:pPr>
              <w:pStyle w:val="Default"/>
              <w:jc w:val="center"/>
              <w:rPr>
                <w:i/>
                <w:sz w:val="27"/>
              </w:rPr>
            </w:pPr>
          </w:p>
        </w:tc>
        <w:tc>
          <w:tcPr>
            <w:tcW w:w="2070" w:type="dxa"/>
            <w:tcBorders>
              <w:top w:val="single" w:sz="4" w:space="0" w:color="auto"/>
              <w:left w:val="single" w:sz="4" w:space="0" w:color="auto"/>
            </w:tcBorders>
          </w:tcPr>
          <w:p w14:paraId="3B26022E" w14:textId="13030F45" w:rsidR="00442E1C" w:rsidRDefault="00442E1C" w:rsidP="00442E1C">
            <w:pPr>
              <w:pStyle w:val="Default"/>
              <w:jc w:val="center"/>
              <w:rPr>
                <w:i/>
                <w:sz w:val="27"/>
              </w:rPr>
            </w:pPr>
            <w:r>
              <w:rPr>
                <w:i/>
                <w:sz w:val="27"/>
              </w:rPr>
              <w:t>G0/0/0.10</w:t>
            </w:r>
          </w:p>
        </w:tc>
        <w:tc>
          <w:tcPr>
            <w:tcW w:w="2520" w:type="dxa"/>
            <w:tcBorders>
              <w:top w:val="single" w:sz="4" w:space="0" w:color="auto"/>
            </w:tcBorders>
          </w:tcPr>
          <w:p w14:paraId="3C2E7448" w14:textId="07BADBCA" w:rsidR="00442E1C" w:rsidRPr="00053E2E" w:rsidRDefault="00442E1C" w:rsidP="00442E1C">
            <w:pPr>
              <w:pStyle w:val="Default"/>
              <w:rPr>
                <w:sz w:val="27"/>
              </w:rPr>
            </w:pPr>
            <w:r w:rsidRPr="00F5301C">
              <w:rPr>
                <w:sz w:val="26"/>
                <w:szCs w:val="26"/>
              </w:rPr>
              <w:t>192.168.2.33</w:t>
            </w:r>
            <w:r>
              <w:rPr>
                <w:sz w:val="26"/>
                <w:szCs w:val="26"/>
              </w:rPr>
              <w:t>/27</w:t>
            </w:r>
          </w:p>
        </w:tc>
      </w:tr>
      <w:tr w:rsidR="00442E1C" w14:paraId="3E486CF2" w14:textId="77777777" w:rsidTr="00A21227">
        <w:trPr>
          <w:trHeight w:val="120"/>
          <w:jc w:val="center"/>
        </w:trPr>
        <w:tc>
          <w:tcPr>
            <w:tcW w:w="1972" w:type="dxa"/>
            <w:vMerge/>
            <w:tcBorders>
              <w:bottom w:val="single" w:sz="4" w:space="0" w:color="auto"/>
            </w:tcBorders>
          </w:tcPr>
          <w:p w14:paraId="70C77BD4" w14:textId="77777777" w:rsidR="00442E1C" w:rsidRPr="00CB5D36" w:rsidRDefault="00442E1C" w:rsidP="00442E1C">
            <w:pPr>
              <w:pStyle w:val="Default"/>
            </w:pPr>
          </w:p>
        </w:tc>
        <w:tc>
          <w:tcPr>
            <w:tcW w:w="998" w:type="dxa"/>
            <w:vMerge/>
            <w:tcBorders>
              <w:right w:val="single" w:sz="4" w:space="0" w:color="auto"/>
            </w:tcBorders>
          </w:tcPr>
          <w:p w14:paraId="2FE65D71" w14:textId="77777777" w:rsidR="00442E1C" w:rsidRDefault="00442E1C" w:rsidP="00442E1C">
            <w:pPr>
              <w:pStyle w:val="Default"/>
              <w:jc w:val="center"/>
              <w:rPr>
                <w:i/>
                <w:sz w:val="27"/>
              </w:rPr>
            </w:pPr>
          </w:p>
        </w:tc>
        <w:tc>
          <w:tcPr>
            <w:tcW w:w="2070" w:type="dxa"/>
            <w:tcBorders>
              <w:top w:val="single" w:sz="4" w:space="0" w:color="auto"/>
              <w:left w:val="single" w:sz="4" w:space="0" w:color="auto"/>
            </w:tcBorders>
          </w:tcPr>
          <w:p w14:paraId="339B8168" w14:textId="0CC4D862" w:rsidR="00442E1C" w:rsidRDefault="00442E1C" w:rsidP="00442E1C">
            <w:pPr>
              <w:pStyle w:val="Default"/>
              <w:jc w:val="center"/>
              <w:rPr>
                <w:i/>
                <w:sz w:val="27"/>
              </w:rPr>
            </w:pPr>
            <w:r>
              <w:rPr>
                <w:i/>
                <w:sz w:val="27"/>
              </w:rPr>
              <w:t>G0/0/0.11</w:t>
            </w:r>
          </w:p>
        </w:tc>
        <w:tc>
          <w:tcPr>
            <w:tcW w:w="2520" w:type="dxa"/>
            <w:tcBorders>
              <w:top w:val="single" w:sz="4" w:space="0" w:color="auto"/>
            </w:tcBorders>
          </w:tcPr>
          <w:p w14:paraId="6FC045F3" w14:textId="76ADDFB8" w:rsidR="00442E1C" w:rsidRPr="00442E1C" w:rsidRDefault="00442E1C" w:rsidP="00442E1C">
            <w:pPr>
              <w:pStyle w:val="Default"/>
              <w:rPr>
                <w:sz w:val="26"/>
                <w:szCs w:val="26"/>
              </w:rPr>
            </w:pPr>
            <w:r>
              <w:rPr>
                <w:sz w:val="26"/>
                <w:szCs w:val="26"/>
              </w:rPr>
              <w:t>192.168.10.1/24</w:t>
            </w:r>
          </w:p>
        </w:tc>
      </w:tr>
      <w:tr w:rsidR="00442E1C" w14:paraId="35C445CE" w14:textId="77777777" w:rsidTr="00A21227">
        <w:trPr>
          <w:trHeight w:val="216"/>
          <w:jc w:val="center"/>
        </w:trPr>
        <w:tc>
          <w:tcPr>
            <w:tcW w:w="1972" w:type="dxa"/>
            <w:vMerge w:val="restart"/>
            <w:tcBorders>
              <w:top w:val="single" w:sz="4" w:space="0" w:color="auto"/>
            </w:tcBorders>
          </w:tcPr>
          <w:p w14:paraId="1C38ABB9" w14:textId="51B675CE" w:rsidR="00442E1C" w:rsidRPr="00CB5D36" w:rsidRDefault="00442E1C" w:rsidP="00442E1C">
            <w:pPr>
              <w:pStyle w:val="Default"/>
            </w:pPr>
            <w:r>
              <w:lastRenderedPageBreak/>
              <w:t>RouterTD</w:t>
            </w:r>
          </w:p>
        </w:tc>
        <w:tc>
          <w:tcPr>
            <w:tcW w:w="3068" w:type="dxa"/>
            <w:gridSpan w:val="2"/>
            <w:tcBorders>
              <w:bottom w:val="single" w:sz="4" w:space="0" w:color="auto"/>
            </w:tcBorders>
          </w:tcPr>
          <w:p w14:paraId="4520A1F0" w14:textId="06C40377" w:rsidR="00442E1C" w:rsidRDefault="00442E1C" w:rsidP="00442E1C">
            <w:pPr>
              <w:pStyle w:val="Default"/>
              <w:jc w:val="center"/>
              <w:rPr>
                <w:i/>
                <w:sz w:val="27"/>
              </w:rPr>
            </w:pPr>
            <w:r>
              <w:rPr>
                <w:i/>
                <w:sz w:val="27"/>
              </w:rPr>
              <w:t>S0/1/0</w:t>
            </w:r>
          </w:p>
        </w:tc>
        <w:tc>
          <w:tcPr>
            <w:tcW w:w="2520" w:type="dxa"/>
            <w:tcBorders>
              <w:bottom w:val="single" w:sz="4" w:space="0" w:color="auto"/>
            </w:tcBorders>
          </w:tcPr>
          <w:p w14:paraId="0FF143D7" w14:textId="56F1EAD2" w:rsidR="00442E1C" w:rsidRDefault="00442E1C" w:rsidP="00442E1C">
            <w:pPr>
              <w:pStyle w:val="Default"/>
              <w:rPr>
                <w:sz w:val="27"/>
              </w:rPr>
            </w:pPr>
            <w:r>
              <w:rPr>
                <w:sz w:val="27"/>
              </w:rPr>
              <w:t>11.11.11.2/16</w:t>
            </w:r>
          </w:p>
        </w:tc>
      </w:tr>
      <w:tr w:rsidR="00442E1C" w14:paraId="4F49BD7E" w14:textId="77777777" w:rsidTr="00A21227">
        <w:trPr>
          <w:trHeight w:val="180"/>
          <w:jc w:val="center"/>
        </w:trPr>
        <w:tc>
          <w:tcPr>
            <w:tcW w:w="1972" w:type="dxa"/>
            <w:vMerge/>
          </w:tcPr>
          <w:p w14:paraId="68217164" w14:textId="77777777" w:rsidR="00442E1C" w:rsidRPr="00CB5D36" w:rsidRDefault="00442E1C" w:rsidP="00442E1C">
            <w:pPr>
              <w:pStyle w:val="Default"/>
            </w:pPr>
          </w:p>
        </w:tc>
        <w:tc>
          <w:tcPr>
            <w:tcW w:w="998" w:type="dxa"/>
            <w:vMerge w:val="restart"/>
            <w:tcBorders>
              <w:top w:val="single" w:sz="4" w:space="0" w:color="auto"/>
              <w:right w:val="single" w:sz="4" w:space="0" w:color="auto"/>
            </w:tcBorders>
          </w:tcPr>
          <w:p w14:paraId="71A25158" w14:textId="77777777" w:rsidR="00442E1C" w:rsidRDefault="00442E1C" w:rsidP="00442E1C">
            <w:pPr>
              <w:pStyle w:val="Default"/>
              <w:jc w:val="center"/>
              <w:rPr>
                <w:i/>
                <w:sz w:val="27"/>
              </w:rPr>
            </w:pPr>
          </w:p>
          <w:p w14:paraId="7B179959" w14:textId="77777777" w:rsidR="00442E1C" w:rsidRDefault="00442E1C" w:rsidP="00442E1C">
            <w:pPr>
              <w:pStyle w:val="Default"/>
              <w:jc w:val="center"/>
              <w:rPr>
                <w:i/>
                <w:sz w:val="27"/>
              </w:rPr>
            </w:pPr>
          </w:p>
          <w:p w14:paraId="5362D940" w14:textId="77777777" w:rsidR="00442E1C" w:rsidRDefault="00442E1C" w:rsidP="00442E1C">
            <w:pPr>
              <w:pStyle w:val="Default"/>
              <w:jc w:val="center"/>
              <w:rPr>
                <w:i/>
                <w:sz w:val="27"/>
              </w:rPr>
            </w:pPr>
          </w:p>
          <w:p w14:paraId="6607FDFD" w14:textId="42B49B98" w:rsidR="00442E1C" w:rsidRDefault="00442E1C" w:rsidP="00442E1C">
            <w:pPr>
              <w:pStyle w:val="Default"/>
              <w:jc w:val="center"/>
              <w:rPr>
                <w:i/>
                <w:sz w:val="27"/>
              </w:rPr>
            </w:pPr>
            <w:r>
              <w:rPr>
                <w:i/>
                <w:sz w:val="27"/>
              </w:rPr>
              <w:t>G0/0/0</w:t>
            </w:r>
          </w:p>
        </w:tc>
        <w:tc>
          <w:tcPr>
            <w:tcW w:w="2070" w:type="dxa"/>
            <w:tcBorders>
              <w:top w:val="single" w:sz="4" w:space="0" w:color="auto"/>
              <w:left w:val="single" w:sz="4" w:space="0" w:color="auto"/>
              <w:bottom w:val="single" w:sz="4" w:space="0" w:color="auto"/>
            </w:tcBorders>
          </w:tcPr>
          <w:p w14:paraId="7E25EC0D" w14:textId="69C7746E" w:rsidR="00442E1C" w:rsidRDefault="00442E1C" w:rsidP="00442E1C">
            <w:pPr>
              <w:pStyle w:val="Default"/>
              <w:jc w:val="center"/>
              <w:rPr>
                <w:i/>
                <w:sz w:val="27"/>
              </w:rPr>
            </w:pPr>
            <w:r>
              <w:rPr>
                <w:i/>
                <w:sz w:val="27"/>
              </w:rPr>
              <w:t>G0/0/0.1</w:t>
            </w:r>
          </w:p>
        </w:tc>
        <w:tc>
          <w:tcPr>
            <w:tcW w:w="2520" w:type="dxa"/>
            <w:tcBorders>
              <w:top w:val="single" w:sz="4" w:space="0" w:color="auto"/>
              <w:bottom w:val="single" w:sz="4" w:space="0" w:color="auto"/>
            </w:tcBorders>
          </w:tcPr>
          <w:p w14:paraId="5BA7CBFE" w14:textId="229C1099" w:rsidR="00442E1C" w:rsidRPr="00442E1C" w:rsidRDefault="00442E1C" w:rsidP="00442E1C">
            <w:pPr>
              <w:pStyle w:val="Default"/>
              <w:rPr>
                <w:sz w:val="27"/>
              </w:rPr>
            </w:pPr>
            <w:r w:rsidRPr="00F5301C">
              <w:rPr>
                <w:sz w:val="26"/>
                <w:szCs w:val="26"/>
              </w:rPr>
              <w:t>192.168.3.1</w:t>
            </w:r>
            <w:r>
              <w:rPr>
                <w:sz w:val="26"/>
                <w:szCs w:val="26"/>
              </w:rPr>
              <w:t>/27</w:t>
            </w:r>
          </w:p>
        </w:tc>
      </w:tr>
      <w:tr w:rsidR="00442E1C" w14:paraId="3D906D04" w14:textId="77777777" w:rsidTr="00A21227">
        <w:trPr>
          <w:trHeight w:val="168"/>
          <w:jc w:val="center"/>
        </w:trPr>
        <w:tc>
          <w:tcPr>
            <w:tcW w:w="1972" w:type="dxa"/>
            <w:vMerge/>
          </w:tcPr>
          <w:p w14:paraId="6B9734F3" w14:textId="77777777" w:rsidR="00442E1C" w:rsidRPr="00CB5D36" w:rsidRDefault="00442E1C" w:rsidP="00442E1C">
            <w:pPr>
              <w:pStyle w:val="Default"/>
            </w:pPr>
          </w:p>
        </w:tc>
        <w:tc>
          <w:tcPr>
            <w:tcW w:w="998" w:type="dxa"/>
            <w:vMerge/>
            <w:tcBorders>
              <w:right w:val="single" w:sz="4" w:space="0" w:color="auto"/>
            </w:tcBorders>
          </w:tcPr>
          <w:p w14:paraId="22D74EDB" w14:textId="77777777" w:rsidR="00442E1C" w:rsidRDefault="00442E1C" w:rsidP="00442E1C">
            <w:pPr>
              <w:pStyle w:val="Default"/>
              <w:jc w:val="center"/>
              <w:rPr>
                <w:i/>
                <w:sz w:val="27"/>
              </w:rPr>
            </w:pPr>
          </w:p>
        </w:tc>
        <w:tc>
          <w:tcPr>
            <w:tcW w:w="2070" w:type="dxa"/>
            <w:tcBorders>
              <w:top w:val="single" w:sz="4" w:space="0" w:color="auto"/>
              <w:left w:val="single" w:sz="4" w:space="0" w:color="auto"/>
              <w:bottom w:val="single" w:sz="4" w:space="0" w:color="auto"/>
            </w:tcBorders>
          </w:tcPr>
          <w:p w14:paraId="38F8F5B6" w14:textId="23CA97C6" w:rsidR="00442E1C" w:rsidRDefault="00442E1C" w:rsidP="00442E1C">
            <w:pPr>
              <w:pStyle w:val="Default"/>
              <w:jc w:val="center"/>
              <w:rPr>
                <w:i/>
                <w:sz w:val="27"/>
              </w:rPr>
            </w:pPr>
            <w:r>
              <w:rPr>
                <w:i/>
                <w:sz w:val="27"/>
              </w:rPr>
              <w:t>G0/0/0.2</w:t>
            </w:r>
          </w:p>
        </w:tc>
        <w:tc>
          <w:tcPr>
            <w:tcW w:w="2520" w:type="dxa"/>
            <w:tcBorders>
              <w:top w:val="single" w:sz="4" w:space="0" w:color="auto"/>
              <w:bottom w:val="single" w:sz="4" w:space="0" w:color="auto"/>
            </w:tcBorders>
          </w:tcPr>
          <w:p w14:paraId="41F70BE7" w14:textId="58358FED" w:rsidR="00442E1C" w:rsidRPr="00442E1C" w:rsidRDefault="00442E1C" w:rsidP="00442E1C">
            <w:pPr>
              <w:pStyle w:val="Default"/>
              <w:rPr>
                <w:sz w:val="27"/>
              </w:rPr>
            </w:pPr>
            <w:r w:rsidRPr="00F5301C">
              <w:rPr>
                <w:sz w:val="26"/>
                <w:szCs w:val="26"/>
              </w:rPr>
              <w:t>192.168.3.33</w:t>
            </w:r>
            <w:r>
              <w:rPr>
                <w:sz w:val="26"/>
                <w:szCs w:val="26"/>
              </w:rPr>
              <w:t>/27</w:t>
            </w:r>
          </w:p>
        </w:tc>
      </w:tr>
      <w:tr w:rsidR="00442E1C" w14:paraId="31274ABC" w14:textId="77777777" w:rsidTr="00A21227">
        <w:trPr>
          <w:trHeight w:val="168"/>
          <w:jc w:val="center"/>
        </w:trPr>
        <w:tc>
          <w:tcPr>
            <w:tcW w:w="1972" w:type="dxa"/>
            <w:vMerge/>
          </w:tcPr>
          <w:p w14:paraId="3B533F66" w14:textId="77777777" w:rsidR="00442E1C" w:rsidRPr="00CB5D36" w:rsidRDefault="00442E1C" w:rsidP="00442E1C">
            <w:pPr>
              <w:pStyle w:val="Default"/>
            </w:pPr>
          </w:p>
        </w:tc>
        <w:tc>
          <w:tcPr>
            <w:tcW w:w="998" w:type="dxa"/>
            <w:vMerge/>
            <w:tcBorders>
              <w:right w:val="single" w:sz="4" w:space="0" w:color="auto"/>
            </w:tcBorders>
          </w:tcPr>
          <w:p w14:paraId="03B3F1D1" w14:textId="77777777" w:rsidR="00442E1C" w:rsidRDefault="00442E1C" w:rsidP="00442E1C">
            <w:pPr>
              <w:pStyle w:val="Default"/>
              <w:jc w:val="center"/>
              <w:rPr>
                <w:i/>
                <w:sz w:val="27"/>
              </w:rPr>
            </w:pPr>
          </w:p>
        </w:tc>
        <w:tc>
          <w:tcPr>
            <w:tcW w:w="2070" w:type="dxa"/>
            <w:tcBorders>
              <w:top w:val="single" w:sz="4" w:space="0" w:color="auto"/>
              <w:left w:val="single" w:sz="4" w:space="0" w:color="auto"/>
              <w:bottom w:val="single" w:sz="4" w:space="0" w:color="auto"/>
            </w:tcBorders>
          </w:tcPr>
          <w:p w14:paraId="29509686" w14:textId="2E2D4B6A" w:rsidR="00442E1C" w:rsidRDefault="00442E1C" w:rsidP="00442E1C">
            <w:pPr>
              <w:pStyle w:val="Default"/>
              <w:jc w:val="center"/>
              <w:rPr>
                <w:i/>
                <w:sz w:val="27"/>
              </w:rPr>
            </w:pPr>
            <w:r>
              <w:rPr>
                <w:i/>
                <w:sz w:val="27"/>
              </w:rPr>
              <w:t>G0/0/0.3</w:t>
            </w:r>
          </w:p>
        </w:tc>
        <w:tc>
          <w:tcPr>
            <w:tcW w:w="2520" w:type="dxa"/>
            <w:tcBorders>
              <w:top w:val="single" w:sz="4" w:space="0" w:color="auto"/>
              <w:bottom w:val="single" w:sz="4" w:space="0" w:color="auto"/>
            </w:tcBorders>
          </w:tcPr>
          <w:p w14:paraId="13AB63FB" w14:textId="19DF68D7" w:rsidR="00442E1C" w:rsidRPr="00442E1C" w:rsidRDefault="00442E1C" w:rsidP="00442E1C">
            <w:pPr>
              <w:pStyle w:val="Default"/>
              <w:rPr>
                <w:sz w:val="27"/>
              </w:rPr>
            </w:pPr>
            <w:r w:rsidRPr="00F5301C">
              <w:rPr>
                <w:sz w:val="26"/>
                <w:szCs w:val="26"/>
              </w:rPr>
              <w:t>192.168.3.65</w:t>
            </w:r>
            <w:r>
              <w:rPr>
                <w:sz w:val="26"/>
                <w:szCs w:val="26"/>
              </w:rPr>
              <w:t>/27</w:t>
            </w:r>
          </w:p>
        </w:tc>
      </w:tr>
      <w:tr w:rsidR="00442E1C" w14:paraId="284FE282" w14:textId="77777777" w:rsidTr="00A21227">
        <w:trPr>
          <w:trHeight w:val="180"/>
          <w:jc w:val="center"/>
        </w:trPr>
        <w:tc>
          <w:tcPr>
            <w:tcW w:w="1972" w:type="dxa"/>
            <w:vMerge/>
          </w:tcPr>
          <w:p w14:paraId="2B8C4F2D" w14:textId="77777777" w:rsidR="00442E1C" w:rsidRPr="00CB5D36" w:rsidRDefault="00442E1C" w:rsidP="00442E1C">
            <w:pPr>
              <w:pStyle w:val="Default"/>
            </w:pPr>
          </w:p>
        </w:tc>
        <w:tc>
          <w:tcPr>
            <w:tcW w:w="998" w:type="dxa"/>
            <w:vMerge/>
            <w:tcBorders>
              <w:right w:val="single" w:sz="4" w:space="0" w:color="auto"/>
            </w:tcBorders>
          </w:tcPr>
          <w:p w14:paraId="40C644E5" w14:textId="77777777" w:rsidR="00442E1C" w:rsidRDefault="00442E1C" w:rsidP="00442E1C">
            <w:pPr>
              <w:pStyle w:val="Default"/>
              <w:jc w:val="center"/>
              <w:rPr>
                <w:i/>
                <w:sz w:val="27"/>
              </w:rPr>
            </w:pPr>
          </w:p>
        </w:tc>
        <w:tc>
          <w:tcPr>
            <w:tcW w:w="2070" w:type="dxa"/>
            <w:tcBorders>
              <w:top w:val="single" w:sz="4" w:space="0" w:color="auto"/>
              <w:left w:val="single" w:sz="4" w:space="0" w:color="auto"/>
              <w:bottom w:val="single" w:sz="4" w:space="0" w:color="auto"/>
            </w:tcBorders>
          </w:tcPr>
          <w:p w14:paraId="114DCCFA" w14:textId="1AB2FC19" w:rsidR="00442E1C" w:rsidRDefault="00442E1C" w:rsidP="00442E1C">
            <w:pPr>
              <w:pStyle w:val="Default"/>
              <w:jc w:val="center"/>
              <w:rPr>
                <w:i/>
                <w:sz w:val="27"/>
              </w:rPr>
            </w:pPr>
            <w:r>
              <w:rPr>
                <w:i/>
                <w:sz w:val="27"/>
              </w:rPr>
              <w:t>G0/0/0.4</w:t>
            </w:r>
          </w:p>
        </w:tc>
        <w:tc>
          <w:tcPr>
            <w:tcW w:w="2520" w:type="dxa"/>
            <w:tcBorders>
              <w:top w:val="single" w:sz="4" w:space="0" w:color="auto"/>
              <w:bottom w:val="single" w:sz="4" w:space="0" w:color="auto"/>
            </w:tcBorders>
          </w:tcPr>
          <w:p w14:paraId="70BD46BE" w14:textId="2AC5CF9B" w:rsidR="00442E1C" w:rsidRPr="00442E1C" w:rsidRDefault="00442E1C" w:rsidP="00442E1C">
            <w:pPr>
              <w:pStyle w:val="Default"/>
              <w:rPr>
                <w:sz w:val="27"/>
              </w:rPr>
            </w:pPr>
            <w:r w:rsidRPr="00F5301C">
              <w:rPr>
                <w:sz w:val="26"/>
                <w:szCs w:val="26"/>
              </w:rPr>
              <w:t>192.168.3.97</w:t>
            </w:r>
            <w:r>
              <w:rPr>
                <w:sz w:val="26"/>
                <w:szCs w:val="26"/>
              </w:rPr>
              <w:t>/27</w:t>
            </w:r>
          </w:p>
        </w:tc>
      </w:tr>
      <w:tr w:rsidR="00442E1C" w14:paraId="59528D9E" w14:textId="77777777" w:rsidTr="00A21227">
        <w:trPr>
          <w:trHeight w:val="144"/>
          <w:jc w:val="center"/>
        </w:trPr>
        <w:tc>
          <w:tcPr>
            <w:tcW w:w="1972" w:type="dxa"/>
            <w:vMerge/>
          </w:tcPr>
          <w:p w14:paraId="7BD94D4C" w14:textId="77777777" w:rsidR="00442E1C" w:rsidRPr="00CB5D36" w:rsidRDefault="00442E1C" w:rsidP="00442E1C">
            <w:pPr>
              <w:pStyle w:val="Default"/>
            </w:pPr>
          </w:p>
        </w:tc>
        <w:tc>
          <w:tcPr>
            <w:tcW w:w="998" w:type="dxa"/>
            <w:vMerge/>
            <w:tcBorders>
              <w:right w:val="single" w:sz="4" w:space="0" w:color="auto"/>
            </w:tcBorders>
          </w:tcPr>
          <w:p w14:paraId="5A775C23" w14:textId="77777777" w:rsidR="00442E1C" w:rsidRDefault="00442E1C" w:rsidP="00442E1C">
            <w:pPr>
              <w:pStyle w:val="Default"/>
              <w:jc w:val="center"/>
              <w:rPr>
                <w:i/>
                <w:sz w:val="27"/>
              </w:rPr>
            </w:pPr>
          </w:p>
        </w:tc>
        <w:tc>
          <w:tcPr>
            <w:tcW w:w="2070" w:type="dxa"/>
            <w:tcBorders>
              <w:top w:val="single" w:sz="4" w:space="0" w:color="auto"/>
              <w:left w:val="single" w:sz="4" w:space="0" w:color="auto"/>
              <w:bottom w:val="single" w:sz="4" w:space="0" w:color="auto"/>
            </w:tcBorders>
          </w:tcPr>
          <w:p w14:paraId="30168A8D" w14:textId="6C450CB8" w:rsidR="00442E1C" w:rsidRDefault="00442E1C" w:rsidP="00442E1C">
            <w:pPr>
              <w:pStyle w:val="Default"/>
              <w:jc w:val="center"/>
              <w:rPr>
                <w:i/>
                <w:sz w:val="27"/>
              </w:rPr>
            </w:pPr>
            <w:r>
              <w:rPr>
                <w:i/>
                <w:sz w:val="27"/>
              </w:rPr>
              <w:t>G0/0/0.5</w:t>
            </w:r>
          </w:p>
        </w:tc>
        <w:tc>
          <w:tcPr>
            <w:tcW w:w="2520" w:type="dxa"/>
            <w:tcBorders>
              <w:top w:val="single" w:sz="4" w:space="0" w:color="auto"/>
              <w:bottom w:val="single" w:sz="4" w:space="0" w:color="auto"/>
            </w:tcBorders>
          </w:tcPr>
          <w:p w14:paraId="6BCE02E9" w14:textId="01BA3C70" w:rsidR="00442E1C" w:rsidRPr="00442E1C" w:rsidRDefault="00442E1C" w:rsidP="00442E1C">
            <w:pPr>
              <w:pStyle w:val="Default"/>
              <w:rPr>
                <w:sz w:val="27"/>
              </w:rPr>
            </w:pPr>
            <w:r w:rsidRPr="00F5301C">
              <w:rPr>
                <w:sz w:val="26"/>
                <w:szCs w:val="26"/>
              </w:rPr>
              <w:t>192.168.3.129</w:t>
            </w:r>
            <w:r>
              <w:rPr>
                <w:sz w:val="26"/>
                <w:szCs w:val="26"/>
              </w:rPr>
              <w:t>/27</w:t>
            </w:r>
          </w:p>
        </w:tc>
      </w:tr>
      <w:tr w:rsidR="00442E1C" w14:paraId="16293B59" w14:textId="77777777" w:rsidTr="00A21227">
        <w:trPr>
          <w:trHeight w:val="144"/>
          <w:jc w:val="center"/>
        </w:trPr>
        <w:tc>
          <w:tcPr>
            <w:tcW w:w="1972" w:type="dxa"/>
            <w:vMerge/>
          </w:tcPr>
          <w:p w14:paraId="6184436C" w14:textId="77777777" w:rsidR="00442E1C" w:rsidRPr="00CB5D36" w:rsidRDefault="00442E1C" w:rsidP="00442E1C">
            <w:pPr>
              <w:pStyle w:val="Default"/>
            </w:pPr>
          </w:p>
        </w:tc>
        <w:tc>
          <w:tcPr>
            <w:tcW w:w="998" w:type="dxa"/>
            <w:vMerge/>
            <w:tcBorders>
              <w:right w:val="single" w:sz="4" w:space="0" w:color="auto"/>
            </w:tcBorders>
          </w:tcPr>
          <w:p w14:paraId="2A1B62C6" w14:textId="77777777" w:rsidR="00442E1C" w:rsidRDefault="00442E1C" w:rsidP="00442E1C">
            <w:pPr>
              <w:pStyle w:val="Default"/>
              <w:jc w:val="center"/>
              <w:rPr>
                <w:i/>
                <w:sz w:val="27"/>
              </w:rPr>
            </w:pPr>
          </w:p>
        </w:tc>
        <w:tc>
          <w:tcPr>
            <w:tcW w:w="2070" w:type="dxa"/>
            <w:tcBorders>
              <w:top w:val="single" w:sz="4" w:space="0" w:color="auto"/>
              <w:left w:val="single" w:sz="4" w:space="0" w:color="auto"/>
            </w:tcBorders>
          </w:tcPr>
          <w:p w14:paraId="77A905EA" w14:textId="592857F2" w:rsidR="00442E1C" w:rsidRDefault="00442E1C" w:rsidP="00442E1C">
            <w:pPr>
              <w:pStyle w:val="Default"/>
              <w:jc w:val="center"/>
              <w:rPr>
                <w:i/>
                <w:sz w:val="27"/>
              </w:rPr>
            </w:pPr>
            <w:r>
              <w:rPr>
                <w:i/>
                <w:sz w:val="27"/>
              </w:rPr>
              <w:t>G0/0/0.11</w:t>
            </w:r>
          </w:p>
        </w:tc>
        <w:tc>
          <w:tcPr>
            <w:tcW w:w="2520" w:type="dxa"/>
            <w:tcBorders>
              <w:top w:val="single" w:sz="4" w:space="0" w:color="auto"/>
            </w:tcBorders>
          </w:tcPr>
          <w:p w14:paraId="2A54E6DB" w14:textId="60AD40F8" w:rsidR="00442E1C" w:rsidRDefault="00442E1C" w:rsidP="00442E1C">
            <w:pPr>
              <w:pStyle w:val="Default"/>
              <w:rPr>
                <w:sz w:val="27"/>
              </w:rPr>
            </w:pPr>
            <w:r w:rsidRPr="00F5301C">
              <w:rPr>
                <w:sz w:val="26"/>
                <w:szCs w:val="26"/>
              </w:rPr>
              <w:t>192.168.11.1</w:t>
            </w:r>
            <w:r>
              <w:rPr>
                <w:sz w:val="26"/>
                <w:szCs w:val="26"/>
              </w:rPr>
              <w:t>/24</w:t>
            </w:r>
          </w:p>
        </w:tc>
      </w:tr>
    </w:tbl>
    <w:p w14:paraId="2CE81B46" w14:textId="52EB22A3" w:rsidR="00F5301C" w:rsidRDefault="00A21227" w:rsidP="00A21227">
      <w:pPr>
        <w:pStyle w:val="TableofFigures"/>
      </w:pPr>
      <w:bookmarkStart w:id="21" w:name="_Toc120223119"/>
      <w:r>
        <w:t>Bảng 2.1</w:t>
      </w:r>
      <w:bookmarkEnd w:id="21"/>
    </w:p>
    <w:p w14:paraId="23B9A86A" w14:textId="1AE87510" w:rsidR="008F503C" w:rsidRDefault="008F503C" w:rsidP="008F503C">
      <w:pPr>
        <w:pStyle w:val="Tiumccp1"/>
      </w:pPr>
      <w:bookmarkStart w:id="22" w:name="_Toc120224566"/>
      <w:r>
        <w:t>2.3 Lập bảng thiết kế thông tin vlan, interface vlan trong hệ thống</w:t>
      </w:r>
      <w:bookmarkEnd w:id="22"/>
    </w:p>
    <w:tbl>
      <w:tblPr>
        <w:tblW w:w="75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72"/>
        <w:gridCol w:w="1988"/>
        <w:gridCol w:w="3600"/>
      </w:tblGrid>
      <w:tr w:rsidR="002F1D79" w:rsidRPr="00442E1C" w14:paraId="365A492A" w14:textId="77777777" w:rsidTr="00A21227">
        <w:trPr>
          <w:trHeight w:val="273"/>
          <w:jc w:val="center"/>
        </w:trPr>
        <w:tc>
          <w:tcPr>
            <w:tcW w:w="1972" w:type="dxa"/>
          </w:tcPr>
          <w:p w14:paraId="63F53123" w14:textId="77777777" w:rsidR="002F1D79" w:rsidRPr="00315872" w:rsidRDefault="002F1D79" w:rsidP="00315872">
            <w:pPr>
              <w:pStyle w:val="Default"/>
              <w:jc w:val="center"/>
              <w:rPr>
                <w:b/>
                <w:sz w:val="26"/>
                <w:szCs w:val="26"/>
              </w:rPr>
            </w:pPr>
            <w:r w:rsidRPr="00315872">
              <w:rPr>
                <w:b/>
                <w:sz w:val="26"/>
                <w:szCs w:val="26"/>
              </w:rPr>
              <w:t>Thiết</w:t>
            </w:r>
            <w:r w:rsidRPr="00315872">
              <w:rPr>
                <w:b/>
                <w:spacing w:val="1"/>
                <w:sz w:val="26"/>
                <w:szCs w:val="26"/>
              </w:rPr>
              <w:t xml:space="preserve"> </w:t>
            </w:r>
            <w:r w:rsidRPr="00315872">
              <w:rPr>
                <w:b/>
                <w:sz w:val="26"/>
                <w:szCs w:val="26"/>
              </w:rPr>
              <w:t>bị</w:t>
            </w:r>
          </w:p>
        </w:tc>
        <w:tc>
          <w:tcPr>
            <w:tcW w:w="1988" w:type="dxa"/>
          </w:tcPr>
          <w:p w14:paraId="506B027A" w14:textId="77777777" w:rsidR="002F1D79" w:rsidRPr="00315872" w:rsidRDefault="002F1D79" w:rsidP="00315872">
            <w:pPr>
              <w:pStyle w:val="Default"/>
              <w:jc w:val="center"/>
              <w:rPr>
                <w:b/>
                <w:sz w:val="26"/>
                <w:szCs w:val="26"/>
              </w:rPr>
            </w:pPr>
            <w:r w:rsidRPr="00315872">
              <w:rPr>
                <w:b/>
                <w:sz w:val="26"/>
                <w:szCs w:val="26"/>
              </w:rPr>
              <w:t>Cổng</w:t>
            </w:r>
          </w:p>
        </w:tc>
        <w:tc>
          <w:tcPr>
            <w:tcW w:w="3600" w:type="dxa"/>
          </w:tcPr>
          <w:p w14:paraId="344AD857" w14:textId="66947E10" w:rsidR="002F1D79" w:rsidRPr="00315872" w:rsidRDefault="00315872" w:rsidP="00315872">
            <w:pPr>
              <w:pStyle w:val="Default"/>
              <w:jc w:val="center"/>
              <w:rPr>
                <w:b/>
                <w:sz w:val="26"/>
                <w:szCs w:val="26"/>
              </w:rPr>
            </w:pPr>
            <w:r w:rsidRPr="00315872">
              <w:rPr>
                <w:b/>
                <w:sz w:val="26"/>
                <w:szCs w:val="26"/>
              </w:rPr>
              <w:t>Mode</w:t>
            </w:r>
          </w:p>
        </w:tc>
      </w:tr>
      <w:tr w:rsidR="00315872" w:rsidRPr="00442E1C" w14:paraId="593F2D18" w14:textId="77777777" w:rsidTr="00A21227">
        <w:trPr>
          <w:trHeight w:val="144"/>
          <w:jc w:val="center"/>
        </w:trPr>
        <w:tc>
          <w:tcPr>
            <w:tcW w:w="1972" w:type="dxa"/>
            <w:vMerge w:val="restart"/>
          </w:tcPr>
          <w:p w14:paraId="21A10A86" w14:textId="41844797" w:rsidR="00315872" w:rsidRPr="002E07A6" w:rsidRDefault="00315872" w:rsidP="002E07A6">
            <w:pPr>
              <w:pStyle w:val="Default"/>
              <w:rPr>
                <w:sz w:val="26"/>
                <w:szCs w:val="26"/>
              </w:rPr>
            </w:pPr>
            <w:r w:rsidRPr="002E07A6">
              <w:rPr>
                <w:sz w:val="26"/>
                <w:szCs w:val="26"/>
              </w:rPr>
              <w:t>SwitchQ7</w:t>
            </w:r>
          </w:p>
        </w:tc>
        <w:tc>
          <w:tcPr>
            <w:tcW w:w="1988" w:type="dxa"/>
            <w:tcBorders>
              <w:bottom w:val="single" w:sz="4" w:space="0" w:color="auto"/>
            </w:tcBorders>
          </w:tcPr>
          <w:p w14:paraId="3A1D7073" w14:textId="6279BCC3" w:rsidR="00315872" w:rsidRPr="002E07A6" w:rsidRDefault="00315872" w:rsidP="002E07A6">
            <w:pPr>
              <w:pStyle w:val="Default"/>
              <w:rPr>
                <w:sz w:val="26"/>
                <w:szCs w:val="26"/>
              </w:rPr>
            </w:pPr>
            <w:r>
              <w:rPr>
                <w:sz w:val="26"/>
                <w:szCs w:val="26"/>
              </w:rPr>
              <w:t>G0/1</w:t>
            </w:r>
          </w:p>
        </w:tc>
        <w:tc>
          <w:tcPr>
            <w:tcW w:w="3600" w:type="dxa"/>
            <w:vMerge w:val="restart"/>
          </w:tcPr>
          <w:p w14:paraId="1DC52576" w14:textId="77777777" w:rsidR="00315872" w:rsidRDefault="00315872" w:rsidP="002E07A6">
            <w:pPr>
              <w:pStyle w:val="Default"/>
              <w:rPr>
                <w:sz w:val="26"/>
                <w:szCs w:val="26"/>
              </w:rPr>
            </w:pPr>
          </w:p>
          <w:p w14:paraId="166FC758" w14:textId="3D310CCF" w:rsidR="00315872" w:rsidRPr="002E07A6" w:rsidRDefault="00315872" w:rsidP="002E07A6">
            <w:pPr>
              <w:pStyle w:val="Default"/>
              <w:rPr>
                <w:sz w:val="26"/>
                <w:szCs w:val="26"/>
              </w:rPr>
            </w:pPr>
            <w:r>
              <w:rPr>
                <w:sz w:val="26"/>
                <w:szCs w:val="26"/>
              </w:rPr>
              <w:t>Trunk(Vlan1-Vlan11)</w:t>
            </w:r>
          </w:p>
        </w:tc>
      </w:tr>
      <w:tr w:rsidR="00315872" w:rsidRPr="00442E1C" w14:paraId="1E4D71E4" w14:textId="77777777" w:rsidTr="00A21227">
        <w:trPr>
          <w:trHeight w:val="144"/>
          <w:jc w:val="center"/>
        </w:trPr>
        <w:tc>
          <w:tcPr>
            <w:tcW w:w="1972" w:type="dxa"/>
            <w:vMerge/>
          </w:tcPr>
          <w:p w14:paraId="0CF8382F" w14:textId="77777777" w:rsidR="00315872" w:rsidRPr="002E07A6" w:rsidRDefault="00315872" w:rsidP="002E07A6">
            <w:pPr>
              <w:pStyle w:val="Default"/>
              <w:rPr>
                <w:sz w:val="26"/>
                <w:szCs w:val="26"/>
              </w:rPr>
            </w:pPr>
          </w:p>
        </w:tc>
        <w:tc>
          <w:tcPr>
            <w:tcW w:w="1988" w:type="dxa"/>
            <w:tcBorders>
              <w:top w:val="single" w:sz="4" w:space="0" w:color="auto"/>
              <w:bottom w:val="single" w:sz="4" w:space="0" w:color="auto"/>
            </w:tcBorders>
          </w:tcPr>
          <w:p w14:paraId="29900C10" w14:textId="2FE32F35" w:rsidR="00315872" w:rsidRPr="002E07A6" w:rsidRDefault="00315872" w:rsidP="002E07A6">
            <w:pPr>
              <w:pStyle w:val="Default"/>
              <w:rPr>
                <w:sz w:val="26"/>
                <w:szCs w:val="26"/>
              </w:rPr>
            </w:pPr>
            <w:r>
              <w:rPr>
                <w:sz w:val="26"/>
                <w:szCs w:val="26"/>
              </w:rPr>
              <w:t>G0/2</w:t>
            </w:r>
          </w:p>
        </w:tc>
        <w:tc>
          <w:tcPr>
            <w:tcW w:w="3600" w:type="dxa"/>
            <w:vMerge/>
          </w:tcPr>
          <w:p w14:paraId="162B8301" w14:textId="77777777" w:rsidR="00315872" w:rsidRPr="002E07A6" w:rsidRDefault="00315872" w:rsidP="002E07A6">
            <w:pPr>
              <w:pStyle w:val="Default"/>
              <w:rPr>
                <w:sz w:val="26"/>
                <w:szCs w:val="26"/>
              </w:rPr>
            </w:pPr>
          </w:p>
        </w:tc>
      </w:tr>
      <w:tr w:rsidR="00315872" w:rsidRPr="00442E1C" w14:paraId="781AE0BC" w14:textId="77777777" w:rsidTr="00A21227">
        <w:trPr>
          <w:trHeight w:val="144"/>
          <w:jc w:val="center"/>
        </w:trPr>
        <w:tc>
          <w:tcPr>
            <w:tcW w:w="1972" w:type="dxa"/>
            <w:vMerge/>
          </w:tcPr>
          <w:p w14:paraId="520DAE3E" w14:textId="77777777" w:rsidR="00315872" w:rsidRPr="002E07A6" w:rsidRDefault="00315872" w:rsidP="002E07A6">
            <w:pPr>
              <w:pStyle w:val="Default"/>
              <w:rPr>
                <w:sz w:val="26"/>
                <w:szCs w:val="26"/>
              </w:rPr>
            </w:pPr>
          </w:p>
        </w:tc>
        <w:tc>
          <w:tcPr>
            <w:tcW w:w="1988" w:type="dxa"/>
            <w:tcBorders>
              <w:top w:val="single" w:sz="4" w:space="0" w:color="auto"/>
            </w:tcBorders>
          </w:tcPr>
          <w:p w14:paraId="71E25D35" w14:textId="6BD31063" w:rsidR="00315872" w:rsidRPr="002E07A6" w:rsidRDefault="00315872" w:rsidP="002E07A6">
            <w:pPr>
              <w:pStyle w:val="Default"/>
              <w:rPr>
                <w:sz w:val="26"/>
                <w:szCs w:val="26"/>
              </w:rPr>
            </w:pPr>
            <w:r>
              <w:rPr>
                <w:sz w:val="26"/>
                <w:szCs w:val="26"/>
              </w:rPr>
              <w:t>F0/24</w:t>
            </w:r>
          </w:p>
        </w:tc>
        <w:tc>
          <w:tcPr>
            <w:tcW w:w="3600" w:type="dxa"/>
            <w:vMerge/>
          </w:tcPr>
          <w:p w14:paraId="141EAE8C" w14:textId="77777777" w:rsidR="00315872" w:rsidRPr="002E07A6" w:rsidRDefault="00315872" w:rsidP="002E07A6">
            <w:pPr>
              <w:pStyle w:val="Default"/>
              <w:rPr>
                <w:sz w:val="26"/>
                <w:szCs w:val="26"/>
              </w:rPr>
            </w:pPr>
          </w:p>
        </w:tc>
      </w:tr>
      <w:tr w:rsidR="00315872" w:rsidRPr="00442E1C" w14:paraId="705F52CB" w14:textId="77777777" w:rsidTr="00A21227">
        <w:trPr>
          <w:trHeight w:val="144"/>
          <w:jc w:val="center"/>
        </w:trPr>
        <w:tc>
          <w:tcPr>
            <w:tcW w:w="1972" w:type="dxa"/>
            <w:vMerge/>
          </w:tcPr>
          <w:p w14:paraId="64115F5E" w14:textId="77777777" w:rsidR="00315872" w:rsidRPr="002E07A6" w:rsidRDefault="00315872" w:rsidP="002E07A6">
            <w:pPr>
              <w:pStyle w:val="Default"/>
              <w:rPr>
                <w:sz w:val="26"/>
                <w:szCs w:val="26"/>
              </w:rPr>
            </w:pPr>
          </w:p>
        </w:tc>
        <w:tc>
          <w:tcPr>
            <w:tcW w:w="1988" w:type="dxa"/>
            <w:tcBorders>
              <w:top w:val="single" w:sz="4" w:space="0" w:color="auto"/>
            </w:tcBorders>
          </w:tcPr>
          <w:p w14:paraId="09848CD7" w14:textId="48A842E1" w:rsidR="00315872" w:rsidRDefault="00315872" w:rsidP="002E07A6">
            <w:pPr>
              <w:pStyle w:val="Default"/>
              <w:rPr>
                <w:sz w:val="26"/>
                <w:szCs w:val="26"/>
              </w:rPr>
            </w:pPr>
            <w:r>
              <w:rPr>
                <w:sz w:val="26"/>
                <w:szCs w:val="26"/>
              </w:rPr>
              <w:t>Còn lại</w:t>
            </w:r>
          </w:p>
        </w:tc>
        <w:tc>
          <w:tcPr>
            <w:tcW w:w="3600" w:type="dxa"/>
          </w:tcPr>
          <w:p w14:paraId="3D1BD8F7" w14:textId="6530580B" w:rsidR="00315872" w:rsidRPr="002E07A6" w:rsidRDefault="00315872" w:rsidP="002E07A6">
            <w:pPr>
              <w:pStyle w:val="Default"/>
              <w:rPr>
                <w:sz w:val="26"/>
                <w:szCs w:val="26"/>
              </w:rPr>
            </w:pPr>
            <w:r>
              <w:rPr>
                <w:sz w:val="26"/>
                <w:szCs w:val="26"/>
              </w:rPr>
              <w:t>Access</w:t>
            </w:r>
          </w:p>
        </w:tc>
      </w:tr>
      <w:tr w:rsidR="00315872" w:rsidRPr="00442E1C" w14:paraId="6FAE299F" w14:textId="77777777" w:rsidTr="00A21227">
        <w:trPr>
          <w:trHeight w:val="132"/>
          <w:jc w:val="center"/>
        </w:trPr>
        <w:tc>
          <w:tcPr>
            <w:tcW w:w="1972" w:type="dxa"/>
            <w:vMerge w:val="restart"/>
          </w:tcPr>
          <w:p w14:paraId="52D7A831" w14:textId="64AEB21E" w:rsidR="00315872" w:rsidRPr="002E07A6" w:rsidRDefault="00315872" w:rsidP="002E07A6">
            <w:pPr>
              <w:pStyle w:val="Default"/>
              <w:rPr>
                <w:sz w:val="26"/>
                <w:szCs w:val="26"/>
              </w:rPr>
            </w:pPr>
            <w:r w:rsidRPr="002E07A6">
              <w:rPr>
                <w:sz w:val="26"/>
                <w:szCs w:val="26"/>
              </w:rPr>
              <w:t>SwitchQ7_2</w:t>
            </w:r>
          </w:p>
        </w:tc>
        <w:tc>
          <w:tcPr>
            <w:tcW w:w="1988" w:type="dxa"/>
            <w:tcBorders>
              <w:bottom w:val="single" w:sz="4" w:space="0" w:color="auto"/>
            </w:tcBorders>
          </w:tcPr>
          <w:p w14:paraId="365C38F7" w14:textId="016A5226" w:rsidR="00315872" w:rsidRPr="002E07A6" w:rsidRDefault="00315872" w:rsidP="002E07A6">
            <w:pPr>
              <w:pStyle w:val="Default"/>
              <w:rPr>
                <w:sz w:val="26"/>
                <w:szCs w:val="26"/>
              </w:rPr>
            </w:pPr>
            <w:r>
              <w:rPr>
                <w:sz w:val="26"/>
                <w:szCs w:val="26"/>
              </w:rPr>
              <w:t>G0/1</w:t>
            </w:r>
          </w:p>
        </w:tc>
        <w:tc>
          <w:tcPr>
            <w:tcW w:w="3600" w:type="dxa"/>
            <w:vMerge w:val="restart"/>
          </w:tcPr>
          <w:p w14:paraId="0B023B6B" w14:textId="6C8AF865" w:rsidR="00315872" w:rsidRPr="002E07A6" w:rsidRDefault="00315872" w:rsidP="002E07A6">
            <w:pPr>
              <w:pStyle w:val="Default"/>
              <w:rPr>
                <w:sz w:val="26"/>
                <w:szCs w:val="26"/>
              </w:rPr>
            </w:pPr>
            <w:r>
              <w:rPr>
                <w:sz w:val="26"/>
                <w:szCs w:val="26"/>
              </w:rPr>
              <w:t>Trunk(Vlan1-Vlan11)</w:t>
            </w:r>
          </w:p>
        </w:tc>
      </w:tr>
      <w:tr w:rsidR="00315872" w:rsidRPr="00442E1C" w14:paraId="15CC00DD" w14:textId="77777777" w:rsidTr="00A21227">
        <w:trPr>
          <w:trHeight w:val="132"/>
          <w:jc w:val="center"/>
        </w:trPr>
        <w:tc>
          <w:tcPr>
            <w:tcW w:w="1972" w:type="dxa"/>
            <w:vMerge/>
          </w:tcPr>
          <w:p w14:paraId="228E822C" w14:textId="77777777" w:rsidR="00315872" w:rsidRPr="002E07A6" w:rsidRDefault="00315872" w:rsidP="002E07A6">
            <w:pPr>
              <w:pStyle w:val="Default"/>
              <w:rPr>
                <w:sz w:val="26"/>
                <w:szCs w:val="26"/>
              </w:rPr>
            </w:pPr>
          </w:p>
        </w:tc>
        <w:tc>
          <w:tcPr>
            <w:tcW w:w="1988" w:type="dxa"/>
            <w:tcBorders>
              <w:top w:val="single" w:sz="4" w:space="0" w:color="auto"/>
              <w:bottom w:val="single" w:sz="4" w:space="0" w:color="auto"/>
            </w:tcBorders>
          </w:tcPr>
          <w:p w14:paraId="50249A97" w14:textId="73B79B1D" w:rsidR="00315872" w:rsidRPr="002E07A6" w:rsidRDefault="00315872" w:rsidP="002E07A6">
            <w:pPr>
              <w:pStyle w:val="Default"/>
              <w:rPr>
                <w:sz w:val="26"/>
                <w:szCs w:val="26"/>
              </w:rPr>
            </w:pPr>
            <w:r>
              <w:rPr>
                <w:sz w:val="26"/>
                <w:szCs w:val="26"/>
              </w:rPr>
              <w:t>F0/24</w:t>
            </w:r>
          </w:p>
        </w:tc>
        <w:tc>
          <w:tcPr>
            <w:tcW w:w="3600" w:type="dxa"/>
            <w:vMerge/>
          </w:tcPr>
          <w:p w14:paraId="274B7B75" w14:textId="77777777" w:rsidR="00315872" w:rsidRPr="002E07A6" w:rsidRDefault="00315872" w:rsidP="002E07A6">
            <w:pPr>
              <w:pStyle w:val="Default"/>
              <w:rPr>
                <w:sz w:val="26"/>
                <w:szCs w:val="26"/>
              </w:rPr>
            </w:pPr>
          </w:p>
        </w:tc>
      </w:tr>
      <w:tr w:rsidR="00315872" w:rsidRPr="00442E1C" w14:paraId="3EA272EE" w14:textId="77777777" w:rsidTr="00A21227">
        <w:trPr>
          <w:trHeight w:val="132"/>
          <w:jc w:val="center"/>
        </w:trPr>
        <w:tc>
          <w:tcPr>
            <w:tcW w:w="1972" w:type="dxa"/>
            <w:vMerge/>
          </w:tcPr>
          <w:p w14:paraId="6D9C4EE0" w14:textId="77777777" w:rsidR="00315872" w:rsidRPr="002E07A6" w:rsidRDefault="00315872" w:rsidP="00315872">
            <w:pPr>
              <w:pStyle w:val="Default"/>
              <w:rPr>
                <w:sz w:val="26"/>
                <w:szCs w:val="26"/>
              </w:rPr>
            </w:pPr>
          </w:p>
        </w:tc>
        <w:tc>
          <w:tcPr>
            <w:tcW w:w="1988" w:type="dxa"/>
            <w:tcBorders>
              <w:top w:val="single" w:sz="4" w:space="0" w:color="auto"/>
              <w:bottom w:val="single" w:sz="4" w:space="0" w:color="auto"/>
            </w:tcBorders>
          </w:tcPr>
          <w:p w14:paraId="208AEC4D" w14:textId="1B5C615F" w:rsidR="00315872" w:rsidRDefault="00315872" w:rsidP="00315872">
            <w:pPr>
              <w:pStyle w:val="Default"/>
              <w:rPr>
                <w:sz w:val="26"/>
                <w:szCs w:val="26"/>
              </w:rPr>
            </w:pPr>
            <w:r>
              <w:rPr>
                <w:sz w:val="26"/>
                <w:szCs w:val="26"/>
              </w:rPr>
              <w:t>Còn lại</w:t>
            </w:r>
          </w:p>
        </w:tc>
        <w:tc>
          <w:tcPr>
            <w:tcW w:w="3600" w:type="dxa"/>
          </w:tcPr>
          <w:p w14:paraId="0C980271" w14:textId="4210371A" w:rsidR="00315872" w:rsidRPr="002E07A6" w:rsidRDefault="00315872" w:rsidP="00315872">
            <w:pPr>
              <w:pStyle w:val="Default"/>
              <w:rPr>
                <w:sz w:val="26"/>
                <w:szCs w:val="26"/>
              </w:rPr>
            </w:pPr>
            <w:r>
              <w:rPr>
                <w:sz w:val="26"/>
                <w:szCs w:val="26"/>
              </w:rPr>
              <w:t>Access</w:t>
            </w:r>
          </w:p>
        </w:tc>
      </w:tr>
      <w:tr w:rsidR="00315872" w:rsidRPr="00442E1C" w14:paraId="253C79F5" w14:textId="77777777" w:rsidTr="00A21227">
        <w:trPr>
          <w:trHeight w:val="144"/>
          <w:jc w:val="center"/>
        </w:trPr>
        <w:tc>
          <w:tcPr>
            <w:tcW w:w="1972" w:type="dxa"/>
            <w:vMerge w:val="restart"/>
          </w:tcPr>
          <w:p w14:paraId="7A0E287D" w14:textId="5A1C672E" w:rsidR="00315872" w:rsidRPr="002E07A6" w:rsidRDefault="00315872" w:rsidP="002E07A6">
            <w:pPr>
              <w:pStyle w:val="Default"/>
              <w:rPr>
                <w:sz w:val="26"/>
                <w:szCs w:val="26"/>
              </w:rPr>
            </w:pPr>
            <w:r w:rsidRPr="002E07A6">
              <w:rPr>
                <w:sz w:val="26"/>
                <w:szCs w:val="26"/>
              </w:rPr>
              <w:t>SwitchQ7_3</w:t>
            </w:r>
          </w:p>
        </w:tc>
        <w:tc>
          <w:tcPr>
            <w:tcW w:w="1988" w:type="dxa"/>
            <w:tcBorders>
              <w:bottom w:val="single" w:sz="4" w:space="0" w:color="auto"/>
            </w:tcBorders>
          </w:tcPr>
          <w:p w14:paraId="0C344A82" w14:textId="0E327109" w:rsidR="00315872" w:rsidRPr="002E07A6" w:rsidRDefault="00315872" w:rsidP="002E07A6">
            <w:pPr>
              <w:pStyle w:val="Default"/>
              <w:rPr>
                <w:sz w:val="26"/>
                <w:szCs w:val="26"/>
              </w:rPr>
            </w:pPr>
            <w:r>
              <w:rPr>
                <w:sz w:val="26"/>
                <w:szCs w:val="26"/>
              </w:rPr>
              <w:t>G0/1</w:t>
            </w:r>
          </w:p>
        </w:tc>
        <w:tc>
          <w:tcPr>
            <w:tcW w:w="3600" w:type="dxa"/>
            <w:vMerge w:val="restart"/>
          </w:tcPr>
          <w:p w14:paraId="4D1B23E2" w14:textId="2A683D98" w:rsidR="00315872" w:rsidRPr="002E07A6" w:rsidRDefault="00315872" w:rsidP="002E07A6">
            <w:pPr>
              <w:pStyle w:val="Default"/>
              <w:rPr>
                <w:sz w:val="26"/>
                <w:szCs w:val="26"/>
              </w:rPr>
            </w:pPr>
            <w:r>
              <w:rPr>
                <w:sz w:val="26"/>
                <w:szCs w:val="26"/>
              </w:rPr>
              <w:t>Trunk(Vlan1-Vlan11)</w:t>
            </w:r>
          </w:p>
        </w:tc>
      </w:tr>
      <w:tr w:rsidR="00315872" w:rsidRPr="00442E1C" w14:paraId="5EC366B0" w14:textId="77777777" w:rsidTr="00A21227">
        <w:trPr>
          <w:trHeight w:val="168"/>
          <w:jc w:val="center"/>
        </w:trPr>
        <w:tc>
          <w:tcPr>
            <w:tcW w:w="1972" w:type="dxa"/>
            <w:vMerge/>
          </w:tcPr>
          <w:p w14:paraId="54070E13" w14:textId="77777777" w:rsidR="00315872" w:rsidRPr="002E07A6" w:rsidRDefault="00315872" w:rsidP="002E07A6">
            <w:pPr>
              <w:pStyle w:val="Default"/>
              <w:rPr>
                <w:sz w:val="26"/>
                <w:szCs w:val="26"/>
              </w:rPr>
            </w:pPr>
          </w:p>
        </w:tc>
        <w:tc>
          <w:tcPr>
            <w:tcW w:w="1988" w:type="dxa"/>
            <w:tcBorders>
              <w:top w:val="single" w:sz="4" w:space="0" w:color="auto"/>
              <w:bottom w:val="single" w:sz="4" w:space="0" w:color="auto"/>
            </w:tcBorders>
          </w:tcPr>
          <w:p w14:paraId="2DB3DA20" w14:textId="37A61F77" w:rsidR="00315872" w:rsidRPr="002E07A6" w:rsidRDefault="00315872" w:rsidP="002E07A6">
            <w:pPr>
              <w:pStyle w:val="Default"/>
              <w:rPr>
                <w:sz w:val="26"/>
                <w:szCs w:val="26"/>
              </w:rPr>
            </w:pPr>
            <w:r>
              <w:rPr>
                <w:sz w:val="26"/>
                <w:szCs w:val="26"/>
              </w:rPr>
              <w:t>G0/2</w:t>
            </w:r>
          </w:p>
        </w:tc>
        <w:tc>
          <w:tcPr>
            <w:tcW w:w="3600" w:type="dxa"/>
            <w:vMerge/>
          </w:tcPr>
          <w:p w14:paraId="67C3D4B1" w14:textId="77777777" w:rsidR="00315872" w:rsidRPr="002E07A6" w:rsidRDefault="00315872" w:rsidP="002E07A6">
            <w:pPr>
              <w:pStyle w:val="Default"/>
              <w:rPr>
                <w:sz w:val="26"/>
                <w:szCs w:val="26"/>
              </w:rPr>
            </w:pPr>
          </w:p>
        </w:tc>
      </w:tr>
      <w:tr w:rsidR="00315872" w:rsidRPr="00442E1C" w14:paraId="49FB0C4C" w14:textId="77777777" w:rsidTr="00A21227">
        <w:trPr>
          <w:trHeight w:val="168"/>
          <w:jc w:val="center"/>
        </w:trPr>
        <w:tc>
          <w:tcPr>
            <w:tcW w:w="1972" w:type="dxa"/>
            <w:vMerge/>
          </w:tcPr>
          <w:p w14:paraId="364D4CBB" w14:textId="77777777" w:rsidR="00315872" w:rsidRPr="002E07A6" w:rsidRDefault="00315872" w:rsidP="00315872">
            <w:pPr>
              <w:pStyle w:val="Default"/>
              <w:rPr>
                <w:sz w:val="26"/>
                <w:szCs w:val="26"/>
              </w:rPr>
            </w:pPr>
          </w:p>
        </w:tc>
        <w:tc>
          <w:tcPr>
            <w:tcW w:w="1988" w:type="dxa"/>
            <w:tcBorders>
              <w:top w:val="single" w:sz="4" w:space="0" w:color="auto"/>
              <w:bottom w:val="single" w:sz="4" w:space="0" w:color="auto"/>
            </w:tcBorders>
          </w:tcPr>
          <w:p w14:paraId="4E856C0A" w14:textId="0FE6FD0D" w:rsidR="00315872" w:rsidRDefault="00315872" w:rsidP="00315872">
            <w:pPr>
              <w:pStyle w:val="Default"/>
              <w:rPr>
                <w:sz w:val="26"/>
                <w:szCs w:val="26"/>
              </w:rPr>
            </w:pPr>
            <w:r>
              <w:rPr>
                <w:sz w:val="26"/>
                <w:szCs w:val="26"/>
              </w:rPr>
              <w:t>Còn lại</w:t>
            </w:r>
          </w:p>
        </w:tc>
        <w:tc>
          <w:tcPr>
            <w:tcW w:w="3600" w:type="dxa"/>
          </w:tcPr>
          <w:p w14:paraId="6F8E87C2" w14:textId="2B868469" w:rsidR="00315872" w:rsidRPr="002E07A6" w:rsidRDefault="00315872" w:rsidP="00315872">
            <w:pPr>
              <w:pStyle w:val="Default"/>
              <w:rPr>
                <w:sz w:val="26"/>
                <w:szCs w:val="26"/>
              </w:rPr>
            </w:pPr>
            <w:r>
              <w:rPr>
                <w:sz w:val="26"/>
                <w:szCs w:val="26"/>
              </w:rPr>
              <w:t>Access</w:t>
            </w:r>
          </w:p>
        </w:tc>
      </w:tr>
      <w:tr w:rsidR="00315872" w:rsidRPr="00442E1C" w14:paraId="3A17EC62" w14:textId="77777777" w:rsidTr="00A21227">
        <w:trPr>
          <w:trHeight w:val="132"/>
          <w:jc w:val="center"/>
        </w:trPr>
        <w:tc>
          <w:tcPr>
            <w:tcW w:w="1972" w:type="dxa"/>
            <w:vMerge w:val="restart"/>
          </w:tcPr>
          <w:p w14:paraId="266991C3" w14:textId="02CF8265" w:rsidR="00315872" w:rsidRPr="002E07A6" w:rsidRDefault="00315872" w:rsidP="002E07A6">
            <w:pPr>
              <w:pStyle w:val="Default"/>
              <w:rPr>
                <w:sz w:val="26"/>
                <w:szCs w:val="26"/>
              </w:rPr>
            </w:pPr>
            <w:r w:rsidRPr="002E07A6">
              <w:rPr>
                <w:sz w:val="26"/>
                <w:szCs w:val="26"/>
              </w:rPr>
              <w:t>Switch_TD</w:t>
            </w:r>
          </w:p>
        </w:tc>
        <w:tc>
          <w:tcPr>
            <w:tcW w:w="1988" w:type="dxa"/>
            <w:tcBorders>
              <w:bottom w:val="single" w:sz="4" w:space="0" w:color="auto"/>
            </w:tcBorders>
          </w:tcPr>
          <w:p w14:paraId="3B09BFC1" w14:textId="26710BBB" w:rsidR="00315872" w:rsidRPr="002E07A6" w:rsidRDefault="00315872" w:rsidP="002E07A6">
            <w:pPr>
              <w:pStyle w:val="Default"/>
              <w:rPr>
                <w:sz w:val="26"/>
                <w:szCs w:val="26"/>
              </w:rPr>
            </w:pPr>
            <w:r>
              <w:rPr>
                <w:sz w:val="26"/>
                <w:szCs w:val="26"/>
              </w:rPr>
              <w:t>G0/1</w:t>
            </w:r>
          </w:p>
        </w:tc>
        <w:tc>
          <w:tcPr>
            <w:tcW w:w="3600" w:type="dxa"/>
            <w:vMerge w:val="restart"/>
          </w:tcPr>
          <w:p w14:paraId="000E27C2" w14:textId="3DCEC976" w:rsidR="00315872" w:rsidRPr="002E07A6" w:rsidRDefault="00315872" w:rsidP="002E07A6">
            <w:pPr>
              <w:pStyle w:val="Default"/>
              <w:rPr>
                <w:sz w:val="26"/>
                <w:szCs w:val="26"/>
              </w:rPr>
            </w:pPr>
            <w:r>
              <w:rPr>
                <w:sz w:val="26"/>
                <w:szCs w:val="26"/>
              </w:rPr>
              <w:t>Trunk(Vlan1-Vlan5, Vlan11)</w:t>
            </w:r>
          </w:p>
        </w:tc>
      </w:tr>
      <w:tr w:rsidR="00315872" w:rsidRPr="00442E1C" w14:paraId="681188F4" w14:textId="77777777" w:rsidTr="00A21227">
        <w:trPr>
          <w:trHeight w:val="192"/>
          <w:jc w:val="center"/>
        </w:trPr>
        <w:tc>
          <w:tcPr>
            <w:tcW w:w="1972" w:type="dxa"/>
            <w:vMerge/>
          </w:tcPr>
          <w:p w14:paraId="363ADED9" w14:textId="77777777" w:rsidR="00315872" w:rsidRPr="002E07A6" w:rsidRDefault="00315872" w:rsidP="002E07A6">
            <w:pPr>
              <w:pStyle w:val="Default"/>
              <w:rPr>
                <w:sz w:val="26"/>
                <w:szCs w:val="26"/>
              </w:rPr>
            </w:pPr>
          </w:p>
        </w:tc>
        <w:tc>
          <w:tcPr>
            <w:tcW w:w="1988" w:type="dxa"/>
            <w:tcBorders>
              <w:top w:val="single" w:sz="4" w:space="0" w:color="auto"/>
              <w:bottom w:val="single" w:sz="4" w:space="0" w:color="auto"/>
            </w:tcBorders>
          </w:tcPr>
          <w:p w14:paraId="0B83E9ED" w14:textId="624ECB7D" w:rsidR="00315872" w:rsidRPr="002E07A6" w:rsidRDefault="00315872" w:rsidP="002E07A6">
            <w:pPr>
              <w:pStyle w:val="Default"/>
              <w:rPr>
                <w:sz w:val="26"/>
                <w:szCs w:val="26"/>
              </w:rPr>
            </w:pPr>
            <w:r>
              <w:rPr>
                <w:sz w:val="26"/>
                <w:szCs w:val="26"/>
              </w:rPr>
              <w:t>G0/2</w:t>
            </w:r>
          </w:p>
        </w:tc>
        <w:tc>
          <w:tcPr>
            <w:tcW w:w="3600" w:type="dxa"/>
            <w:vMerge/>
          </w:tcPr>
          <w:p w14:paraId="5EB1DA53" w14:textId="77777777" w:rsidR="00315872" w:rsidRPr="002E07A6" w:rsidRDefault="00315872" w:rsidP="002E07A6">
            <w:pPr>
              <w:pStyle w:val="Default"/>
              <w:rPr>
                <w:sz w:val="26"/>
                <w:szCs w:val="26"/>
              </w:rPr>
            </w:pPr>
          </w:p>
        </w:tc>
      </w:tr>
      <w:tr w:rsidR="00315872" w:rsidRPr="00442E1C" w14:paraId="7DD964A9" w14:textId="77777777" w:rsidTr="00A21227">
        <w:trPr>
          <w:trHeight w:val="192"/>
          <w:jc w:val="center"/>
        </w:trPr>
        <w:tc>
          <w:tcPr>
            <w:tcW w:w="1972" w:type="dxa"/>
            <w:vMerge/>
          </w:tcPr>
          <w:p w14:paraId="5A339733" w14:textId="77777777" w:rsidR="00315872" w:rsidRPr="002E07A6" w:rsidRDefault="00315872" w:rsidP="002E07A6">
            <w:pPr>
              <w:pStyle w:val="Default"/>
              <w:rPr>
                <w:sz w:val="26"/>
                <w:szCs w:val="26"/>
              </w:rPr>
            </w:pPr>
          </w:p>
        </w:tc>
        <w:tc>
          <w:tcPr>
            <w:tcW w:w="1988" w:type="dxa"/>
            <w:tcBorders>
              <w:top w:val="single" w:sz="4" w:space="0" w:color="auto"/>
              <w:bottom w:val="single" w:sz="4" w:space="0" w:color="auto"/>
            </w:tcBorders>
          </w:tcPr>
          <w:p w14:paraId="083C58B2" w14:textId="79862918" w:rsidR="00315872" w:rsidRPr="002E07A6" w:rsidRDefault="00315872" w:rsidP="002E07A6">
            <w:pPr>
              <w:pStyle w:val="Default"/>
              <w:rPr>
                <w:sz w:val="26"/>
                <w:szCs w:val="26"/>
              </w:rPr>
            </w:pPr>
            <w:r>
              <w:rPr>
                <w:sz w:val="26"/>
                <w:szCs w:val="26"/>
              </w:rPr>
              <w:t>Còn lại</w:t>
            </w:r>
          </w:p>
        </w:tc>
        <w:tc>
          <w:tcPr>
            <w:tcW w:w="3600" w:type="dxa"/>
          </w:tcPr>
          <w:p w14:paraId="0E235DFD" w14:textId="75B8A92A" w:rsidR="00315872" w:rsidRPr="002E07A6" w:rsidRDefault="00315872" w:rsidP="002E07A6">
            <w:pPr>
              <w:pStyle w:val="Default"/>
              <w:rPr>
                <w:sz w:val="26"/>
                <w:szCs w:val="26"/>
              </w:rPr>
            </w:pPr>
            <w:r>
              <w:rPr>
                <w:sz w:val="26"/>
                <w:szCs w:val="26"/>
              </w:rPr>
              <w:t>Access</w:t>
            </w:r>
          </w:p>
        </w:tc>
      </w:tr>
      <w:tr w:rsidR="00315872" w:rsidRPr="00442E1C" w14:paraId="5F5A0224" w14:textId="77777777" w:rsidTr="00A21227">
        <w:trPr>
          <w:trHeight w:val="156"/>
          <w:jc w:val="center"/>
        </w:trPr>
        <w:tc>
          <w:tcPr>
            <w:tcW w:w="1972" w:type="dxa"/>
            <w:vMerge w:val="restart"/>
          </w:tcPr>
          <w:p w14:paraId="2889F321" w14:textId="36A208C9" w:rsidR="00315872" w:rsidRPr="002E07A6" w:rsidRDefault="00315872" w:rsidP="002E07A6">
            <w:pPr>
              <w:pStyle w:val="Default"/>
              <w:rPr>
                <w:sz w:val="26"/>
                <w:szCs w:val="26"/>
              </w:rPr>
            </w:pPr>
            <w:r w:rsidRPr="002E07A6">
              <w:rPr>
                <w:sz w:val="26"/>
                <w:szCs w:val="26"/>
              </w:rPr>
              <w:t>Switch_TD2</w:t>
            </w:r>
          </w:p>
        </w:tc>
        <w:tc>
          <w:tcPr>
            <w:tcW w:w="1988" w:type="dxa"/>
            <w:tcBorders>
              <w:bottom w:val="single" w:sz="4" w:space="0" w:color="auto"/>
            </w:tcBorders>
          </w:tcPr>
          <w:p w14:paraId="4F40F83A" w14:textId="25892D46" w:rsidR="00315872" w:rsidRPr="002E07A6" w:rsidRDefault="00315872" w:rsidP="002E07A6">
            <w:pPr>
              <w:pStyle w:val="Default"/>
              <w:rPr>
                <w:sz w:val="26"/>
                <w:szCs w:val="26"/>
              </w:rPr>
            </w:pPr>
            <w:r>
              <w:rPr>
                <w:sz w:val="26"/>
                <w:szCs w:val="26"/>
              </w:rPr>
              <w:t>G0/2</w:t>
            </w:r>
          </w:p>
        </w:tc>
        <w:tc>
          <w:tcPr>
            <w:tcW w:w="3600" w:type="dxa"/>
            <w:tcBorders>
              <w:bottom w:val="single" w:sz="4" w:space="0" w:color="auto"/>
            </w:tcBorders>
          </w:tcPr>
          <w:p w14:paraId="0A7FAE9A" w14:textId="243C00EE" w:rsidR="00315872" w:rsidRPr="002E07A6" w:rsidRDefault="00315872" w:rsidP="002E07A6">
            <w:pPr>
              <w:pStyle w:val="Default"/>
              <w:rPr>
                <w:sz w:val="26"/>
                <w:szCs w:val="26"/>
              </w:rPr>
            </w:pPr>
            <w:r>
              <w:rPr>
                <w:sz w:val="26"/>
                <w:szCs w:val="26"/>
              </w:rPr>
              <w:t>Trunk(Vlan1-Vlan5, Vlan11)</w:t>
            </w:r>
          </w:p>
        </w:tc>
      </w:tr>
      <w:tr w:rsidR="00315872" w:rsidRPr="00442E1C" w14:paraId="5A804560" w14:textId="77777777" w:rsidTr="00A21227">
        <w:trPr>
          <w:trHeight w:val="144"/>
          <w:jc w:val="center"/>
        </w:trPr>
        <w:tc>
          <w:tcPr>
            <w:tcW w:w="1972" w:type="dxa"/>
            <w:vMerge/>
          </w:tcPr>
          <w:p w14:paraId="5D2F8061" w14:textId="77777777" w:rsidR="00315872" w:rsidRPr="002E07A6" w:rsidRDefault="00315872" w:rsidP="002E07A6">
            <w:pPr>
              <w:pStyle w:val="Default"/>
              <w:rPr>
                <w:sz w:val="26"/>
                <w:szCs w:val="26"/>
              </w:rPr>
            </w:pPr>
          </w:p>
        </w:tc>
        <w:tc>
          <w:tcPr>
            <w:tcW w:w="1988" w:type="dxa"/>
            <w:tcBorders>
              <w:top w:val="single" w:sz="4" w:space="0" w:color="auto"/>
              <w:bottom w:val="single" w:sz="4" w:space="0" w:color="auto"/>
            </w:tcBorders>
          </w:tcPr>
          <w:p w14:paraId="025D0001" w14:textId="363074E0" w:rsidR="00315872" w:rsidRPr="002E07A6" w:rsidRDefault="00315872" w:rsidP="002E07A6">
            <w:pPr>
              <w:pStyle w:val="Default"/>
              <w:rPr>
                <w:sz w:val="26"/>
                <w:szCs w:val="26"/>
              </w:rPr>
            </w:pPr>
            <w:r>
              <w:rPr>
                <w:sz w:val="26"/>
                <w:szCs w:val="26"/>
              </w:rPr>
              <w:t>Còn lại</w:t>
            </w:r>
          </w:p>
        </w:tc>
        <w:tc>
          <w:tcPr>
            <w:tcW w:w="3600" w:type="dxa"/>
            <w:tcBorders>
              <w:top w:val="single" w:sz="4" w:space="0" w:color="auto"/>
            </w:tcBorders>
          </w:tcPr>
          <w:p w14:paraId="44D5D605" w14:textId="50825EF0" w:rsidR="00315872" w:rsidRPr="002E07A6" w:rsidRDefault="00315872" w:rsidP="002E07A6">
            <w:pPr>
              <w:pStyle w:val="Default"/>
              <w:rPr>
                <w:sz w:val="26"/>
                <w:szCs w:val="26"/>
              </w:rPr>
            </w:pPr>
            <w:r>
              <w:rPr>
                <w:sz w:val="26"/>
                <w:szCs w:val="26"/>
              </w:rPr>
              <w:t>Access</w:t>
            </w:r>
          </w:p>
        </w:tc>
      </w:tr>
    </w:tbl>
    <w:p w14:paraId="6CD85047" w14:textId="4CFFF998" w:rsidR="00A21227" w:rsidRDefault="00A21227" w:rsidP="00FC7C80">
      <w:pPr>
        <w:pStyle w:val="TableofFigures"/>
      </w:pPr>
      <w:bookmarkStart w:id="23" w:name="_Toc120223120"/>
      <w:r>
        <w:t>Bảng 2.2</w:t>
      </w:r>
      <w:bookmarkEnd w:id="23"/>
    </w:p>
    <w:p w14:paraId="386C4E39" w14:textId="627E2447" w:rsidR="00DF363C" w:rsidRPr="00A21227" w:rsidRDefault="008F503C" w:rsidP="00A21227">
      <w:pPr>
        <w:pStyle w:val="Tiumccp1"/>
      </w:pPr>
      <w:bookmarkStart w:id="24" w:name="_Toc120224567"/>
      <w:r>
        <w:t>2.4 Lập bảng thiết kế quy hoạch địa chỉ IP planning:</w:t>
      </w:r>
      <w:bookmarkEnd w:id="24"/>
    </w:p>
    <w:p w14:paraId="2E01C231" w14:textId="77777777" w:rsidR="00DF363C" w:rsidRDefault="00DF363C" w:rsidP="00DF363C">
      <w:pPr>
        <w:pStyle w:val="BodyText"/>
        <w:rPr>
          <w:b/>
          <w:i/>
          <w:sz w:val="20"/>
        </w:rPr>
      </w:pPr>
    </w:p>
    <w:p w14:paraId="14839158" w14:textId="77777777" w:rsidR="00DF363C" w:rsidRDefault="00DF363C" w:rsidP="00DF363C">
      <w:pPr>
        <w:pStyle w:val="BodyText"/>
        <w:spacing w:before="4"/>
        <w:rPr>
          <w:b/>
          <w:i/>
          <w:sz w:val="27"/>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59"/>
        <w:gridCol w:w="2430"/>
        <w:gridCol w:w="3688"/>
        <w:gridCol w:w="1971"/>
      </w:tblGrid>
      <w:tr w:rsidR="00DF363C" w14:paraId="733487FD" w14:textId="77777777" w:rsidTr="00A21227">
        <w:trPr>
          <w:trHeight w:val="453"/>
          <w:jc w:val="center"/>
        </w:trPr>
        <w:tc>
          <w:tcPr>
            <w:tcW w:w="1259" w:type="dxa"/>
          </w:tcPr>
          <w:p w14:paraId="2AA5EDC7" w14:textId="5FC2B327" w:rsidR="00DF363C" w:rsidRPr="00F5301C" w:rsidRDefault="00DF363C" w:rsidP="00DF363C">
            <w:pPr>
              <w:pStyle w:val="TableParagraph"/>
              <w:ind w:left="0"/>
              <w:rPr>
                <w:b/>
                <w:i/>
                <w:sz w:val="26"/>
                <w:szCs w:val="26"/>
              </w:rPr>
            </w:pPr>
            <w:r w:rsidRPr="00F5301C">
              <w:rPr>
                <w:b/>
                <w:sz w:val="26"/>
                <w:szCs w:val="26"/>
              </w:rPr>
              <w:t>Chi</w:t>
            </w:r>
            <w:r w:rsidRPr="00F5301C">
              <w:rPr>
                <w:b/>
                <w:spacing w:val="7"/>
                <w:sz w:val="26"/>
                <w:szCs w:val="26"/>
              </w:rPr>
              <w:t xml:space="preserve"> </w:t>
            </w:r>
            <w:r w:rsidRPr="00F5301C">
              <w:rPr>
                <w:b/>
                <w:sz w:val="26"/>
                <w:szCs w:val="26"/>
              </w:rPr>
              <w:t>nhánh</w:t>
            </w:r>
          </w:p>
        </w:tc>
        <w:tc>
          <w:tcPr>
            <w:tcW w:w="2430" w:type="dxa"/>
          </w:tcPr>
          <w:p w14:paraId="3A9FA2AA" w14:textId="4B5FD255" w:rsidR="00DF363C" w:rsidRPr="00F5301C" w:rsidRDefault="00DF363C" w:rsidP="00DF363C">
            <w:pPr>
              <w:pStyle w:val="TableParagraph"/>
              <w:spacing w:line="295" w:lineRule="exact"/>
              <w:ind w:left="201" w:right="180"/>
              <w:jc w:val="center"/>
              <w:rPr>
                <w:i/>
                <w:sz w:val="26"/>
                <w:szCs w:val="26"/>
              </w:rPr>
            </w:pPr>
            <w:r w:rsidRPr="00F5301C">
              <w:rPr>
                <w:b/>
                <w:sz w:val="26"/>
                <w:szCs w:val="26"/>
              </w:rPr>
              <w:t>Phòng</w:t>
            </w:r>
            <w:r w:rsidRPr="00F5301C">
              <w:rPr>
                <w:b/>
                <w:spacing w:val="12"/>
                <w:sz w:val="26"/>
                <w:szCs w:val="26"/>
              </w:rPr>
              <w:t xml:space="preserve"> </w:t>
            </w:r>
            <w:r w:rsidRPr="00F5301C">
              <w:rPr>
                <w:b/>
                <w:sz w:val="26"/>
                <w:szCs w:val="26"/>
              </w:rPr>
              <w:t>ban</w:t>
            </w:r>
          </w:p>
        </w:tc>
        <w:tc>
          <w:tcPr>
            <w:tcW w:w="3688" w:type="dxa"/>
          </w:tcPr>
          <w:p w14:paraId="19303684" w14:textId="3614E7B0" w:rsidR="00DF363C" w:rsidRPr="00F5301C" w:rsidRDefault="00DF363C" w:rsidP="00DF363C">
            <w:pPr>
              <w:pStyle w:val="TableParagraph"/>
              <w:spacing w:line="283" w:lineRule="exact"/>
              <w:ind w:left="230" w:right="212"/>
              <w:jc w:val="center"/>
              <w:rPr>
                <w:sz w:val="26"/>
                <w:szCs w:val="26"/>
              </w:rPr>
            </w:pPr>
            <w:r w:rsidRPr="00F5301C">
              <w:rPr>
                <w:b/>
                <w:sz w:val="26"/>
                <w:szCs w:val="26"/>
              </w:rPr>
              <w:t>Mạng</w:t>
            </w:r>
          </w:p>
        </w:tc>
        <w:tc>
          <w:tcPr>
            <w:tcW w:w="1971" w:type="dxa"/>
          </w:tcPr>
          <w:p w14:paraId="69A828DD" w14:textId="5B09187D" w:rsidR="00DF363C" w:rsidRPr="00F5301C" w:rsidRDefault="00DF363C" w:rsidP="00DF363C">
            <w:pPr>
              <w:pStyle w:val="TableParagraph"/>
              <w:spacing w:line="283" w:lineRule="exact"/>
              <w:ind w:left="83" w:right="66"/>
              <w:jc w:val="center"/>
              <w:rPr>
                <w:sz w:val="26"/>
                <w:szCs w:val="26"/>
              </w:rPr>
            </w:pPr>
            <w:r w:rsidRPr="00F5301C">
              <w:rPr>
                <w:b/>
                <w:sz w:val="26"/>
                <w:szCs w:val="26"/>
              </w:rPr>
              <w:t>Default-router</w:t>
            </w:r>
          </w:p>
        </w:tc>
      </w:tr>
      <w:tr w:rsidR="00CB0C61" w14:paraId="550128E2" w14:textId="77777777" w:rsidTr="00A21227">
        <w:trPr>
          <w:trHeight w:val="453"/>
          <w:jc w:val="center"/>
        </w:trPr>
        <w:tc>
          <w:tcPr>
            <w:tcW w:w="1259" w:type="dxa"/>
            <w:vMerge w:val="restart"/>
          </w:tcPr>
          <w:p w14:paraId="166B91A5" w14:textId="77777777" w:rsidR="00CB0C61" w:rsidRPr="00F5301C" w:rsidRDefault="00CB0C61" w:rsidP="00920896">
            <w:pPr>
              <w:pStyle w:val="TableParagraph"/>
              <w:ind w:left="0"/>
              <w:rPr>
                <w:b/>
                <w:i/>
                <w:sz w:val="26"/>
                <w:szCs w:val="26"/>
              </w:rPr>
            </w:pPr>
          </w:p>
          <w:p w14:paraId="37BF3504" w14:textId="77777777" w:rsidR="00CB0C61" w:rsidRPr="00F5301C" w:rsidRDefault="00CB0C61" w:rsidP="00920896">
            <w:pPr>
              <w:pStyle w:val="TableParagraph"/>
              <w:ind w:left="0"/>
              <w:rPr>
                <w:b/>
                <w:i/>
                <w:sz w:val="26"/>
                <w:szCs w:val="26"/>
              </w:rPr>
            </w:pPr>
          </w:p>
          <w:p w14:paraId="3D61BEA2" w14:textId="77777777" w:rsidR="00CB0C61" w:rsidRPr="00F5301C" w:rsidRDefault="00CB0C61" w:rsidP="00920896">
            <w:pPr>
              <w:pStyle w:val="TableParagraph"/>
              <w:ind w:left="0"/>
              <w:rPr>
                <w:b/>
                <w:i/>
                <w:sz w:val="26"/>
                <w:szCs w:val="26"/>
              </w:rPr>
            </w:pPr>
          </w:p>
          <w:p w14:paraId="69DB2112" w14:textId="77777777" w:rsidR="00CB0C61" w:rsidRPr="00F5301C" w:rsidRDefault="00CB0C61" w:rsidP="00920896">
            <w:pPr>
              <w:pStyle w:val="TableParagraph"/>
              <w:spacing w:before="6"/>
              <w:ind w:left="0"/>
              <w:rPr>
                <w:b/>
                <w:i/>
                <w:sz w:val="26"/>
                <w:szCs w:val="26"/>
              </w:rPr>
            </w:pPr>
          </w:p>
          <w:p w14:paraId="4FD58A5D" w14:textId="77777777" w:rsidR="00CB0C61" w:rsidRPr="00F5301C" w:rsidRDefault="00CB0C61" w:rsidP="00920896">
            <w:pPr>
              <w:pStyle w:val="TableParagraph"/>
              <w:spacing w:before="1"/>
              <w:ind w:left="11"/>
              <w:jc w:val="center"/>
              <w:rPr>
                <w:b/>
                <w:i/>
                <w:w w:val="101"/>
                <w:sz w:val="26"/>
                <w:szCs w:val="26"/>
              </w:rPr>
            </w:pPr>
          </w:p>
          <w:p w14:paraId="4E29EE19" w14:textId="77777777" w:rsidR="00CB0C61" w:rsidRPr="00F5301C" w:rsidRDefault="00CB0C61" w:rsidP="00920896">
            <w:pPr>
              <w:pStyle w:val="TableParagraph"/>
              <w:spacing w:before="1"/>
              <w:ind w:left="11"/>
              <w:jc w:val="center"/>
              <w:rPr>
                <w:b/>
                <w:i/>
                <w:w w:val="101"/>
                <w:sz w:val="26"/>
                <w:szCs w:val="26"/>
              </w:rPr>
            </w:pPr>
          </w:p>
          <w:p w14:paraId="39A00688" w14:textId="77777777" w:rsidR="00CB0C61" w:rsidRPr="00F5301C" w:rsidRDefault="00CB0C61" w:rsidP="00920896">
            <w:pPr>
              <w:pStyle w:val="TableParagraph"/>
              <w:spacing w:before="1"/>
              <w:ind w:left="11"/>
              <w:jc w:val="center"/>
              <w:rPr>
                <w:b/>
                <w:i/>
                <w:w w:val="101"/>
                <w:sz w:val="26"/>
                <w:szCs w:val="26"/>
              </w:rPr>
            </w:pPr>
          </w:p>
          <w:p w14:paraId="4B2753E4" w14:textId="77777777" w:rsidR="00CB0C61" w:rsidRPr="00F5301C" w:rsidRDefault="00CB0C61" w:rsidP="00920896">
            <w:pPr>
              <w:pStyle w:val="TableParagraph"/>
              <w:spacing w:before="1"/>
              <w:ind w:left="11"/>
              <w:jc w:val="center"/>
              <w:rPr>
                <w:b/>
                <w:i/>
                <w:w w:val="101"/>
                <w:sz w:val="26"/>
                <w:szCs w:val="26"/>
              </w:rPr>
            </w:pPr>
          </w:p>
          <w:p w14:paraId="3ECA2C6B" w14:textId="77777777" w:rsidR="00CB0C61" w:rsidRPr="00F5301C" w:rsidRDefault="00CB0C61" w:rsidP="00920896">
            <w:pPr>
              <w:pStyle w:val="TableParagraph"/>
              <w:spacing w:before="1"/>
              <w:ind w:left="11"/>
              <w:jc w:val="center"/>
              <w:rPr>
                <w:b/>
                <w:i/>
                <w:w w:val="101"/>
                <w:sz w:val="26"/>
                <w:szCs w:val="26"/>
              </w:rPr>
            </w:pPr>
          </w:p>
          <w:p w14:paraId="6D16CF7F" w14:textId="77777777" w:rsidR="00CB0C61" w:rsidRPr="00F5301C" w:rsidRDefault="00CB0C61" w:rsidP="00920896">
            <w:pPr>
              <w:pStyle w:val="TableParagraph"/>
              <w:spacing w:before="1"/>
              <w:ind w:left="11"/>
              <w:jc w:val="center"/>
              <w:rPr>
                <w:b/>
                <w:i/>
                <w:w w:val="101"/>
                <w:sz w:val="26"/>
                <w:szCs w:val="26"/>
              </w:rPr>
            </w:pPr>
          </w:p>
          <w:p w14:paraId="16908FAD" w14:textId="56FF0DB1" w:rsidR="00CB0C61" w:rsidRPr="00F5301C" w:rsidRDefault="00CB0C61" w:rsidP="00920896">
            <w:pPr>
              <w:pStyle w:val="TableParagraph"/>
              <w:spacing w:before="1"/>
              <w:ind w:left="11"/>
              <w:jc w:val="center"/>
              <w:rPr>
                <w:b/>
                <w:i/>
                <w:sz w:val="26"/>
                <w:szCs w:val="26"/>
                <w:lang w:val="en-US"/>
              </w:rPr>
            </w:pPr>
            <w:r w:rsidRPr="00F5301C">
              <w:rPr>
                <w:b/>
                <w:i/>
                <w:w w:val="101"/>
                <w:sz w:val="26"/>
                <w:szCs w:val="26"/>
                <w:lang w:val="en-US"/>
              </w:rPr>
              <w:t>Q7</w:t>
            </w:r>
          </w:p>
        </w:tc>
        <w:tc>
          <w:tcPr>
            <w:tcW w:w="2430" w:type="dxa"/>
          </w:tcPr>
          <w:p w14:paraId="42E4950C" w14:textId="321646AB" w:rsidR="00CB0C61" w:rsidRPr="00F5301C" w:rsidRDefault="00CB0C61" w:rsidP="00F5301C">
            <w:pPr>
              <w:pStyle w:val="TableParagraph"/>
              <w:spacing w:line="295" w:lineRule="exact"/>
              <w:ind w:left="201" w:right="180"/>
              <w:rPr>
                <w:i/>
                <w:sz w:val="26"/>
                <w:szCs w:val="26"/>
                <w:lang w:val="en-US"/>
              </w:rPr>
            </w:pPr>
            <w:r w:rsidRPr="00F5301C">
              <w:rPr>
                <w:i/>
                <w:sz w:val="26"/>
                <w:szCs w:val="26"/>
                <w:lang w:val="en-US"/>
              </w:rPr>
              <w:lastRenderedPageBreak/>
              <w:t>Le tan(vlan1)</w:t>
            </w:r>
          </w:p>
        </w:tc>
        <w:tc>
          <w:tcPr>
            <w:tcW w:w="3688" w:type="dxa"/>
          </w:tcPr>
          <w:p w14:paraId="5636C5D9" w14:textId="14985CC2" w:rsidR="00CB0C61" w:rsidRPr="00F5301C" w:rsidRDefault="00CB0C61" w:rsidP="00F5301C">
            <w:pPr>
              <w:pStyle w:val="Default"/>
              <w:rPr>
                <w:sz w:val="26"/>
                <w:szCs w:val="26"/>
              </w:rPr>
            </w:pPr>
            <w:r w:rsidRPr="00F5301C">
              <w:rPr>
                <w:sz w:val="26"/>
                <w:szCs w:val="26"/>
              </w:rPr>
              <w:t>192.168.1.0</w:t>
            </w:r>
            <w:r w:rsidRPr="00F5301C">
              <w:rPr>
                <w:spacing w:val="35"/>
                <w:sz w:val="26"/>
                <w:szCs w:val="26"/>
              </w:rPr>
              <w:t xml:space="preserve"> </w:t>
            </w:r>
            <w:r w:rsidRPr="00F5301C">
              <w:rPr>
                <w:sz w:val="26"/>
                <w:szCs w:val="26"/>
              </w:rPr>
              <w:t>-</w:t>
            </w:r>
            <w:r w:rsidRPr="00F5301C">
              <w:rPr>
                <w:spacing w:val="27"/>
                <w:sz w:val="26"/>
                <w:szCs w:val="26"/>
              </w:rPr>
              <w:t xml:space="preserve"> </w:t>
            </w:r>
            <w:r w:rsidRPr="00F5301C">
              <w:rPr>
                <w:sz w:val="26"/>
                <w:szCs w:val="26"/>
              </w:rPr>
              <w:t>255.255.255.224</w:t>
            </w:r>
          </w:p>
        </w:tc>
        <w:tc>
          <w:tcPr>
            <w:tcW w:w="1971" w:type="dxa"/>
          </w:tcPr>
          <w:p w14:paraId="0E510388" w14:textId="69353A5B" w:rsidR="00CB0C61" w:rsidRPr="00F5301C" w:rsidRDefault="00CB0C61" w:rsidP="00F5301C">
            <w:pPr>
              <w:pStyle w:val="TableParagraph"/>
              <w:spacing w:line="283" w:lineRule="exact"/>
              <w:ind w:left="83" w:right="66"/>
              <w:rPr>
                <w:sz w:val="26"/>
                <w:szCs w:val="26"/>
              </w:rPr>
            </w:pPr>
            <w:r w:rsidRPr="00F5301C">
              <w:rPr>
                <w:sz w:val="26"/>
                <w:szCs w:val="26"/>
              </w:rPr>
              <w:t>192.168.1.1</w:t>
            </w:r>
          </w:p>
        </w:tc>
      </w:tr>
      <w:tr w:rsidR="00CB0C61" w14:paraId="514D18F9" w14:textId="77777777" w:rsidTr="00A21227">
        <w:trPr>
          <w:trHeight w:val="440"/>
          <w:jc w:val="center"/>
        </w:trPr>
        <w:tc>
          <w:tcPr>
            <w:tcW w:w="1259" w:type="dxa"/>
            <w:vMerge/>
          </w:tcPr>
          <w:p w14:paraId="288A53F3" w14:textId="77777777" w:rsidR="00CB0C61" w:rsidRPr="00F5301C" w:rsidRDefault="00CB0C61" w:rsidP="00920896">
            <w:pPr>
              <w:rPr>
                <w:sz w:val="26"/>
                <w:szCs w:val="26"/>
              </w:rPr>
            </w:pPr>
          </w:p>
        </w:tc>
        <w:tc>
          <w:tcPr>
            <w:tcW w:w="2430" w:type="dxa"/>
          </w:tcPr>
          <w:p w14:paraId="5DC34FB1" w14:textId="2B818860" w:rsidR="00CB0C61" w:rsidRPr="00F5301C" w:rsidRDefault="00CB0C61" w:rsidP="00F5301C">
            <w:pPr>
              <w:pStyle w:val="TableParagraph"/>
              <w:spacing w:line="283" w:lineRule="exact"/>
              <w:ind w:left="187" w:right="180"/>
              <w:rPr>
                <w:i/>
                <w:sz w:val="26"/>
                <w:szCs w:val="26"/>
                <w:lang w:val="en-US"/>
              </w:rPr>
            </w:pPr>
            <w:r w:rsidRPr="00F5301C">
              <w:rPr>
                <w:i/>
                <w:sz w:val="26"/>
                <w:szCs w:val="26"/>
                <w:lang w:val="en-US"/>
              </w:rPr>
              <w:t>Hanhchinh(vlan2)</w:t>
            </w:r>
          </w:p>
        </w:tc>
        <w:tc>
          <w:tcPr>
            <w:tcW w:w="3688" w:type="dxa"/>
          </w:tcPr>
          <w:p w14:paraId="28D51EE8" w14:textId="76DABE50" w:rsidR="00CB0C61" w:rsidRPr="00F5301C" w:rsidRDefault="00CB0C61" w:rsidP="00F5301C">
            <w:pPr>
              <w:pStyle w:val="Default"/>
              <w:rPr>
                <w:sz w:val="26"/>
                <w:szCs w:val="26"/>
              </w:rPr>
            </w:pPr>
            <w:r w:rsidRPr="00F5301C">
              <w:rPr>
                <w:sz w:val="26"/>
                <w:szCs w:val="26"/>
              </w:rPr>
              <w:t>192.168.1.32</w:t>
            </w:r>
            <w:r w:rsidRPr="00F5301C">
              <w:rPr>
                <w:spacing w:val="35"/>
                <w:sz w:val="26"/>
                <w:szCs w:val="26"/>
              </w:rPr>
              <w:t xml:space="preserve"> </w:t>
            </w:r>
            <w:r w:rsidRPr="00F5301C">
              <w:rPr>
                <w:sz w:val="26"/>
                <w:szCs w:val="26"/>
              </w:rPr>
              <w:t>-</w:t>
            </w:r>
            <w:r w:rsidRPr="00F5301C">
              <w:rPr>
                <w:spacing w:val="28"/>
                <w:sz w:val="26"/>
                <w:szCs w:val="26"/>
              </w:rPr>
              <w:t xml:space="preserve"> </w:t>
            </w:r>
            <w:r w:rsidRPr="00F5301C">
              <w:rPr>
                <w:sz w:val="26"/>
                <w:szCs w:val="26"/>
              </w:rPr>
              <w:t>255.255.255.224</w:t>
            </w:r>
          </w:p>
        </w:tc>
        <w:tc>
          <w:tcPr>
            <w:tcW w:w="1971" w:type="dxa"/>
          </w:tcPr>
          <w:p w14:paraId="130F6973" w14:textId="37937DEC" w:rsidR="00CB0C61" w:rsidRPr="00F5301C" w:rsidRDefault="00CB0C61" w:rsidP="00F5301C">
            <w:pPr>
              <w:pStyle w:val="TableParagraph"/>
              <w:spacing w:line="283" w:lineRule="exact"/>
              <w:ind w:left="71" w:right="66"/>
              <w:rPr>
                <w:sz w:val="26"/>
                <w:szCs w:val="26"/>
              </w:rPr>
            </w:pPr>
            <w:r w:rsidRPr="00F5301C">
              <w:rPr>
                <w:sz w:val="26"/>
                <w:szCs w:val="26"/>
              </w:rPr>
              <w:t>192.168.1.33</w:t>
            </w:r>
          </w:p>
        </w:tc>
      </w:tr>
      <w:tr w:rsidR="00CB0C61" w14:paraId="52EFE849" w14:textId="77777777" w:rsidTr="00A21227">
        <w:trPr>
          <w:trHeight w:val="441"/>
          <w:jc w:val="center"/>
        </w:trPr>
        <w:tc>
          <w:tcPr>
            <w:tcW w:w="1259" w:type="dxa"/>
            <w:vMerge/>
          </w:tcPr>
          <w:p w14:paraId="15C3EB24" w14:textId="77777777" w:rsidR="00CB0C61" w:rsidRPr="00F5301C" w:rsidRDefault="00CB0C61" w:rsidP="00920896">
            <w:pPr>
              <w:rPr>
                <w:sz w:val="26"/>
                <w:szCs w:val="26"/>
              </w:rPr>
            </w:pPr>
          </w:p>
        </w:tc>
        <w:tc>
          <w:tcPr>
            <w:tcW w:w="2430" w:type="dxa"/>
          </w:tcPr>
          <w:p w14:paraId="18208006" w14:textId="7B62BE1A" w:rsidR="00CB0C61" w:rsidRPr="00F5301C" w:rsidRDefault="00CB0C61" w:rsidP="00F5301C">
            <w:pPr>
              <w:pStyle w:val="TableParagraph"/>
              <w:spacing w:line="295" w:lineRule="exact"/>
              <w:ind w:left="200" w:right="180"/>
              <w:rPr>
                <w:i/>
                <w:sz w:val="26"/>
                <w:szCs w:val="26"/>
                <w:lang w:val="en-US"/>
              </w:rPr>
            </w:pPr>
            <w:r w:rsidRPr="00F5301C">
              <w:rPr>
                <w:i/>
                <w:sz w:val="26"/>
                <w:szCs w:val="26"/>
                <w:lang w:val="en-US"/>
              </w:rPr>
              <w:t>Giamdoc(vlan3)</w:t>
            </w:r>
          </w:p>
        </w:tc>
        <w:tc>
          <w:tcPr>
            <w:tcW w:w="3688" w:type="dxa"/>
          </w:tcPr>
          <w:p w14:paraId="31DC25A5" w14:textId="69D07CA3" w:rsidR="00CB0C61" w:rsidRPr="00F5301C" w:rsidRDefault="00CB0C61" w:rsidP="00F5301C">
            <w:pPr>
              <w:pStyle w:val="Default"/>
              <w:rPr>
                <w:sz w:val="26"/>
                <w:szCs w:val="26"/>
              </w:rPr>
            </w:pPr>
            <w:r w:rsidRPr="00F5301C">
              <w:rPr>
                <w:sz w:val="26"/>
                <w:szCs w:val="26"/>
              </w:rPr>
              <w:t>192.168.1.64</w:t>
            </w:r>
            <w:r w:rsidRPr="00F5301C">
              <w:rPr>
                <w:spacing w:val="35"/>
                <w:sz w:val="26"/>
                <w:szCs w:val="26"/>
              </w:rPr>
              <w:t xml:space="preserve"> </w:t>
            </w:r>
            <w:r w:rsidRPr="00F5301C">
              <w:rPr>
                <w:sz w:val="26"/>
                <w:szCs w:val="26"/>
              </w:rPr>
              <w:t>-</w:t>
            </w:r>
            <w:r w:rsidRPr="00F5301C">
              <w:rPr>
                <w:spacing w:val="28"/>
                <w:sz w:val="26"/>
                <w:szCs w:val="26"/>
              </w:rPr>
              <w:t xml:space="preserve"> </w:t>
            </w:r>
            <w:r w:rsidRPr="00F5301C">
              <w:rPr>
                <w:sz w:val="26"/>
                <w:szCs w:val="26"/>
              </w:rPr>
              <w:t>255.255.255.224</w:t>
            </w:r>
          </w:p>
        </w:tc>
        <w:tc>
          <w:tcPr>
            <w:tcW w:w="1971" w:type="dxa"/>
          </w:tcPr>
          <w:p w14:paraId="659CFF02" w14:textId="076C0EB7" w:rsidR="00CB0C61" w:rsidRPr="00F5301C" w:rsidRDefault="00CB0C61" w:rsidP="00F5301C">
            <w:pPr>
              <w:pStyle w:val="TableParagraph"/>
              <w:spacing w:line="295" w:lineRule="exact"/>
              <w:ind w:left="71" w:right="66"/>
              <w:rPr>
                <w:sz w:val="26"/>
                <w:szCs w:val="26"/>
              </w:rPr>
            </w:pPr>
            <w:r w:rsidRPr="00F5301C">
              <w:rPr>
                <w:sz w:val="26"/>
                <w:szCs w:val="26"/>
              </w:rPr>
              <w:t>192.168.1.65</w:t>
            </w:r>
          </w:p>
        </w:tc>
      </w:tr>
      <w:tr w:rsidR="00CB0C61" w14:paraId="02B533E4" w14:textId="77777777" w:rsidTr="00A21227">
        <w:trPr>
          <w:trHeight w:val="441"/>
          <w:jc w:val="center"/>
        </w:trPr>
        <w:tc>
          <w:tcPr>
            <w:tcW w:w="1259" w:type="dxa"/>
            <w:vMerge/>
          </w:tcPr>
          <w:p w14:paraId="58AF1C53" w14:textId="77777777" w:rsidR="00CB0C61" w:rsidRPr="00F5301C" w:rsidRDefault="00CB0C61" w:rsidP="00920896">
            <w:pPr>
              <w:rPr>
                <w:sz w:val="26"/>
                <w:szCs w:val="26"/>
              </w:rPr>
            </w:pPr>
          </w:p>
        </w:tc>
        <w:tc>
          <w:tcPr>
            <w:tcW w:w="2430" w:type="dxa"/>
          </w:tcPr>
          <w:p w14:paraId="50DE73E5" w14:textId="494CB252" w:rsidR="00CB0C61" w:rsidRPr="00F5301C" w:rsidRDefault="00CB0C61" w:rsidP="00F5301C">
            <w:pPr>
              <w:pStyle w:val="TableParagraph"/>
              <w:spacing w:line="295" w:lineRule="exact"/>
              <w:ind w:left="189" w:right="180"/>
              <w:rPr>
                <w:i/>
                <w:sz w:val="26"/>
                <w:szCs w:val="26"/>
                <w:lang w:val="en-US"/>
              </w:rPr>
            </w:pPr>
            <w:r w:rsidRPr="00F5301C">
              <w:rPr>
                <w:i/>
                <w:sz w:val="26"/>
                <w:szCs w:val="26"/>
                <w:lang w:val="en-US"/>
              </w:rPr>
              <w:t>Kinhdoanh(vlan4)</w:t>
            </w:r>
          </w:p>
        </w:tc>
        <w:tc>
          <w:tcPr>
            <w:tcW w:w="3688" w:type="dxa"/>
          </w:tcPr>
          <w:p w14:paraId="0110E692" w14:textId="78D991B1" w:rsidR="00CB0C61" w:rsidRPr="00F5301C" w:rsidRDefault="00CB0C61" w:rsidP="00F5301C">
            <w:pPr>
              <w:pStyle w:val="Default"/>
              <w:rPr>
                <w:sz w:val="26"/>
                <w:szCs w:val="26"/>
              </w:rPr>
            </w:pPr>
            <w:r w:rsidRPr="00F5301C">
              <w:rPr>
                <w:sz w:val="26"/>
                <w:szCs w:val="26"/>
              </w:rPr>
              <w:t>192.168.1.96</w:t>
            </w:r>
            <w:r w:rsidRPr="00F5301C">
              <w:rPr>
                <w:spacing w:val="35"/>
                <w:sz w:val="26"/>
                <w:szCs w:val="26"/>
              </w:rPr>
              <w:t xml:space="preserve"> </w:t>
            </w:r>
            <w:r w:rsidRPr="00F5301C">
              <w:rPr>
                <w:sz w:val="26"/>
                <w:szCs w:val="26"/>
              </w:rPr>
              <w:t>-</w:t>
            </w:r>
            <w:r w:rsidRPr="00F5301C">
              <w:rPr>
                <w:spacing w:val="28"/>
                <w:sz w:val="26"/>
                <w:szCs w:val="26"/>
              </w:rPr>
              <w:t xml:space="preserve"> </w:t>
            </w:r>
            <w:r w:rsidRPr="00F5301C">
              <w:rPr>
                <w:sz w:val="26"/>
                <w:szCs w:val="26"/>
              </w:rPr>
              <w:t>255.255.255.224</w:t>
            </w:r>
          </w:p>
        </w:tc>
        <w:tc>
          <w:tcPr>
            <w:tcW w:w="1971" w:type="dxa"/>
          </w:tcPr>
          <w:p w14:paraId="006A225F" w14:textId="063A44E4" w:rsidR="00CB0C61" w:rsidRPr="00F5301C" w:rsidRDefault="00CB0C61" w:rsidP="00F5301C">
            <w:pPr>
              <w:pStyle w:val="TableParagraph"/>
              <w:spacing w:line="283" w:lineRule="exact"/>
              <w:ind w:left="71" w:right="66"/>
              <w:rPr>
                <w:sz w:val="26"/>
                <w:szCs w:val="26"/>
              </w:rPr>
            </w:pPr>
            <w:r w:rsidRPr="00F5301C">
              <w:rPr>
                <w:sz w:val="26"/>
                <w:szCs w:val="26"/>
              </w:rPr>
              <w:t>192.168.1.97</w:t>
            </w:r>
          </w:p>
        </w:tc>
      </w:tr>
      <w:tr w:rsidR="00CB0C61" w14:paraId="3EC0AC4A" w14:textId="77777777" w:rsidTr="00A21227">
        <w:trPr>
          <w:trHeight w:val="441"/>
          <w:jc w:val="center"/>
        </w:trPr>
        <w:tc>
          <w:tcPr>
            <w:tcW w:w="1259" w:type="dxa"/>
            <w:vMerge/>
          </w:tcPr>
          <w:p w14:paraId="7C94523B" w14:textId="77777777" w:rsidR="00CB0C61" w:rsidRPr="00F5301C" w:rsidRDefault="00CB0C61" w:rsidP="00920896">
            <w:pPr>
              <w:rPr>
                <w:sz w:val="26"/>
                <w:szCs w:val="26"/>
              </w:rPr>
            </w:pPr>
          </w:p>
        </w:tc>
        <w:tc>
          <w:tcPr>
            <w:tcW w:w="2430" w:type="dxa"/>
          </w:tcPr>
          <w:p w14:paraId="61238CED" w14:textId="112BAC1E" w:rsidR="00CB0C61" w:rsidRPr="00F5301C" w:rsidRDefault="00CB0C61" w:rsidP="00F5301C">
            <w:pPr>
              <w:pStyle w:val="TableParagraph"/>
              <w:spacing w:line="295" w:lineRule="exact"/>
              <w:ind w:left="198" w:right="180"/>
              <w:rPr>
                <w:i/>
                <w:sz w:val="26"/>
                <w:szCs w:val="26"/>
                <w:lang w:val="en-US"/>
              </w:rPr>
            </w:pPr>
            <w:r w:rsidRPr="00F5301C">
              <w:rPr>
                <w:i/>
                <w:sz w:val="26"/>
                <w:szCs w:val="26"/>
                <w:lang w:val="en-US"/>
              </w:rPr>
              <w:t>Ketoan(vlan5)</w:t>
            </w:r>
          </w:p>
        </w:tc>
        <w:tc>
          <w:tcPr>
            <w:tcW w:w="3688" w:type="dxa"/>
          </w:tcPr>
          <w:p w14:paraId="2BE24BC5" w14:textId="30D4095A" w:rsidR="00CB0C61" w:rsidRPr="00F5301C" w:rsidRDefault="00CB0C61" w:rsidP="00F5301C">
            <w:pPr>
              <w:pStyle w:val="Default"/>
              <w:rPr>
                <w:sz w:val="26"/>
                <w:szCs w:val="26"/>
              </w:rPr>
            </w:pPr>
            <w:r w:rsidRPr="00F5301C">
              <w:rPr>
                <w:sz w:val="26"/>
                <w:szCs w:val="26"/>
              </w:rPr>
              <w:t>192.168.1.128</w:t>
            </w:r>
            <w:r w:rsidRPr="00F5301C">
              <w:rPr>
                <w:spacing w:val="36"/>
                <w:sz w:val="26"/>
                <w:szCs w:val="26"/>
              </w:rPr>
              <w:t xml:space="preserve"> </w:t>
            </w:r>
            <w:r w:rsidRPr="00F5301C">
              <w:rPr>
                <w:sz w:val="26"/>
                <w:szCs w:val="26"/>
              </w:rPr>
              <w:t>-</w:t>
            </w:r>
            <w:r w:rsidRPr="00F5301C">
              <w:rPr>
                <w:spacing w:val="28"/>
                <w:sz w:val="26"/>
                <w:szCs w:val="26"/>
              </w:rPr>
              <w:t xml:space="preserve"> </w:t>
            </w:r>
            <w:r w:rsidRPr="00F5301C">
              <w:rPr>
                <w:sz w:val="26"/>
                <w:szCs w:val="26"/>
              </w:rPr>
              <w:t>255.255.255.224</w:t>
            </w:r>
          </w:p>
        </w:tc>
        <w:tc>
          <w:tcPr>
            <w:tcW w:w="1971" w:type="dxa"/>
          </w:tcPr>
          <w:p w14:paraId="23819F15" w14:textId="622C32A1" w:rsidR="00CB0C61" w:rsidRPr="00F5301C" w:rsidRDefault="00CB0C61" w:rsidP="00F5301C">
            <w:pPr>
              <w:pStyle w:val="TableParagraph"/>
              <w:spacing w:line="283" w:lineRule="exact"/>
              <w:ind w:left="94" w:right="66"/>
              <w:rPr>
                <w:sz w:val="26"/>
                <w:szCs w:val="26"/>
              </w:rPr>
            </w:pPr>
            <w:r w:rsidRPr="00F5301C">
              <w:rPr>
                <w:sz w:val="26"/>
                <w:szCs w:val="26"/>
              </w:rPr>
              <w:t>192.168.1.129</w:t>
            </w:r>
          </w:p>
        </w:tc>
      </w:tr>
      <w:tr w:rsidR="00CB0C61" w14:paraId="75AA8E01" w14:textId="77777777" w:rsidTr="00A21227">
        <w:trPr>
          <w:trHeight w:val="453"/>
          <w:jc w:val="center"/>
        </w:trPr>
        <w:tc>
          <w:tcPr>
            <w:tcW w:w="1259" w:type="dxa"/>
            <w:vMerge/>
          </w:tcPr>
          <w:p w14:paraId="009E6D8D" w14:textId="77777777" w:rsidR="00CB0C61" w:rsidRPr="00F5301C" w:rsidRDefault="00CB0C61" w:rsidP="00920896">
            <w:pPr>
              <w:rPr>
                <w:sz w:val="26"/>
                <w:szCs w:val="26"/>
              </w:rPr>
            </w:pPr>
          </w:p>
        </w:tc>
        <w:tc>
          <w:tcPr>
            <w:tcW w:w="2430" w:type="dxa"/>
          </w:tcPr>
          <w:p w14:paraId="58DD6575" w14:textId="06B54C10" w:rsidR="00CB0C61" w:rsidRPr="00F5301C" w:rsidRDefault="00CB0C61" w:rsidP="00F5301C">
            <w:pPr>
              <w:pStyle w:val="TableParagraph"/>
              <w:spacing w:line="295" w:lineRule="exact"/>
              <w:ind w:left="184" w:right="180"/>
              <w:rPr>
                <w:i/>
                <w:sz w:val="26"/>
                <w:szCs w:val="26"/>
                <w:lang w:val="en-US"/>
              </w:rPr>
            </w:pPr>
            <w:r w:rsidRPr="00F5301C">
              <w:rPr>
                <w:i/>
                <w:sz w:val="26"/>
                <w:szCs w:val="26"/>
                <w:lang w:val="en-US"/>
              </w:rPr>
              <w:t>Marketing(vlan6)</w:t>
            </w:r>
          </w:p>
        </w:tc>
        <w:tc>
          <w:tcPr>
            <w:tcW w:w="3688" w:type="dxa"/>
          </w:tcPr>
          <w:p w14:paraId="408A0BED" w14:textId="4B4A04AA" w:rsidR="00CB0C61" w:rsidRPr="00F5301C" w:rsidRDefault="00F5301C" w:rsidP="00F5301C">
            <w:pPr>
              <w:pStyle w:val="Default"/>
              <w:rPr>
                <w:sz w:val="26"/>
                <w:szCs w:val="26"/>
              </w:rPr>
            </w:pPr>
            <w:r>
              <w:rPr>
                <w:sz w:val="26"/>
                <w:szCs w:val="26"/>
              </w:rPr>
              <w:t>192.168.1</w:t>
            </w:r>
            <w:r w:rsidR="00CB0C61" w:rsidRPr="00F5301C">
              <w:rPr>
                <w:sz w:val="26"/>
                <w:szCs w:val="26"/>
              </w:rPr>
              <w:t>.160</w:t>
            </w:r>
            <w:r w:rsidR="00CB0C61" w:rsidRPr="00F5301C">
              <w:rPr>
                <w:spacing w:val="36"/>
                <w:sz w:val="26"/>
                <w:szCs w:val="26"/>
              </w:rPr>
              <w:t xml:space="preserve"> </w:t>
            </w:r>
            <w:r>
              <w:rPr>
                <w:sz w:val="26"/>
                <w:szCs w:val="26"/>
              </w:rPr>
              <w:t>-</w:t>
            </w:r>
            <w:r w:rsidR="00CB0C61" w:rsidRPr="00F5301C">
              <w:rPr>
                <w:sz w:val="26"/>
                <w:szCs w:val="26"/>
              </w:rPr>
              <w:t>255.255.255.224</w:t>
            </w:r>
          </w:p>
        </w:tc>
        <w:tc>
          <w:tcPr>
            <w:tcW w:w="1971" w:type="dxa"/>
          </w:tcPr>
          <w:p w14:paraId="0AF860E9" w14:textId="33480B84" w:rsidR="00CB0C61" w:rsidRPr="00F5301C" w:rsidRDefault="00CB0C61" w:rsidP="00F5301C">
            <w:pPr>
              <w:pStyle w:val="TableParagraph"/>
              <w:spacing w:line="283" w:lineRule="exact"/>
              <w:ind w:left="94" w:right="66"/>
              <w:rPr>
                <w:sz w:val="26"/>
                <w:szCs w:val="26"/>
              </w:rPr>
            </w:pPr>
            <w:r w:rsidRPr="00F5301C">
              <w:rPr>
                <w:sz w:val="26"/>
                <w:szCs w:val="26"/>
              </w:rPr>
              <w:t>192.168.150.161</w:t>
            </w:r>
          </w:p>
        </w:tc>
      </w:tr>
      <w:tr w:rsidR="00CB0C61" w14:paraId="114E7340" w14:textId="77777777" w:rsidTr="00A21227">
        <w:trPr>
          <w:trHeight w:val="453"/>
          <w:jc w:val="center"/>
        </w:trPr>
        <w:tc>
          <w:tcPr>
            <w:tcW w:w="1259" w:type="dxa"/>
            <w:vMerge/>
          </w:tcPr>
          <w:p w14:paraId="475E39A2" w14:textId="77777777" w:rsidR="00CB0C61" w:rsidRPr="00F5301C" w:rsidRDefault="00CB0C61" w:rsidP="00920896">
            <w:pPr>
              <w:rPr>
                <w:sz w:val="26"/>
                <w:szCs w:val="26"/>
              </w:rPr>
            </w:pPr>
          </w:p>
        </w:tc>
        <w:tc>
          <w:tcPr>
            <w:tcW w:w="2430" w:type="dxa"/>
          </w:tcPr>
          <w:p w14:paraId="04D5C523" w14:textId="33528843" w:rsidR="00CB0C61" w:rsidRPr="00F5301C" w:rsidRDefault="00CB0C61" w:rsidP="00F5301C">
            <w:pPr>
              <w:pStyle w:val="TableParagraph"/>
              <w:spacing w:line="295" w:lineRule="exact"/>
              <w:ind w:left="184" w:right="180"/>
              <w:rPr>
                <w:i/>
                <w:sz w:val="26"/>
                <w:szCs w:val="26"/>
                <w:lang w:val="en-US"/>
              </w:rPr>
            </w:pPr>
            <w:r w:rsidRPr="00F5301C">
              <w:rPr>
                <w:i/>
                <w:sz w:val="26"/>
                <w:szCs w:val="26"/>
                <w:lang w:val="en-US"/>
              </w:rPr>
              <w:t>Kythuat(vlan7)</w:t>
            </w:r>
          </w:p>
        </w:tc>
        <w:tc>
          <w:tcPr>
            <w:tcW w:w="3688" w:type="dxa"/>
          </w:tcPr>
          <w:p w14:paraId="17F8758E" w14:textId="75118F22" w:rsidR="00CB0C61" w:rsidRPr="00F5301C" w:rsidRDefault="00CB0C61" w:rsidP="00F5301C">
            <w:pPr>
              <w:pStyle w:val="Default"/>
              <w:rPr>
                <w:sz w:val="26"/>
                <w:szCs w:val="26"/>
              </w:rPr>
            </w:pPr>
            <w:r w:rsidRPr="00F5301C">
              <w:rPr>
                <w:sz w:val="26"/>
                <w:szCs w:val="26"/>
              </w:rPr>
              <w:t>192.168.1.192 -</w:t>
            </w:r>
            <w:r w:rsidRPr="00F5301C">
              <w:rPr>
                <w:spacing w:val="28"/>
                <w:sz w:val="26"/>
                <w:szCs w:val="26"/>
              </w:rPr>
              <w:t xml:space="preserve"> </w:t>
            </w:r>
            <w:r w:rsidRPr="00F5301C">
              <w:rPr>
                <w:sz w:val="26"/>
                <w:szCs w:val="26"/>
              </w:rPr>
              <w:t>255.255.255.224</w:t>
            </w:r>
          </w:p>
        </w:tc>
        <w:tc>
          <w:tcPr>
            <w:tcW w:w="1971" w:type="dxa"/>
          </w:tcPr>
          <w:p w14:paraId="31C29803" w14:textId="3DAD0051" w:rsidR="00CB0C61" w:rsidRPr="00F5301C" w:rsidRDefault="00CB0C61" w:rsidP="00F5301C">
            <w:pPr>
              <w:pStyle w:val="TableParagraph"/>
              <w:spacing w:line="283" w:lineRule="exact"/>
              <w:ind w:left="94" w:right="66"/>
              <w:rPr>
                <w:sz w:val="26"/>
                <w:szCs w:val="26"/>
                <w:lang w:val="en-US"/>
              </w:rPr>
            </w:pPr>
            <w:r w:rsidRPr="00F5301C">
              <w:rPr>
                <w:sz w:val="26"/>
                <w:szCs w:val="26"/>
              </w:rPr>
              <w:t>192.168.1</w:t>
            </w:r>
            <w:r w:rsidRPr="00F5301C">
              <w:rPr>
                <w:sz w:val="26"/>
                <w:szCs w:val="26"/>
                <w:lang w:val="en-US"/>
              </w:rPr>
              <w:t>.193</w:t>
            </w:r>
          </w:p>
        </w:tc>
      </w:tr>
      <w:tr w:rsidR="00CB0C61" w14:paraId="583B739D" w14:textId="77777777" w:rsidTr="00A21227">
        <w:trPr>
          <w:trHeight w:val="453"/>
          <w:jc w:val="center"/>
        </w:trPr>
        <w:tc>
          <w:tcPr>
            <w:tcW w:w="1259" w:type="dxa"/>
            <w:vMerge/>
          </w:tcPr>
          <w:p w14:paraId="02FA79E6" w14:textId="77777777" w:rsidR="00CB0C61" w:rsidRPr="00F5301C" w:rsidRDefault="00CB0C61" w:rsidP="00920896">
            <w:pPr>
              <w:rPr>
                <w:sz w:val="26"/>
                <w:szCs w:val="26"/>
              </w:rPr>
            </w:pPr>
          </w:p>
        </w:tc>
        <w:tc>
          <w:tcPr>
            <w:tcW w:w="2430" w:type="dxa"/>
          </w:tcPr>
          <w:p w14:paraId="5E23140A" w14:textId="45BF3202" w:rsidR="00CB0C61" w:rsidRPr="00F5301C" w:rsidRDefault="00CB0C61" w:rsidP="00F5301C">
            <w:pPr>
              <w:pStyle w:val="TableParagraph"/>
              <w:spacing w:line="295" w:lineRule="exact"/>
              <w:ind w:left="184" w:right="180"/>
              <w:rPr>
                <w:i/>
                <w:sz w:val="26"/>
                <w:szCs w:val="26"/>
                <w:lang w:val="en-US"/>
              </w:rPr>
            </w:pPr>
            <w:r w:rsidRPr="00F5301C">
              <w:rPr>
                <w:i/>
                <w:sz w:val="26"/>
                <w:szCs w:val="26"/>
                <w:lang w:val="en-US"/>
              </w:rPr>
              <w:t>Nhansu(vlan8)</w:t>
            </w:r>
          </w:p>
        </w:tc>
        <w:tc>
          <w:tcPr>
            <w:tcW w:w="3688" w:type="dxa"/>
          </w:tcPr>
          <w:p w14:paraId="02C4B947" w14:textId="4BED49A3" w:rsidR="00CB0C61" w:rsidRPr="00F5301C" w:rsidRDefault="00CB0C61" w:rsidP="00F5301C">
            <w:pPr>
              <w:pStyle w:val="Default"/>
              <w:rPr>
                <w:sz w:val="26"/>
                <w:szCs w:val="26"/>
              </w:rPr>
            </w:pPr>
            <w:r w:rsidRPr="00F5301C">
              <w:rPr>
                <w:sz w:val="26"/>
                <w:szCs w:val="26"/>
              </w:rPr>
              <w:t>192.168.1.224 -</w:t>
            </w:r>
            <w:r w:rsidRPr="00F5301C">
              <w:rPr>
                <w:spacing w:val="28"/>
                <w:sz w:val="26"/>
                <w:szCs w:val="26"/>
              </w:rPr>
              <w:t xml:space="preserve"> </w:t>
            </w:r>
            <w:r w:rsidRPr="00F5301C">
              <w:rPr>
                <w:sz w:val="26"/>
                <w:szCs w:val="26"/>
              </w:rPr>
              <w:t>255.255.255.224</w:t>
            </w:r>
          </w:p>
        </w:tc>
        <w:tc>
          <w:tcPr>
            <w:tcW w:w="1971" w:type="dxa"/>
          </w:tcPr>
          <w:p w14:paraId="500483A7" w14:textId="692ED0D9" w:rsidR="00CB0C61" w:rsidRPr="00F5301C" w:rsidRDefault="00CB0C61" w:rsidP="00F5301C">
            <w:pPr>
              <w:pStyle w:val="TableParagraph"/>
              <w:spacing w:line="283" w:lineRule="exact"/>
              <w:ind w:left="94" w:right="66"/>
              <w:rPr>
                <w:sz w:val="26"/>
                <w:szCs w:val="26"/>
                <w:lang w:val="en-US"/>
              </w:rPr>
            </w:pPr>
            <w:r w:rsidRPr="00F5301C">
              <w:rPr>
                <w:sz w:val="26"/>
                <w:szCs w:val="26"/>
              </w:rPr>
              <w:t>192.168.1</w:t>
            </w:r>
            <w:r w:rsidRPr="00F5301C">
              <w:rPr>
                <w:sz w:val="26"/>
                <w:szCs w:val="26"/>
                <w:lang w:val="en-US"/>
              </w:rPr>
              <w:t>.225</w:t>
            </w:r>
          </w:p>
        </w:tc>
      </w:tr>
      <w:tr w:rsidR="00CB0C61" w14:paraId="187C0CB1" w14:textId="77777777" w:rsidTr="00A21227">
        <w:trPr>
          <w:trHeight w:val="453"/>
          <w:jc w:val="center"/>
        </w:trPr>
        <w:tc>
          <w:tcPr>
            <w:tcW w:w="1259" w:type="dxa"/>
            <w:vMerge/>
          </w:tcPr>
          <w:p w14:paraId="162A1F6C" w14:textId="77777777" w:rsidR="00CB0C61" w:rsidRPr="00F5301C" w:rsidRDefault="00CB0C61" w:rsidP="00920896">
            <w:pPr>
              <w:rPr>
                <w:sz w:val="26"/>
                <w:szCs w:val="26"/>
              </w:rPr>
            </w:pPr>
          </w:p>
        </w:tc>
        <w:tc>
          <w:tcPr>
            <w:tcW w:w="2430" w:type="dxa"/>
          </w:tcPr>
          <w:p w14:paraId="69043F09" w14:textId="66FB36DF" w:rsidR="00CB0C61" w:rsidRPr="00F5301C" w:rsidRDefault="00CB0C61" w:rsidP="00F5301C">
            <w:pPr>
              <w:pStyle w:val="TableParagraph"/>
              <w:spacing w:line="295" w:lineRule="exact"/>
              <w:ind w:left="184" w:right="180"/>
              <w:rPr>
                <w:i/>
                <w:sz w:val="26"/>
                <w:szCs w:val="26"/>
                <w:lang w:val="en-US"/>
              </w:rPr>
            </w:pPr>
            <w:r w:rsidRPr="00F5301C">
              <w:rPr>
                <w:i/>
                <w:sz w:val="26"/>
                <w:szCs w:val="26"/>
                <w:lang w:val="en-US"/>
              </w:rPr>
              <w:t>Noidia(vlan9)</w:t>
            </w:r>
          </w:p>
        </w:tc>
        <w:tc>
          <w:tcPr>
            <w:tcW w:w="3688" w:type="dxa"/>
          </w:tcPr>
          <w:p w14:paraId="62F31D13" w14:textId="1E2034DA" w:rsidR="00CB0C61" w:rsidRPr="00F5301C" w:rsidRDefault="00CB0C61" w:rsidP="00F5301C">
            <w:pPr>
              <w:pStyle w:val="Default"/>
              <w:rPr>
                <w:sz w:val="26"/>
                <w:szCs w:val="26"/>
              </w:rPr>
            </w:pPr>
            <w:r w:rsidRPr="00F5301C">
              <w:rPr>
                <w:sz w:val="26"/>
                <w:szCs w:val="26"/>
              </w:rPr>
              <w:t>192.168.2.0 -</w:t>
            </w:r>
            <w:r w:rsidRPr="00F5301C">
              <w:rPr>
                <w:spacing w:val="28"/>
                <w:sz w:val="26"/>
                <w:szCs w:val="26"/>
              </w:rPr>
              <w:t xml:space="preserve"> </w:t>
            </w:r>
            <w:r w:rsidRPr="00F5301C">
              <w:rPr>
                <w:sz w:val="26"/>
                <w:szCs w:val="26"/>
              </w:rPr>
              <w:t>255.255.255.224</w:t>
            </w:r>
          </w:p>
        </w:tc>
        <w:tc>
          <w:tcPr>
            <w:tcW w:w="1971" w:type="dxa"/>
          </w:tcPr>
          <w:p w14:paraId="23AF55D2" w14:textId="749DDFFA" w:rsidR="00CB0C61" w:rsidRPr="00F5301C" w:rsidRDefault="00CB0C61" w:rsidP="00F5301C">
            <w:pPr>
              <w:pStyle w:val="TableParagraph"/>
              <w:spacing w:line="283" w:lineRule="exact"/>
              <w:ind w:left="94" w:right="66"/>
              <w:rPr>
                <w:sz w:val="26"/>
                <w:szCs w:val="26"/>
              </w:rPr>
            </w:pPr>
            <w:r w:rsidRPr="00F5301C">
              <w:rPr>
                <w:sz w:val="26"/>
                <w:szCs w:val="26"/>
              </w:rPr>
              <w:t>192.168.2.1</w:t>
            </w:r>
          </w:p>
        </w:tc>
      </w:tr>
      <w:tr w:rsidR="00CB0C61" w14:paraId="36F4EA5E" w14:textId="77777777" w:rsidTr="00A21227">
        <w:trPr>
          <w:trHeight w:val="453"/>
          <w:jc w:val="center"/>
        </w:trPr>
        <w:tc>
          <w:tcPr>
            <w:tcW w:w="1259" w:type="dxa"/>
            <w:vMerge/>
          </w:tcPr>
          <w:p w14:paraId="32A5BF81" w14:textId="77777777" w:rsidR="00CB0C61" w:rsidRPr="00F5301C" w:rsidRDefault="00CB0C61" w:rsidP="00920896">
            <w:pPr>
              <w:rPr>
                <w:sz w:val="26"/>
                <w:szCs w:val="26"/>
              </w:rPr>
            </w:pPr>
          </w:p>
        </w:tc>
        <w:tc>
          <w:tcPr>
            <w:tcW w:w="2430" w:type="dxa"/>
          </w:tcPr>
          <w:p w14:paraId="1BB08830" w14:textId="1DA59C13" w:rsidR="00CB0C61" w:rsidRPr="00F5301C" w:rsidRDefault="00CB0C61" w:rsidP="00F5301C">
            <w:pPr>
              <w:pStyle w:val="TableParagraph"/>
              <w:spacing w:line="295" w:lineRule="exact"/>
              <w:ind w:left="184" w:right="180"/>
              <w:rPr>
                <w:i/>
                <w:sz w:val="26"/>
                <w:szCs w:val="26"/>
                <w:lang w:val="en-US"/>
              </w:rPr>
            </w:pPr>
            <w:r w:rsidRPr="00F5301C">
              <w:rPr>
                <w:i/>
                <w:sz w:val="26"/>
                <w:szCs w:val="26"/>
                <w:lang w:val="en-US"/>
              </w:rPr>
              <w:t>Nuocngoai(vlan10)</w:t>
            </w:r>
          </w:p>
        </w:tc>
        <w:tc>
          <w:tcPr>
            <w:tcW w:w="3688" w:type="dxa"/>
          </w:tcPr>
          <w:p w14:paraId="5E65687C" w14:textId="67A65F7F" w:rsidR="00CB0C61" w:rsidRPr="00F5301C" w:rsidRDefault="00CB0C61" w:rsidP="00F5301C">
            <w:pPr>
              <w:pStyle w:val="Default"/>
              <w:rPr>
                <w:sz w:val="26"/>
                <w:szCs w:val="26"/>
              </w:rPr>
            </w:pPr>
            <w:r w:rsidRPr="00F5301C">
              <w:rPr>
                <w:sz w:val="26"/>
                <w:szCs w:val="26"/>
              </w:rPr>
              <w:t>192.168.2.32 -</w:t>
            </w:r>
            <w:r w:rsidRPr="00F5301C">
              <w:rPr>
                <w:spacing w:val="28"/>
                <w:sz w:val="26"/>
                <w:szCs w:val="26"/>
              </w:rPr>
              <w:t xml:space="preserve"> </w:t>
            </w:r>
            <w:r w:rsidRPr="00F5301C">
              <w:rPr>
                <w:sz w:val="26"/>
                <w:szCs w:val="26"/>
              </w:rPr>
              <w:t>255.255.255.224</w:t>
            </w:r>
          </w:p>
        </w:tc>
        <w:tc>
          <w:tcPr>
            <w:tcW w:w="1971" w:type="dxa"/>
          </w:tcPr>
          <w:p w14:paraId="73664F16" w14:textId="4ABF3C29" w:rsidR="00CB0C61" w:rsidRPr="00F5301C" w:rsidRDefault="00CB0C61" w:rsidP="00F5301C">
            <w:pPr>
              <w:pStyle w:val="TableParagraph"/>
              <w:spacing w:line="283" w:lineRule="exact"/>
              <w:ind w:left="94" w:right="66"/>
              <w:rPr>
                <w:sz w:val="26"/>
                <w:szCs w:val="26"/>
              </w:rPr>
            </w:pPr>
            <w:r w:rsidRPr="00F5301C">
              <w:rPr>
                <w:sz w:val="26"/>
                <w:szCs w:val="26"/>
              </w:rPr>
              <w:t>192.168.2.33</w:t>
            </w:r>
          </w:p>
        </w:tc>
      </w:tr>
      <w:tr w:rsidR="00CB0C61" w14:paraId="7716D2A3" w14:textId="77777777" w:rsidTr="00A21227">
        <w:trPr>
          <w:trHeight w:val="453"/>
          <w:jc w:val="center"/>
        </w:trPr>
        <w:tc>
          <w:tcPr>
            <w:tcW w:w="1259" w:type="dxa"/>
            <w:vMerge/>
          </w:tcPr>
          <w:p w14:paraId="4A6573B3" w14:textId="77777777" w:rsidR="00CB0C61" w:rsidRPr="00F5301C" w:rsidRDefault="00CB0C61" w:rsidP="00920896">
            <w:pPr>
              <w:rPr>
                <w:sz w:val="26"/>
                <w:szCs w:val="26"/>
              </w:rPr>
            </w:pPr>
          </w:p>
        </w:tc>
        <w:tc>
          <w:tcPr>
            <w:tcW w:w="2430" w:type="dxa"/>
          </w:tcPr>
          <w:p w14:paraId="311486F9" w14:textId="6F0E8278" w:rsidR="00CB0C61" w:rsidRPr="00F5301C" w:rsidRDefault="00CB0C61" w:rsidP="00F5301C">
            <w:pPr>
              <w:pStyle w:val="TableParagraph"/>
              <w:spacing w:line="295" w:lineRule="exact"/>
              <w:ind w:left="184" w:right="180"/>
              <w:rPr>
                <w:i/>
                <w:sz w:val="26"/>
                <w:szCs w:val="26"/>
                <w:lang w:val="en-US"/>
              </w:rPr>
            </w:pPr>
            <w:r w:rsidRPr="00F5301C">
              <w:rPr>
                <w:i/>
                <w:sz w:val="26"/>
                <w:szCs w:val="26"/>
                <w:lang w:val="en-US"/>
              </w:rPr>
              <w:t>wifiKhach(vlan11)</w:t>
            </w:r>
          </w:p>
        </w:tc>
        <w:tc>
          <w:tcPr>
            <w:tcW w:w="3688" w:type="dxa"/>
          </w:tcPr>
          <w:p w14:paraId="7B8ADC57" w14:textId="510C5F0F" w:rsidR="00CB0C61" w:rsidRPr="00F5301C" w:rsidRDefault="00CB0C61" w:rsidP="00F5301C">
            <w:pPr>
              <w:pStyle w:val="Default"/>
              <w:rPr>
                <w:sz w:val="26"/>
                <w:szCs w:val="26"/>
              </w:rPr>
            </w:pPr>
            <w:r w:rsidRPr="00F5301C">
              <w:rPr>
                <w:sz w:val="26"/>
                <w:szCs w:val="26"/>
              </w:rPr>
              <w:t>192.168.10.0 – 255.255.255.0</w:t>
            </w:r>
          </w:p>
        </w:tc>
        <w:tc>
          <w:tcPr>
            <w:tcW w:w="1971" w:type="dxa"/>
          </w:tcPr>
          <w:p w14:paraId="1933E64D" w14:textId="3C69AAC3" w:rsidR="00CB0C61" w:rsidRPr="00F5301C" w:rsidRDefault="00CB0C61" w:rsidP="00F5301C">
            <w:pPr>
              <w:pStyle w:val="TableParagraph"/>
              <w:spacing w:line="283" w:lineRule="exact"/>
              <w:ind w:left="94" w:right="66"/>
              <w:rPr>
                <w:sz w:val="26"/>
                <w:szCs w:val="26"/>
                <w:lang w:val="en-US"/>
              </w:rPr>
            </w:pPr>
            <w:r w:rsidRPr="00F5301C">
              <w:rPr>
                <w:sz w:val="26"/>
                <w:szCs w:val="26"/>
              </w:rPr>
              <w:t>192.168.1</w:t>
            </w:r>
            <w:r w:rsidRPr="00F5301C">
              <w:rPr>
                <w:sz w:val="26"/>
                <w:szCs w:val="26"/>
                <w:lang w:val="en-US"/>
              </w:rPr>
              <w:t>0.1</w:t>
            </w:r>
          </w:p>
        </w:tc>
      </w:tr>
      <w:tr w:rsidR="00DF363C" w14:paraId="648138A0" w14:textId="77777777" w:rsidTr="00A21227">
        <w:trPr>
          <w:trHeight w:val="441"/>
          <w:jc w:val="center"/>
        </w:trPr>
        <w:tc>
          <w:tcPr>
            <w:tcW w:w="1259" w:type="dxa"/>
            <w:vMerge w:val="restart"/>
          </w:tcPr>
          <w:p w14:paraId="2B16A185" w14:textId="77777777" w:rsidR="00DF363C" w:rsidRPr="00F5301C" w:rsidRDefault="00DF363C" w:rsidP="00920896">
            <w:pPr>
              <w:pStyle w:val="TableParagraph"/>
              <w:spacing w:before="3"/>
              <w:ind w:left="0"/>
              <w:rPr>
                <w:b/>
                <w:i/>
                <w:sz w:val="26"/>
                <w:szCs w:val="26"/>
              </w:rPr>
            </w:pPr>
          </w:p>
          <w:p w14:paraId="2920B70A" w14:textId="77777777" w:rsidR="00CB0C61" w:rsidRPr="00F5301C" w:rsidRDefault="00CB0C61" w:rsidP="00920896">
            <w:pPr>
              <w:pStyle w:val="TableParagraph"/>
              <w:spacing w:before="3"/>
              <w:ind w:left="0"/>
              <w:rPr>
                <w:b/>
                <w:i/>
                <w:sz w:val="26"/>
                <w:szCs w:val="26"/>
              </w:rPr>
            </w:pPr>
          </w:p>
          <w:p w14:paraId="1E3F2730" w14:textId="1F82BFDB" w:rsidR="00DF363C" w:rsidRPr="00F5301C" w:rsidRDefault="00CB0C61" w:rsidP="00920896">
            <w:pPr>
              <w:pStyle w:val="TableParagraph"/>
              <w:ind w:left="11"/>
              <w:jc w:val="center"/>
              <w:rPr>
                <w:b/>
                <w:i/>
                <w:sz w:val="26"/>
                <w:szCs w:val="26"/>
                <w:lang w:val="en-US"/>
              </w:rPr>
            </w:pPr>
            <w:r w:rsidRPr="00F5301C">
              <w:rPr>
                <w:b/>
                <w:i/>
                <w:w w:val="101"/>
                <w:sz w:val="26"/>
                <w:szCs w:val="26"/>
                <w:lang w:val="en-US"/>
              </w:rPr>
              <w:t>TD</w:t>
            </w:r>
          </w:p>
        </w:tc>
        <w:tc>
          <w:tcPr>
            <w:tcW w:w="2430" w:type="dxa"/>
          </w:tcPr>
          <w:p w14:paraId="77CF14EE" w14:textId="7857FF71" w:rsidR="00DF363C" w:rsidRPr="00F5301C" w:rsidRDefault="00CB0C61" w:rsidP="00F5301C">
            <w:pPr>
              <w:pStyle w:val="TableParagraph"/>
              <w:spacing w:line="283" w:lineRule="exact"/>
              <w:ind w:left="201" w:right="180"/>
              <w:rPr>
                <w:i/>
                <w:sz w:val="26"/>
                <w:szCs w:val="26"/>
                <w:lang w:val="en-US"/>
              </w:rPr>
            </w:pPr>
            <w:r w:rsidRPr="00F5301C">
              <w:rPr>
                <w:i/>
                <w:sz w:val="26"/>
                <w:szCs w:val="26"/>
                <w:lang w:val="en-US"/>
              </w:rPr>
              <w:t>Tieptan(vlan1)</w:t>
            </w:r>
          </w:p>
        </w:tc>
        <w:tc>
          <w:tcPr>
            <w:tcW w:w="3688" w:type="dxa"/>
          </w:tcPr>
          <w:p w14:paraId="5E62ED03" w14:textId="0DD2B8C7" w:rsidR="00DF363C" w:rsidRPr="00F5301C" w:rsidRDefault="00CB0C61" w:rsidP="00F5301C">
            <w:pPr>
              <w:pStyle w:val="Default"/>
              <w:rPr>
                <w:sz w:val="26"/>
                <w:szCs w:val="26"/>
              </w:rPr>
            </w:pPr>
            <w:r w:rsidRPr="00F5301C">
              <w:rPr>
                <w:sz w:val="26"/>
                <w:szCs w:val="26"/>
              </w:rPr>
              <w:t>192.168.3</w:t>
            </w:r>
            <w:r w:rsidR="00DF363C" w:rsidRPr="00F5301C">
              <w:rPr>
                <w:sz w:val="26"/>
                <w:szCs w:val="26"/>
              </w:rPr>
              <w:t>.0</w:t>
            </w:r>
            <w:r w:rsidR="00DF363C" w:rsidRPr="00F5301C">
              <w:rPr>
                <w:spacing w:val="35"/>
                <w:sz w:val="26"/>
                <w:szCs w:val="26"/>
              </w:rPr>
              <w:t xml:space="preserve"> </w:t>
            </w:r>
            <w:r w:rsidR="00DF363C" w:rsidRPr="00F5301C">
              <w:rPr>
                <w:sz w:val="26"/>
                <w:szCs w:val="26"/>
              </w:rPr>
              <w:t>-</w:t>
            </w:r>
            <w:r w:rsidR="00DF363C" w:rsidRPr="00F5301C">
              <w:rPr>
                <w:spacing w:val="27"/>
                <w:sz w:val="26"/>
                <w:szCs w:val="26"/>
              </w:rPr>
              <w:t xml:space="preserve"> </w:t>
            </w:r>
            <w:r w:rsidR="00DF363C" w:rsidRPr="00F5301C">
              <w:rPr>
                <w:sz w:val="26"/>
                <w:szCs w:val="26"/>
              </w:rPr>
              <w:t>255.255.255.224</w:t>
            </w:r>
          </w:p>
        </w:tc>
        <w:tc>
          <w:tcPr>
            <w:tcW w:w="1971" w:type="dxa"/>
          </w:tcPr>
          <w:p w14:paraId="142B845A" w14:textId="3FC22D32" w:rsidR="00DF363C" w:rsidRPr="00F5301C" w:rsidRDefault="00CB0C61" w:rsidP="00F5301C">
            <w:pPr>
              <w:pStyle w:val="TableParagraph"/>
              <w:spacing w:line="271" w:lineRule="exact"/>
              <w:ind w:left="83" w:right="66"/>
              <w:rPr>
                <w:sz w:val="26"/>
                <w:szCs w:val="26"/>
              </w:rPr>
            </w:pPr>
            <w:r w:rsidRPr="00F5301C">
              <w:rPr>
                <w:sz w:val="26"/>
                <w:szCs w:val="26"/>
              </w:rPr>
              <w:t>192.168.3</w:t>
            </w:r>
            <w:r w:rsidR="00DF363C" w:rsidRPr="00F5301C">
              <w:rPr>
                <w:sz w:val="26"/>
                <w:szCs w:val="26"/>
              </w:rPr>
              <w:t>.1</w:t>
            </w:r>
          </w:p>
        </w:tc>
      </w:tr>
      <w:tr w:rsidR="00DF363C" w14:paraId="36701B33" w14:textId="77777777" w:rsidTr="00A21227">
        <w:trPr>
          <w:trHeight w:val="441"/>
          <w:jc w:val="center"/>
        </w:trPr>
        <w:tc>
          <w:tcPr>
            <w:tcW w:w="1259" w:type="dxa"/>
            <w:vMerge/>
            <w:tcBorders>
              <w:top w:val="nil"/>
            </w:tcBorders>
          </w:tcPr>
          <w:p w14:paraId="4C663A5A" w14:textId="77777777" w:rsidR="00DF363C" w:rsidRPr="00F5301C" w:rsidRDefault="00DF363C" w:rsidP="00920896">
            <w:pPr>
              <w:rPr>
                <w:sz w:val="26"/>
                <w:szCs w:val="26"/>
              </w:rPr>
            </w:pPr>
          </w:p>
        </w:tc>
        <w:tc>
          <w:tcPr>
            <w:tcW w:w="2430" w:type="dxa"/>
          </w:tcPr>
          <w:p w14:paraId="08D95B93" w14:textId="1AD9243A" w:rsidR="00DF363C" w:rsidRPr="00F5301C" w:rsidRDefault="00CB0C61" w:rsidP="00F5301C">
            <w:pPr>
              <w:pStyle w:val="TableParagraph"/>
              <w:spacing w:line="295" w:lineRule="exact"/>
              <w:ind w:left="200" w:right="180"/>
              <w:rPr>
                <w:i/>
                <w:sz w:val="26"/>
                <w:szCs w:val="26"/>
                <w:lang w:val="en-US"/>
              </w:rPr>
            </w:pPr>
            <w:r w:rsidRPr="00F5301C">
              <w:rPr>
                <w:i/>
                <w:sz w:val="26"/>
                <w:szCs w:val="26"/>
                <w:lang w:val="en-US"/>
              </w:rPr>
              <w:t>Noidia(vlan2)</w:t>
            </w:r>
          </w:p>
        </w:tc>
        <w:tc>
          <w:tcPr>
            <w:tcW w:w="3688" w:type="dxa"/>
          </w:tcPr>
          <w:p w14:paraId="159AD7D1" w14:textId="7C1B51F4" w:rsidR="00DF363C" w:rsidRPr="00F5301C" w:rsidRDefault="00CB0C61" w:rsidP="00F5301C">
            <w:pPr>
              <w:pStyle w:val="Default"/>
              <w:rPr>
                <w:sz w:val="26"/>
                <w:szCs w:val="26"/>
              </w:rPr>
            </w:pPr>
            <w:r w:rsidRPr="00F5301C">
              <w:rPr>
                <w:sz w:val="26"/>
                <w:szCs w:val="26"/>
              </w:rPr>
              <w:t>192.168.3</w:t>
            </w:r>
            <w:r w:rsidR="00DF363C" w:rsidRPr="00F5301C">
              <w:rPr>
                <w:sz w:val="26"/>
                <w:szCs w:val="26"/>
              </w:rPr>
              <w:t>.32</w:t>
            </w:r>
            <w:r w:rsidR="00DF363C" w:rsidRPr="00F5301C">
              <w:rPr>
                <w:spacing w:val="35"/>
                <w:sz w:val="26"/>
                <w:szCs w:val="26"/>
              </w:rPr>
              <w:t xml:space="preserve"> </w:t>
            </w:r>
            <w:r w:rsidR="00DF363C" w:rsidRPr="00F5301C">
              <w:rPr>
                <w:sz w:val="26"/>
                <w:szCs w:val="26"/>
              </w:rPr>
              <w:t>-</w:t>
            </w:r>
            <w:r w:rsidR="00DF363C" w:rsidRPr="00F5301C">
              <w:rPr>
                <w:spacing w:val="28"/>
                <w:sz w:val="26"/>
                <w:szCs w:val="26"/>
              </w:rPr>
              <w:t xml:space="preserve"> </w:t>
            </w:r>
            <w:r w:rsidR="00DF363C" w:rsidRPr="00F5301C">
              <w:rPr>
                <w:sz w:val="26"/>
                <w:szCs w:val="26"/>
              </w:rPr>
              <w:t>255.255.255.224</w:t>
            </w:r>
          </w:p>
        </w:tc>
        <w:tc>
          <w:tcPr>
            <w:tcW w:w="1971" w:type="dxa"/>
          </w:tcPr>
          <w:p w14:paraId="7056365A" w14:textId="75125AD1" w:rsidR="00DF363C" w:rsidRPr="00F5301C" w:rsidRDefault="00CB0C61" w:rsidP="00F5301C">
            <w:pPr>
              <w:pStyle w:val="TableParagraph"/>
              <w:spacing w:line="295" w:lineRule="exact"/>
              <w:ind w:left="71" w:right="66"/>
              <w:rPr>
                <w:sz w:val="26"/>
                <w:szCs w:val="26"/>
              </w:rPr>
            </w:pPr>
            <w:r w:rsidRPr="00F5301C">
              <w:rPr>
                <w:sz w:val="26"/>
                <w:szCs w:val="26"/>
              </w:rPr>
              <w:t>192.168.3</w:t>
            </w:r>
            <w:r w:rsidR="00DF363C" w:rsidRPr="00F5301C">
              <w:rPr>
                <w:sz w:val="26"/>
                <w:szCs w:val="26"/>
              </w:rPr>
              <w:t>.33</w:t>
            </w:r>
          </w:p>
        </w:tc>
      </w:tr>
      <w:tr w:rsidR="00DF363C" w14:paraId="6D73A6ED" w14:textId="77777777" w:rsidTr="00A21227">
        <w:trPr>
          <w:trHeight w:val="441"/>
          <w:jc w:val="center"/>
        </w:trPr>
        <w:tc>
          <w:tcPr>
            <w:tcW w:w="1259" w:type="dxa"/>
            <w:vMerge/>
            <w:tcBorders>
              <w:top w:val="nil"/>
            </w:tcBorders>
          </w:tcPr>
          <w:p w14:paraId="05D03ACA" w14:textId="77777777" w:rsidR="00DF363C" w:rsidRPr="00F5301C" w:rsidRDefault="00DF363C" w:rsidP="00920896">
            <w:pPr>
              <w:rPr>
                <w:sz w:val="26"/>
                <w:szCs w:val="26"/>
              </w:rPr>
            </w:pPr>
          </w:p>
        </w:tc>
        <w:tc>
          <w:tcPr>
            <w:tcW w:w="2430" w:type="dxa"/>
          </w:tcPr>
          <w:p w14:paraId="206C00E5" w14:textId="20E881F9" w:rsidR="00DF363C" w:rsidRPr="00F5301C" w:rsidRDefault="00CB0C61" w:rsidP="00F5301C">
            <w:pPr>
              <w:pStyle w:val="TableParagraph"/>
              <w:spacing w:line="295" w:lineRule="exact"/>
              <w:ind w:left="187" w:right="180"/>
              <w:rPr>
                <w:i/>
                <w:sz w:val="26"/>
                <w:szCs w:val="26"/>
                <w:lang w:val="en-US"/>
              </w:rPr>
            </w:pPr>
            <w:r w:rsidRPr="00F5301C">
              <w:rPr>
                <w:i/>
                <w:sz w:val="26"/>
                <w:szCs w:val="26"/>
                <w:lang w:val="en-US"/>
              </w:rPr>
              <w:t>Nuocngoai(vlan3)</w:t>
            </w:r>
          </w:p>
        </w:tc>
        <w:tc>
          <w:tcPr>
            <w:tcW w:w="3688" w:type="dxa"/>
          </w:tcPr>
          <w:p w14:paraId="6A6B1CCB" w14:textId="611C0CAB" w:rsidR="00DF363C" w:rsidRPr="00F5301C" w:rsidRDefault="00CB0C61" w:rsidP="00F5301C">
            <w:pPr>
              <w:pStyle w:val="Default"/>
              <w:rPr>
                <w:sz w:val="26"/>
                <w:szCs w:val="26"/>
              </w:rPr>
            </w:pPr>
            <w:r w:rsidRPr="00F5301C">
              <w:rPr>
                <w:sz w:val="26"/>
                <w:szCs w:val="26"/>
              </w:rPr>
              <w:t>192.168.3</w:t>
            </w:r>
            <w:r w:rsidR="00DF363C" w:rsidRPr="00F5301C">
              <w:rPr>
                <w:sz w:val="26"/>
                <w:szCs w:val="26"/>
              </w:rPr>
              <w:t>.64</w:t>
            </w:r>
            <w:r w:rsidR="00DF363C" w:rsidRPr="00F5301C">
              <w:rPr>
                <w:spacing w:val="35"/>
                <w:sz w:val="26"/>
                <w:szCs w:val="26"/>
              </w:rPr>
              <w:t xml:space="preserve"> </w:t>
            </w:r>
            <w:r w:rsidR="00DF363C" w:rsidRPr="00F5301C">
              <w:rPr>
                <w:sz w:val="26"/>
                <w:szCs w:val="26"/>
              </w:rPr>
              <w:t>-</w:t>
            </w:r>
            <w:r w:rsidR="00DF363C" w:rsidRPr="00F5301C">
              <w:rPr>
                <w:spacing w:val="28"/>
                <w:sz w:val="26"/>
                <w:szCs w:val="26"/>
              </w:rPr>
              <w:t xml:space="preserve"> </w:t>
            </w:r>
            <w:r w:rsidR="00DF363C" w:rsidRPr="00F5301C">
              <w:rPr>
                <w:sz w:val="26"/>
                <w:szCs w:val="26"/>
              </w:rPr>
              <w:t>255.255.255.224</w:t>
            </w:r>
          </w:p>
        </w:tc>
        <w:tc>
          <w:tcPr>
            <w:tcW w:w="1971" w:type="dxa"/>
          </w:tcPr>
          <w:p w14:paraId="2A3C7C27" w14:textId="295538A4" w:rsidR="00DF363C" w:rsidRPr="00F5301C" w:rsidRDefault="00CB0C61" w:rsidP="00F5301C">
            <w:pPr>
              <w:pStyle w:val="TableParagraph"/>
              <w:spacing w:line="295" w:lineRule="exact"/>
              <w:ind w:left="71" w:right="66"/>
              <w:rPr>
                <w:sz w:val="26"/>
                <w:szCs w:val="26"/>
              </w:rPr>
            </w:pPr>
            <w:r w:rsidRPr="00F5301C">
              <w:rPr>
                <w:sz w:val="26"/>
                <w:szCs w:val="26"/>
              </w:rPr>
              <w:t>192.168.3</w:t>
            </w:r>
            <w:r w:rsidR="00DF363C" w:rsidRPr="00F5301C">
              <w:rPr>
                <w:sz w:val="26"/>
                <w:szCs w:val="26"/>
              </w:rPr>
              <w:t>.65</w:t>
            </w:r>
          </w:p>
        </w:tc>
      </w:tr>
      <w:tr w:rsidR="00DF363C" w14:paraId="43F87614" w14:textId="77777777" w:rsidTr="00A21227">
        <w:trPr>
          <w:trHeight w:val="441"/>
          <w:jc w:val="center"/>
        </w:trPr>
        <w:tc>
          <w:tcPr>
            <w:tcW w:w="1259" w:type="dxa"/>
            <w:vMerge/>
            <w:tcBorders>
              <w:top w:val="nil"/>
            </w:tcBorders>
          </w:tcPr>
          <w:p w14:paraId="08D7CC3C" w14:textId="77777777" w:rsidR="00DF363C" w:rsidRPr="00F5301C" w:rsidRDefault="00DF363C" w:rsidP="00920896">
            <w:pPr>
              <w:rPr>
                <w:sz w:val="26"/>
                <w:szCs w:val="26"/>
              </w:rPr>
            </w:pPr>
          </w:p>
        </w:tc>
        <w:tc>
          <w:tcPr>
            <w:tcW w:w="2430" w:type="dxa"/>
          </w:tcPr>
          <w:p w14:paraId="59C2D045" w14:textId="49293E5A" w:rsidR="00DF363C" w:rsidRPr="00F5301C" w:rsidRDefault="00CB0C61" w:rsidP="00F5301C">
            <w:pPr>
              <w:pStyle w:val="TableParagraph"/>
              <w:spacing w:line="295" w:lineRule="exact"/>
              <w:ind w:left="198" w:right="180"/>
              <w:rPr>
                <w:i/>
                <w:sz w:val="26"/>
                <w:szCs w:val="26"/>
                <w:lang w:val="en-US"/>
              </w:rPr>
            </w:pPr>
            <w:r w:rsidRPr="00F5301C">
              <w:rPr>
                <w:i/>
                <w:sz w:val="26"/>
                <w:szCs w:val="26"/>
                <w:lang w:val="en-US"/>
              </w:rPr>
              <w:t>Kythuat(vlan4)</w:t>
            </w:r>
          </w:p>
        </w:tc>
        <w:tc>
          <w:tcPr>
            <w:tcW w:w="3688" w:type="dxa"/>
          </w:tcPr>
          <w:p w14:paraId="21BCC2EE" w14:textId="1000D82C" w:rsidR="00DF363C" w:rsidRPr="00F5301C" w:rsidRDefault="000B7582" w:rsidP="00F5301C">
            <w:pPr>
              <w:pStyle w:val="Default"/>
              <w:rPr>
                <w:sz w:val="26"/>
                <w:szCs w:val="26"/>
              </w:rPr>
            </w:pPr>
            <w:r w:rsidRPr="00F5301C">
              <w:rPr>
                <w:sz w:val="26"/>
                <w:szCs w:val="26"/>
              </w:rPr>
              <w:t>192.168.3.96 -</w:t>
            </w:r>
            <w:r w:rsidR="00DF363C" w:rsidRPr="00F5301C">
              <w:rPr>
                <w:spacing w:val="43"/>
                <w:sz w:val="26"/>
                <w:szCs w:val="26"/>
              </w:rPr>
              <w:t xml:space="preserve"> </w:t>
            </w:r>
            <w:r w:rsidR="00CB0C61" w:rsidRPr="00F5301C">
              <w:rPr>
                <w:sz w:val="26"/>
                <w:szCs w:val="26"/>
              </w:rPr>
              <w:t>255.255.255.224</w:t>
            </w:r>
          </w:p>
        </w:tc>
        <w:tc>
          <w:tcPr>
            <w:tcW w:w="1971" w:type="dxa"/>
          </w:tcPr>
          <w:p w14:paraId="618EF276" w14:textId="2A274C37" w:rsidR="00DF363C" w:rsidRPr="00F5301C" w:rsidRDefault="00CB0C61" w:rsidP="00F5301C">
            <w:pPr>
              <w:pStyle w:val="TableParagraph"/>
              <w:spacing w:line="283" w:lineRule="exact"/>
              <w:ind w:left="94" w:right="66"/>
              <w:rPr>
                <w:sz w:val="26"/>
                <w:szCs w:val="26"/>
              </w:rPr>
            </w:pPr>
            <w:r w:rsidRPr="00F5301C">
              <w:rPr>
                <w:sz w:val="26"/>
                <w:szCs w:val="26"/>
              </w:rPr>
              <w:t>192.168.</w:t>
            </w:r>
            <w:r w:rsidRPr="00F5301C">
              <w:rPr>
                <w:sz w:val="26"/>
                <w:szCs w:val="26"/>
                <w:lang w:val="en-US"/>
              </w:rPr>
              <w:t>3</w:t>
            </w:r>
            <w:r w:rsidR="000B7582" w:rsidRPr="00F5301C">
              <w:rPr>
                <w:sz w:val="26"/>
                <w:szCs w:val="26"/>
              </w:rPr>
              <w:t>.97</w:t>
            </w:r>
          </w:p>
        </w:tc>
      </w:tr>
      <w:tr w:rsidR="00DF363C" w14:paraId="649AD55C" w14:textId="77777777" w:rsidTr="00A21227">
        <w:trPr>
          <w:trHeight w:val="453"/>
          <w:jc w:val="center"/>
        </w:trPr>
        <w:tc>
          <w:tcPr>
            <w:tcW w:w="1259" w:type="dxa"/>
            <w:vMerge/>
            <w:tcBorders>
              <w:top w:val="nil"/>
              <w:bottom w:val="nil"/>
            </w:tcBorders>
          </w:tcPr>
          <w:p w14:paraId="2DD6B59C" w14:textId="77777777" w:rsidR="00DF363C" w:rsidRPr="00F5301C" w:rsidRDefault="00DF363C" w:rsidP="00920896">
            <w:pPr>
              <w:rPr>
                <w:sz w:val="26"/>
                <w:szCs w:val="26"/>
              </w:rPr>
            </w:pPr>
          </w:p>
        </w:tc>
        <w:tc>
          <w:tcPr>
            <w:tcW w:w="2430" w:type="dxa"/>
          </w:tcPr>
          <w:p w14:paraId="2101DB12" w14:textId="02B82448" w:rsidR="00DF363C" w:rsidRPr="00F5301C" w:rsidRDefault="00CB0C61" w:rsidP="00F5301C">
            <w:pPr>
              <w:pStyle w:val="TableParagraph"/>
              <w:spacing w:line="295" w:lineRule="exact"/>
              <w:ind w:left="184" w:right="180"/>
              <w:rPr>
                <w:i/>
                <w:sz w:val="26"/>
                <w:szCs w:val="26"/>
                <w:lang w:val="en-US"/>
              </w:rPr>
            </w:pPr>
            <w:r w:rsidRPr="00F5301C">
              <w:rPr>
                <w:i/>
                <w:sz w:val="26"/>
                <w:szCs w:val="26"/>
                <w:lang w:val="en-US"/>
              </w:rPr>
              <w:t>Hanhchinh(vlan5)</w:t>
            </w:r>
          </w:p>
        </w:tc>
        <w:tc>
          <w:tcPr>
            <w:tcW w:w="3688" w:type="dxa"/>
          </w:tcPr>
          <w:p w14:paraId="5F3DFA42" w14:textId="241330A6" w:rsidR="00DF363C" w:rsidRPr="00F5301C" w:rsidRDefault="000B7582" w:rsidP="00F5301C">
            <w:pPr>
              <w:pStyle w:val="Default"/>
              <w:rPr>
                <w:sz w:val="26"/>
                <w:szCs w:val="26"/>
              </w:rPr>
            </w:pPr>
            <w:r w:rsidRPr="00F5301C">
              <w:rPr>
                <w:sz w:val="26"/>
                <w:szCs w:val="26"/>
              </w:rPr>
              <w:t>192.168.3</w:t>
            </w:r>
            <w:r w:rsidR="00DF363C" w:rsidRPr="00F5301C">
              <w:rPr>
                <w:sz w:val="26"/>
                <w:szCs w:val="26"/>
              </w:rPr>
              <w:t>.128</w:t>
            </w:r>
            <w:r w:rsidR="00DF363C" w:rsidRPr="00F5301C">
              <w:rPr>
                <w:spacing w:val="36"/>
                <w:sz w:val="26"/>
                <w:szCs w:val="26"/>
              </w:rPr>
              <w:t xml:space="preserve"> </w:t>
            </w:r>
            <w:r w:rsidR="00DF363C" w:rsidRPr="00F5301C">
              <w:rPr>
                <w:sz w:val="26"/>
                <w:szCs w:val="26"/>
              </w:rPr>
              <w:t>-</w:t>
            </w:r>
            <w:r w:rsidR="00DF363C" w:rsidRPr="00F5301C">
              <w:rPr>
                <w:spacing w:val="28"/>
                <w:sz w:val="26"/>
                <w:szCs w:val="26"/>
              </w:rPr>
              <w:t xml:space="preserve"> </w:t>
            </w:r>
            <w:r w:rsidR="00CB0C61" w:rsidRPr="00F5301C">
              <w:rPr>
                <w:sz w:val="26"/>
                <w:szCs w:val="26"/>
              </w:rPr>
              <w:t>255.255.255.224</w:t>
            </w:r>
          </w:p>
        </w:tc>
        <w:tc>
          <w:tcPr>
            <w:tcW w:w="1971" w:type="dxa"/>
          </w:tcPr>
          <w:p w14:paraId="67B6A312" w14:textId="77A2D827" w:rsidR="00DF363C" w:rsidRPr="00F5301C" w:rsidRDefault="00CB0C61" w:rsidP="00F5301C">
            <w:pPr>
              <w:pStyle w:val="TableParagraph"/>
              <w:spacing w:line="295" w:lineRule="exact"/>
              <w:ind w:left="94" w:right="66"/>
              <w:rPr>
                <w:sz w:val="26"/>
                <w:szCs w:val="26"/>
              </w:rPr>
            </w:pPr>
            <w:r w:rsidRPr="00F5301C">
              <w:rPr>
                <w:sz w:val="26"/>
                <w:szCs w:val="26"/>
              </w:rPr>
              <w:t>192.168.3</w:t>
            </w:r>
            <w:r w:rsidR="00DF363C" w:rsidRPr="00F5301C">
              <w:rPr>
                <w:sz w:val="26"/>
                <w:szCs w:val="26"/>
              </w:rPr>
              <w:t>.129</w:t>
            </w:r>
          </w:p>
        </w:tc>
      </w:tr>
      <w:tr w:rsidR="00CB0C61" w14:paraId="119CC64F" w14:textId="77777777" w:rsidTr="00A21227">
        <w:trPr>
          <w:trHeight w:val="453"/>
          <w:jc w:val="center"/>
        </w:trPr>
        <w:tc>
          <w:tcPr>
            <w:tcW w:w="1259" w:type="dxa"/>
            <w:tcBorders>
              <w:top w:val="nil"/>
            </w:tcBorders>
          </w:tcPr>
          <w:p w14:paraId="6BCF7241" w14:textId="77777777" w:rsidR="00CB0C61" w:rsidRPr="00F5301C" w:rsidRDefault="00CB0C61" w:rsidP="00920896">
            <w:pPr>
              <w:rPr>
                <w:sz w:val="26"/>
                <w:szCs w:val="26"/>
              </w:rPr>
            </w:pPr>
          </w:p>
        </w:tc>
        <w:tc>
          <w:tcPr>
            <w:tcW w:w="2430" w:type="dxa"/>
          </w:tcPr>
          <w:p w14:paraId="105F0AE6" w14:textId="6083641A" w:rsidR="00CB0C61" w:rsidRPr="00F5301C" w:rsidRDefault="00CB0C61" w:rsidP="00F5301C">
            <w:pPr>
              <w:pStyle w:val="TableParagraph"/>
              <w:spacing w:line="295" w:lineRule="exact"/>
              <w:ind w:left="184" w:right="180"/>
              <w:rPr>
                <w:i/>
                <w:sz w:val="26"/>
                <w:szCs w:val="26"/>
                <w:lang w:val="en-US"/>
              </w:rPr>
            </w:pPr>
            <w:r w:rsidRPr="00F5301C">
              <w:rPr>
                <w:i/>
                <w:sz w:val="26"/>
                <w:szCs w:val="26"/>
                <w:lang w:val="en-US"/>
              </w:rPr>
              <w:t>wifiKhach(vlan11)</w:t>
            </w:r>
          </w:p>
        </w:tc>
        <w:tc>
          <w:tcPr>
            <w:tcW w:w="3688" w:type="dxa"/>
          </w:tcPr>
          <w:p w14:paraId="2931C098" w14:textId="799B9F02" w:rsidR="00CB0C61" w:rsidRPr="00F5301C" w:rsidRDefault="00CB0C61" w:rsidP="00F5301C">
            <w:pPr>
              <w:pStyle w:val="Default"/>
              <w:rPr>
                <w:sz w:val="26"/>
                <w:szCs w:val="26"/>
              </w:rPr>
            </w:pPr>
            <w:r w:rsidRPr="00F5301C">
              <w:rPr>
                <w:sz w:val="26"/>
                <w:szCs w:val="26"/>
              </w:rPr>
              <w:t>192.168.11.0 – 255.255.255.0</w:t>
            </w:r>
          </w:p>
        </w:tc>
        <w:tc>
          <w:tcPr>
            <w:tcW w:w="1971" w:type="dxa"/>
          </w:tcPr>
          <w:p w14:paraId="74B6530B" w14:textId="622FFACC" w:rsidR="00CB0C61" w:rsidRPr="00F5301C" w:rsidRDefault="00CB0C61" w:rsidP="00F5301C">
            <w:pPr>
              <w:pStyle w:val="TableParagraph"/>
              <w:spacing w:line="295" w:lineRule="exact"/>
              <w:ind w:left="94" w:right="66"/>
              <w:rPr>
                <w:sz w:val="26"/>
                <w:szCs w:val="26"/>
                <w:lang w:val="en-US"/>
              </w:rPr>
            </w:pPr>
            <w:r w:rsidRPr="00F5301C">
              <w:rPr>
                <w:sz w:val="26"/>
                <w:szCs w:val="26"/>
                <w:lang w:val="en-US"/>
              </w:rPr>
              <w:t>192.168.11.1</w:t>
            </w:r>
          </w:p>
        </w:tc>
      </w:tr>
    </w:tbl>
    <w:p w14:paraId="6AF006AD" w14:textId="09333CC2" w:rsidR="00FD10C5" w:rsidRDefault="00A21227" w:rsidP="00A21227">
      <w:pPr>
        <w:pStyle w:val="TableofFigures"/>
      </w:pPr>
      <w:bookmarkStart w:id="25" w:name="_Toc120223121"/>
      <w:r>
        <w:t>Bảng 2.3</w:t>
      </w:r>
      <w:bookmarkEnd w:id="25"/>
    </w:p>
    <w:p w14:paraId="118678B9" w14:textId="64591A78" w:rsidR="00FD10C5" w:rsidRDefault="00FD10C5" w:rsidP="00087A3B">
      <w:pPr>
        <w:pStyle w:val="Chng"/>
      </w:pPr>
    </w:p>
    <w:p w14:paraId="49595E96" w14:textId="19921F66" w:rsidR="00C369F7" w:rsidRDefault="00C369F7" w:rsidP="00087A3B">
      <w:pPr>
        <w:pStyle w:val="Chng"/>
      </w:pPr>
    </w:p>
    <w:p w14:paraId="15CB4288" w14:textId="77777777" w:rsidR="00544BA8" w:rsidRDefault="00544BA8" w:rsidP="00087A3B">
      <w:pPr>
        <w:pStyle w:val="Chng"/>
      </w:pPr>
    </w:p>
    <w:p w14:paraId="11ABB04B" w14:textId="77777777" w:rsidR="00C369F7" w:rsidRDefault="00C369F7" w:rsidP="00087A3B">
      <w:pPr>
        <w:pStyle w:val="Chng"/>
      </w:pPr>
    </w:p>
    <w:p w14:paraId="34B79C2E" w14:textId="332A265E" w:rsidR="00492C8F" w:rsidRDefault="00492C8F" w:rsidP="00087A3B">
      <w:pPr>
        <w:pStyle w:val="Chng"/>
      </w:pPr>
      <w:bookmarkStart w:id="26" w:name="_Toc120224568"/>
      <w:r w:rsidRPr="00087A3B">
        <w:t>CHƯƠNG</w:t>
      </w:r>
      <w:r w:rsidR="00EB70C6" w:rsidRPr="00087A3B">
        <w:t xml:space="preserve"> </w:t>
      </w:r>
      <w:r w:rsidRPr="00087A3B">
        <w:t>3</w:t>
      </w:r>
      <w:r w:rsidR="00EB70C6" w:rsidRPr="00087A3B">
        <w:t xml:space="preserve"> </w:t>
      </w:r>
      <w:r w:rsidRPr="00087A3B">
        <w:t>–</w:t>
      </w:r>
      <w:r w:rsidR="00EB70C6" w:rsidRPr="00087A3B">
        <w:t xml:space="preserve"> </w:t>
      </w:r>
      <w:r w:rsidR="008F503C">
        <w:t>DANH MỤC CÁC TRANG THIẾT BỊ VÀ ỨNG DỤNG DỰ KIẾN</w:t>
      </w:r>
      <w:bookmarkEnd w:id="26"/>
    </w:p>
    <w:p w14:paraId="07995C8F" w14:textId="2D034C2F" w:rsidR="008F503C" w:rsidRDefault="008F503C" w:rsidP="008F503C">
      <w:pPr>
        <w:pStyle w:val="Tiumccp1"/>
      </w:pPr>
      <w:bookmarkStart w:id="27" w:name="_Toc120224569"/>
      <w:r>
        <w:t>3.1 Danh mục các trang thiết bị</w:t>
      </w:r>
      <w:bookmarkEnd w:id="27"/>
    </w:p>
    <w:p w14:paraId="21807DD8" w14:textId="77777777" w:rsidR="008F503C" w:rsidRDefault="008F503C" w:rsidP="008F503C">
      <w:pPr>
        <w:pStyle w:val="Tiumccp2"/>
      </w:pPr>
      <w:bookmarkStart w:id="28" w:name="_Toc120224570"/>
      <w:r>
        <w:t>3.1.1 Thiết bị phần cứng</w:t>
      </w:r>
      <w:bookmarkEnd w:id="28"/>
    </w:p>
    <w:p w14:paraId="401E40F0" w14:textId="14B43AED" w:rsidR="000A3E2E" w:rsidRDefault="000A3E2E" w:rsidP="00FC5C77">
      <w:pPr>
        <w:pStyle w:val="Nidungvnbn"/>
        <w:numPr>
          <w:ilvl w:val="0"/>
          <w:numId w:val="8"/>
        </w:numPr>
      </w:pPr>
      <w:r>
        <w:t xml:space="preserve">Tủ Rack 12U </w:t>
      </w:r>
    </w:p>
    <w:p w14:paraId="61456226" w14:textId="5C60F07F" w:rsidR="000A3E2E" w:rsidRDefault="000A3E2E" w:rsidP="00FC5C77">
      <w:pPr>
        <w:pStyle w:val="Nidungvnbn"/>
        <w:numPr>
          <w:ilvl w:val="0"/>
          <w:numId w:val="8"/>
        </w:numPr>
      </w:pPr>
      <w:r>
        <w:t>Cáp cat6</w:t>
      </w:r>
    </w:p>
    <w:p w14:paraId="53292B7C" w14:textId="2B09C48B" w:rsidR="000A3E2E" w:rsidRDefault="000A3E2E" w:rsidP="00FC5C77">
      <w:pPr>
        <w:pStyle w:val="Nidungvnbn"/>
        <w:numPr>
          <w:ilvl w:val="0"/>
          <w:numId w:val="8"/>
        </w:numPr>
      </w:pPr>
      <w:r>
        <w:lastRenderedPageBreak/>
        <w:t>RJ45 CAT6</w:t>
      </w:r>
    </w:p>
    <w:p w14:paraId="4E1F0626" w14:textId="74682792" w:rsidR="000A3E2E" w:rsidRDefault="000A3E2E" w:rsidP="00FC5C77">
      <w:pPr>
        <w:pStyle w:val="Nidungvnbn"/>
        <w:numPr>
          <w:ilvl w:val="0"/>
          <w:numId w:val="8"/>
        </w:numPr>
      </w:pPr>
      <w:r>
        <w:t>Router CISCO2911/K9</w:t>
      </w:r>
    </w:p>
    <w:p w14:paraId="5AC30BCA" w14:textId="04ACD51A" w:rsidR="000A3E2E" w:rsidRDefault="000A3E2E" w:rsidP="00FC5C77">
      <w:pPr>
        <w:pStyle w:val="Nidungvnbn"/>
        <w:numPr>
          <w:ilvl w:val="0"/>
          <w:numId w:val="8"/>
        </w:numPr>
      </w:pPr>
      <w:r>
        <w:t xml:space="preserve">Switch CISCO WS-C2960L-48PS-LL  </w:t>
      </w:r>
    </w:p>
    <w:p w14:paraId="7578059B" w14:textId="28490A60" w:rsidR="000A3E2E" w:rsidRDefault="000A3E2E" w:rsidP="00FC5C77">
      <w:pPr>
        <w:pStyle w:val="Nidungvnbn"/>
        <w:numPr>
          <w:ilvl w:val="0"/>
          <w:numId w:val="8"/>
        </w:numPr>
      </w:pPr>
      <w:r>
        <w:t xml:space="preserve">Aruba IAP-305  </w:t>
      </w:r>
    </w:p>
    <w:p w14:paraId="433A9273" w14:textId="4E89639A" w:rsidR="008F503C" w:rsidRDefault="008F503C" w:rsidP="008F503C">
      <w:pPr>
        <w:pStyle w:val="Tiumccp2"/>
      </w:pPr>
      <w:bookmarkStart w:id="29" w:name="_Toc120224571"/>
      <w:r>
        <w:t>3.1.2 Máy tính</w:t>
      </w:r>
      <w:bookmarkEnd w:id="29"/>
    </w:p>
    <w:p w14:paraId="391127B6" w14:textId="353F31C6" w:rsidR="008F503C" w:rsidRDefault="008F503C" w:rsidP="00FC5C77">
      <w:pPr>
        <w:pStyle w:val="Nidungvnbn"/>
        <w:numPr>
          <w:ilvl w:val="0"/>
          <w:numId w:val="1"/>
        </w:numPr>
      </w:pPr>
      <w:r>
        <w:t>M</w:t>
      </w:r>
      <w:r w:rsidR="00B73B5B">
        <w:t>áy server</w:t>
      </w:r>
    </w:p>
    <w:p w14:paraId="622D341A" w14:textId="4B6C298C" w:rsidR="008F503C" w:rsidRDefault="00B73B5B" w:rsidP="00FC5C77">
      <w:pPr>
        <w:pStyle w:val="Nidungvnbn"/>
        <w:numPr>
          <w:ilvl w:val="0"/>
          <w:numId w:val="1"/>
        </w:numPr>
      </w:pPr>
      <w:r>
        <w:t>Máy client</w:t>
      </w:r>
    </w:p>
    <w:p w14:paraId="6A068F81" w14:textId="5940BCAE" w:rsidR="008F503C" w:rsidRDefault="008F503C" w:rsidP="008F503C">
      <w:pPr>
        <w:pStyle w:val="Tiumccp2"/>
      </w:pPr>
      <w:bookmarkStart w:id="30" w:name="_Toc120224572"/>
      <w:r>
        <w:t>3.1.3 Hệ điều hành cài đặt</w:t>
      </w:r>
      <w:bookmarkEnd w:id="30"/>
    </w:p>
    <w:p w14:paraId="03C68F58" w14:textId="15AE997A" w:rsidR="008F503C" w:rsidRDefault="00A21227" w:rsidP="00FC5C77">
      <w:pPr>
        <w:pStyle w:val="Nidungvnbn"/>
        <w:numPr>
          <w:ilvl w:val="0"/>
          <w:numId w:val="5"/>
        </w:numPr>
      </w:pPr>
      <w:r>
        <w:t>Microsoft Windows 2003</w:t>
      </w:r>
    </w:p>
    <w:p w14:paraId="425F6C25" w14:textId="1952019A" w:rsidR="00A21227" w:rsidRDefault="00A21227" w:rsidP="00FC5C77">
      <w:pPr>
        <w:pStyle w:val="Nidungvnbn"/>
        <w:numPr>
          <w:ilvl w:val="0"/>
          <w:numId w:val="5"/>
        </w:numPr>
      </w:pPr>
      <w:r>
        <w:t>Microsoft Windows 10</w:t>
      </w:r>
    </w:p>
    <w:p w14:paraId="18BC3AE2" w14:textId="541E2A44" w:rsidR="008F503C" w:rsidRDefault="008F503C" w:rsidP="008F503C">
      <w:pPr>
        <w:pStyle w:val="Tiumccp1"/>
      </w:pPr>
      <w:bookmarkStart w:id="31" w:name="_Toc120224573"/>
      <w:r>
        <w:t>3.2 Dự trù kinh phí</w:t>
      </w:r>
      <w:bookmarkEnd w:id="31"/>
    </w:p>
    <w:p w14:paraId="082B9C9D" w14:textId="699CA8E0" w:rsidR="008F503C" w:rsidRDefault="008F503C" w:rsidP="008F503C">
      <w:pPr>
        <w:pStyle w:val="Tiumccp2"/>
      </w:pPr>
      <w:bookmarkStart w:id="32" w:name="_Toc120224574"/>
      <w:r>
        <w:t>3.2.1 Bảng chi tiết thiết bị phần cứng</w:t>
      </w:r>
      <w:bookmarkEnd w:id="32"/>
    </w:p>
    <w:tbl>
      <w:tblPr>
        <w:tblStyle w:val="TableGrid"/>
        <w:tblW w:w="9985" w:type="dxa"/>
        <w:jc w:val="center"/>
        <w:tblLook w:val="04A0" w:firstRow="1" w:lastRow="0" w:firstColumn="1" w:lastColumn="0" w:noHBand="0" w:noVBand="1"/>
      </w:tblPr>
      <w:tblGrid>
        <w:gridCol w:w="3055"/>
        <w:gridCol w:w="1890"/>
        <w:gridCol w:w="1350"/>
        <w:gridCol w:w="1260"/>
        <w:gridCol w:w="2430"/>
      </w:tblGrid>
      <w:tr w:rsidR="00041D7A" w14:paraId="364D72B3" w14:textId="77777777" w:rsidTr="003E51A7">
        <w:trPr>
          <w:jc w:val="center"/>
        </w:trPr>
        <w:tc>
          <w:tcPr>
            <w:tcW w:w="3055" w:type="dxa"/>
          </w:tcPr>
          <w:p w14:paraId="0C23E278" w14:textId="41920D09" w:rsidR="00041D7A" w:rsidRPr="003E51A7" w:rsidRDefault="00041D7A" w:rsidP="003E51A7">
            <w:pPr>
              <w:pStyle w:val="Nidungvnbn"/>
              <w:ind w:firstLine="0"/>
              <w:rPr>
                <w:b/>
              </w:rPr>
            </w:pPr>
            <w:r w:rsidRPr="003E51A7">
              <w:rPr>
                <w:b/>
              </w:rPr>
              <w:t>Tên thiết bị</w:t>
            </w:r>
          </w:p>
        </w:tc>
        <w:tc>
          <w:tcPr>
            <w:tcW w:w="1890" w:type="dxa"/>
          </w:tcPr>
          <w:p w14:paraId="57B3C83F" w14:textId="569C9ADB" w:rsidR="00041D7A" w:rsidRPr="003E51A7" w:rsidRDefault="00041D7A" w:rsidP="003E51A7">
            <w:pPr>
              <w:pStyle w:val="Nidungvnbn"/>
              <w:ind w:firstLine="0"/>
              <w:rPr>
                <w:b/>
              </w:rPr>
            </w:pPr>
            <w:r w:rsidRPr="003E51A7">
              <w:rPr>
                <w:b/>
              </w:rPr>
              <w:t>Đơn giá</w:t>
            </w:r>
          </w:p>
        </w:tc>
        <w:tc>
          <w:tcPr>
            <w:tcW w:w="1350" w:type="dxa"/>
          </w:tcPr>
          <w:p w14:paraId="2715EAA3" w14:textId="2D5C496E" w:rsidR="00041D7A" w:rsidRPr="003E51A7" w:rsidRDefault="00041D7A" w:rsidP="003E51A7">
            <w:pPr>
              <w:pStyle w:val="Nidungvnbn"/>
              <w:ind w:firstLine="0"/>
              <w:rPr>
                <w:b/>
              </w:rPr>
            </w:pPr>
            <w:r w:rsidRPr="003E51A7">
              <w:rPr>
                <w:b/>
              </w:rPr>
              <w:t xml:space="preserve">Đơn vị </w:t>
            </w:r>
          </w:p>
        </w:tc>
        <w:tc>
          <w:tcPr>
            <w:tcW w:w="1260" w:type="dxa"/>
          </w:tcPr>
          <w:p w14:paraId="0ED72936" w14:textId="48C4F7AD" w:rsidR="00041D7A" w:rsidRPr="003E51A7" w:rsidRDefault="00041D7A" w:rsidP="003E51A7">
            <w:pPr>
              <w:pStyle w:val="Nidungvnbn"/>
              <w:ind w:firstLine="0"/>
              <w:rPr>
                <w:b/>
              </w:rPr>
            </w:pPr>
            <w:r w:rsidRPr="003E51A7">
              <w:rPr>
                <w:b/>
              </w:rPr>
              <w:t xml:space="preserve">Số lượng </w:t>
            </w:r>
          </w:p>
        </w:tc>
        <w:tc>
          <w:tcPr>
            <w:tcW w:w="2430" w:type="dxa"/>
          </w:tcPr>
          <w:p w14:paraId="6F54C6B8" w14:textId="0DC7C3F4" w:rsidR="00041D7A" w:rsidRPr="003E51A7" w:rsidRDefault="00041D7A" w:rsidP="003E51A7">
            <w:pPr>
              <w:pStyle w:val="Nidungvnbn"/>
              <w:ind w:firstLine="0"/>
              <w:rPr>
                <w:b/>
              </w:rPr>
            </w:pPr>
            <w:r w:rsidRPr="003E51A7">
              <w:rPr>
                <w:b/>
              </w:rPr>
              <w:t>Tổng cộng</w:t>
            </w:r>
          </w:p>
        </w:tc>
      </w:tr>
      <w:tr w:rsidR="00DF363C" w14:paraId="1B59C7F9" w14:textId="77777777" w:rsidTr="003E51A7">
        <w:trPr>
          <w:jc w:val="center"/>
        </w:trPr>
        <w:tc>
          <w:tcPr>
            <w:tcW w:w="3055" w:type="dxa"/>
          </w:tcPr>
          <w:p w14:paraId="5436094E" w14:textId="7D693389" w:rsidR="00DF363C" w:rsidRDefault="00DF363C" w:rsidP="003E51A7">
            <w:pPr>
              <w:pStyle w:val="Nidungvnbn"/>
              <w:ind w:firstLine="0"/>
            </w:pPr>
            <w:r>
              <w:t xml:space="preserve">Tủ Rack 12U </w:t>
            </w:r>
          </w:p>
        </w:tc>
        <w:tc>
          <w:tcPr>
            <w:tcW w:w="1890" w:type="dxa"/>
          </w:tcPr>
          <w:p w14:paraId="380FCBBB" w14:textId="47EB096D" w:rsidR="00DF363C" w:rsidRDefault="00DF363C" w:rsidP="003E51A7">
            <w:pPr>
              <w:pStyle w:val="Nidungvnbn"/>
              <w:ind w:firstLine="0"/>
            </w:pPr>
            <w:r>
              <w:t xml:space="preserve">1.700.000 vnđ </w:t>
            </w:r>
          </w:p>
        </w:tc>
        <w:tc>
          <w:tcPr>
            <w:tcW w:w="1350" w:type="dxa"/>
          </w:tcPr>
          <w:p w14:paraId="510788F8" w14:textId="1ED581C7" w:rsidR="00DF363C" w:rsidRDefault="00DF363C" w:rsidP="003E51A7">
            <w:pPr>
              <w:pStyle w:val="Nidungvnbn"/>
              <w:ind w:firstLine="0"/>
            </w:pPr>
            <w:r>
              <w:t xml:space="preserve">Cái </w:t>
            </w:r>
          </w:p>
        </w:tc>
        <w:tc>
          <w:tcPr>
            <w:tcW w:w="1260" w:type="dxa"/>
          </w:tcPr>
          <w:p w14:paraId="291E693D" w14:textId="7FE06756" w:rsidR="00DF363C" w:rsidRDefault="00DF363C" w:rsidP="003E51A7">
            <w:pPr>
              <w:pStyle w:val="Nidungvnbn"/>
              <w:ind w:firstLine="0"/>
            </w:pPr>
            <w:r>
              <w:t xml:space="preserve">2 </w:t>
            </w:r>
          </w:p>
        </w:tc>
        <w:tc>
          <w:tcPr>
            <w:tcW w:w="2430" w:type="dxa"/>
          </w:tcPr>
          <w:p w14:paraId="0EB80628" w14:textId="79A0E414" w:rsidR="00DF363C" w:rsidRDefault="006F05F6" w:rsidP="003E51A7">
            <w:pPr>
              <w:pStyle w:val="Nidungvnbn"/>
              <w:ind w:firstLine="0"/>
            </w:pPr>
            <w:r>
              <w:t>3,400,</w:t>
            </w:r>
            <w:r w:rsidR="00DF363C">
              <w:t xml:space="preserve">000 vnđ </w:t>
            </w:r>
          </w:p>
        </w:tc>
      </w:tr>
      <w:tr w:rsidR="00DF363C" w14:paraId="0640E8CC" w14:textId="77777777" w:rsidTr="003E51A7">
        <w:trPr>
          <w:jc w:val="center"/>
        </w:trPr>
        <w:tc>
          <w:tcPr>
            <w:tcW w:w="3055" w:type="dxa"/>
          </w:tcPr>
          <w:p w14:paraId="5E594C89" w14:textId="338B6DEF" w:rsidR="00DF363C" w:rsidRDefault="00DF363C" w:rsidP="003E51A7">
            <w:pPr>
              <w:pStyle w:val="Nidungvnbn"/>
              <w:ind w:firstLine="0"/>
            </w:pPr>
            <w:r>
              <w:t xml:space="preserve">Cáp cat6 </w:t>
            </w:r>
          </w:p>
        </w:tc>
        <w:tc>
          <w:tcPr>
            <w:tcW w:w="1890" w:type="dxa"/>
          </w:tcPr>
          <w:p w14:paraId="22D9FCA3" w14:textId="07053A27" w:rsidR="00DF363C" w:rsidRDefault="00DF363C" w:rsidP="003E51A7">
            <w:pPr>
              <w:pStyle w:val="Nidungvnbn"/>
              <w:ind w:firstLine="0"/>
            </w:pPr>
            <w:r>
              <w:t xml:space="preserve">950.000 vnđ </w:t>
            </w:r>
          </w:p>
        </w:tc>
        <w:tc>
          <w:tcPr>
            <w:tcW w:w="1350" w:type="dxa"/>
          </w:tcPr>
          <w:p w14:paraId="1FBDBD07" w14:textId="6E9492DA" w:rsidR="00DF363C" w:rsidRDefault="00DF363C" w:rsidP="003E51A7">
            <w:pPr>
              <w:pStyle w:val="Nidungvnbn"/>
              <w:ind w:firstLine="0"/>
            </w:pPr>
            <w:r>
              <w:t xml:space="preserve">Thùng </w:t>
            </w:r>
          </w:p>
        </w:tc>
        <w:tc>
          <w:tcPr>
            <w:tcW w:w="1260" w:type="dxa"/>
          </w:tcPr>
          <w:p w14:paraId="4D0977C7" w14:textId="54D2A73C" w:rsidR="00DF363C" w:rsidRDefault="00DF363C" w:rsidP="003E51A7">
            <w:pPr>
              <w:pStyle w:val="Nidungvnbn"/>
              <w:ind w:firstLine="0"/>
            </w:pPr>
            <w:r>
              <w:t xml:space="preserve">10 </w:t>
            </w:r>
          </w:p>
        </w:tc>
        <w:tc>
          <w:tcPr>
            <w:tcW w:w="2430" w:type="dxa"/>
          </w:tcPr>
          <w:p w14:paraId="7F44FD02" w14:textId="59E52D94" w:rsidR="00DF363C" w:rsidRDefault="006F05F6" w:rsidP="003E51A7">
            <w:pPr>
              <w:pStyle w:val="Nidungvnbn"/>
              <w:ind w:firstLine="0"/>
            </w:pPr>
            <w:r>
              <w:t>9,500,</w:t>
            </w:r>
            <w:r w:rsidR="00DF363C">
              <w:t xml:space="preserve">000 vnđ </w:t>
            </w:r>
          </w:p>
        </w:tc>
      </w:tr>
      <w:tr w:rsidR="00DF363C" w14:paraId="074E2332" w14:textId="77777777" w:rsidTr="003E51A7">
        <w:trPr>
          <w:jc w:val="center"/>
        </w:trPr>
        <w:tc>
          <w:tcPr>
            <w:tcW w:w="3055" w:type="dxa"/>
          </w:tcPr>
          <w:p w14:paraId="032F8A38" w14:textId="516137C6" w:rsidR="00DF363C" w:rsidRDefault="00DF363C" w:rsidP="003E51A7">
            <w:pPr>
              <w:pStyle w:val="Nidungvnbn"/>
              <w:ind w:firstLine="0"/>
            </w:pPr>
            <w:r>
              <w:t xml:space="preserve">RJ45 CAT6:  </w:t>
            </w:r>
          </w:p>
        </w:tc>
        <w:tc>
          <w:tcPr>
            <w:tcW w:w="1890" w:type="dxa"/>
          </w:tcPr>
          <w:p w14:paraId="51D62AFC" w14:textId="19A578C1" w:rsidR="00DF363C" w:rsidRDefault="00DF363C" w:rsidP="003E51A7">
            <w:pPr>
              <w:pStyle w:val="Nidungvnbn"/>
              <w:ind w:firstLine="0"/>
            </w:pPr>
            <w:r>
              <w:t xml:space="preserve">6000 vnđ </w:t>
            </w:r>
          </w:p>
        </w:tc>
        <w:tc>
          <w:tcPr>
            <w:tcW w:w="1350" w:type="dxa"/>
          </w:tcPr>
          <w:p w14:paraId="203BD892" w14:textId="7C164513" w:rsidR="00DF363C" w:rsidRDefault="00DF363C" w:rsidP="003E51A7">
            <w:pPr>
              <w:pStyle w:val="Nidungvnbn"/>
              <w:ind w:firstLine="0"/>
            </w:pPr>
            <w:r>
              <w:t xml:space="preserve">Cái </w:t>
            </w:r>
          </w:p>
        </w:tc>
        <w:tc>
          <w:tcPr>
            <w:tcW w:w="1260" w:type="dxa"/>
          </w:tcPr>
          <w:p w14:paraId="32F02D69" w14:textId="4ADC940C" w:rsidR="00DF363C" w:rsidRDefault="00DF363C" w:rsidP="003E51A7">
            <w:pPr>
              <w:pStyle w:val="Nidungvnbn"/>
              <w:ind w:firstLine="0"/>
            </w:pPr>
            <w:r>
              <w:t xml:space="preserve">250 </w:t>
            </w:r>
          </w:p>
        </w:tc>
        <w:tc>
          <w:tcPr>
            <w:tcW w:w="2430" w:type="dxa"/>
          </w:tcPr>
          <w:p w14:paraId="430ADCDA" w14:textId="188AE6B3" w:rsidR="00DF363C" w:rsidRDefault="006F05F6" w:rsidP="003E51A7">
            <w:pPr>
              <w:pStyle w:val="Nidungvnbn"/>
              <w:ind w:firstLine="0"/>
            </w:pPr>
            <w:r>
              <w:t>1,</w:t>
            </w:r>
            <w:r w:rsidR="00F84261">
              <w:t>5</w:t>
            </w:r>
            <w:r>
              <w:t>00,</w:t>
            </w:r>
            <w:r w:rsidR="00DF363C">
              <w:t xml:space="preserve">000 vnđ </w:t>
            </w:r>
          </w:p>
        </w:tc>
      </w:tr>
      <w:tr w:rsidR="00DF363C" w14:paraId="0EADC491" w14:textId="77777777" w:rsidTr="003E51A7">
        <w:trPr>
          <w:jc w:val="center"/>
        </w:trPr>
        <w:tc>
          <w:tcPr>
            <w:tcW w:w="3055" w:type="dxa"/>
          </w:tcPr>
          <w:p w14:paraId="5BA8F574" w14:textId="4DE74EDB" w:rsidR="00DF363C" w:rsidRDefault="00DF363C" w:rsidP="003E51A7">
            <w:pPr>
              <w:pStyle w:val="Nidungvnbn"/>
              <w:ind w:firstLine="0"/>
            </w:pPr>
            <w:r>
              <w:t xml:space="preserve">Router CISCO2911/K9 </w:t>
            </w:r>
          </w:p>
        </w:tc>
        <w:tc>
          <w:tcPr>
            <w:tcW w:w="1890" w:type="dxa"/>
          </w:tcPr>
          <w:p w14:paraId="7BDD3722" w14:textId="3DC9104F" w:rsidR="00DF363C" w:rsidRDefault="00DF363C" w:rsidP="003E51A7">
            <w:pPr>
              <w:pStyle w:val="Nidungvnbn"/>
              <w:ind w:firstLine="0"/>
            </w:pPr>
            <w:r>
              <w:t xml:space="preserve">43.000.000 vnđ </w:t>
            </w:r>
          </w:p>
        </w:tc>
        <w:tc>
          <w:tcPr>
            <w:tcW w:w="1350" w:type="dxa"/>
          </w:tcPr>
          <w:p w14:paraId="709904F1" w14:textId="65837DFD" w:rsidR="00DF363C" w:rsidRDefault="00DF363C" w:rsidP="003E51A7">
            <w:pPr>
              <w:pStyle w:val="Nidungvnbn"/>
              <w:ind w:firstLine="0"/>
            </w:pPr>
            <w:r>
              <w:t xml:space="preserve">Thiết bị </w:t>
            </w:r>
          </w:p>
        </w:tc>
        <w:tc>
          <w:tcPr>
            <w:tcW w:w="1260" w:type="dxa"/>
          </w:tcPr>
          <w:p w14:paraId="395F797A" w14:textId="4E4B3651" w:rsidR="00DF363C" w:rsidRDefault="00DF363C" w:rsidP="003E51A7">
            <w:pPr>
              <w:pStyle w:val="Nidungvnbn"/>
              <w:ind w:firstLine="0"/>
            </w:pPr>
            <w:r>
              <w:t xml:space="preserve">2 </w:t>
            </w:r>
          </w:p>
        </w:tc>
        <w:tc>
          <w:tcPr>
            <w:tcW w:w="2430" w:type="dxa"/>
          </w:tcPr>
          <w:p w14:paraId="1EC414C4" w14:textId="335F53DA" w:rsidR="00DF363C" w:rsidRDefault="006F05F6" w:rsidP="003E51A7">
            <w:pPr>
              <w:pStyle w:val="Nidungvnbn"/>
              <w:ind w:firstLine="0"/>
            </w:pPr>
            <w:r>
              <w:t>86,000,</w:t>
            </w:r>
            <w:r w:rsidR="00F84261" w:rsidRPr="00F84261">
              <w:t>000 vnđ</w:t>
            </w:r>
          </w:p>
        </w:tc>
      </w:tr>
      <w:tr w:rsidR="00DF363C" w14:paraId="06C909CE" w14:textId="77777777" w:rsidTr="003E51A7">
        <w:trPr>
          <w:jc w:val="center"/>
        </w:trPr>
        <w:tc>
          <w:tcPr>
            <w:tcW w:w="3055" w:type="dxa"/>
          </w:tcPr>
          <w:p w14:paraId="4D9B6525" w14:textId="3E045EF8" w:rsidR="00DF363C" w:rsidRDefault="00DF363C" w:rsidP="003E51A7">
            <w:pPr>
              <w:pStyle w:val="Nidungvnbn"/>
              <w:ind w:firstLine="0"/>
            </w:pPr>
            <w:r>
              <w:t xml:space="preserve">Switch CISCO WS-C2960L-48PS-LL  </w:t>
            </w:r>
          </w:p>
        </w:tc>
        <w:tc>
          <w:tcPr>
            <w:tcW w:w="1890" w:type="dxa"/>
          </w:tcPr>
          <w:p w14:paraId="5D8416F4" w14:textId="48BC2EBA" w:rsidR="00DF363C" w:rsidRDefault="00DF363C" w:rsidP="003E51A7">
            <w:pPr>
              <w:pStyle w:val="Nidungvnbn"/>
              <w:ind w:firstLine="0"/>
            </w:pPr>
            <w:r>
              <w:t xml:space="preserve">37.000.000 vnđ </w:t>
            </w:r>
          </w:p>
        </w:tc>
        <w:tc>
          <w:tcPr>
            <w:tcW w:w="1350" w:type="dxa"/>
          </w:tcPr>
          <w:p w14:paraId="2F7178AA" w14:textId="76597F37" w:rsidR="00DF363C" w:rsidRDefault="00DF363C" w:rsidP="003E51A7">
            <w:pPr>
              <w:pStyle w:val="Nidungvnbn"/>
              <w:ind w:firstLine="0"/>
            </w:pPr>
            <w:r>
              <w:t xml:space="preserve">Thiết bị </w:t>
            </w:r>
          </w:p>
        </w:tc>
        <w:tc>
          <w:tcPr>
            <w:tcW w:w="1260" w:type="dxa"/>
          </w:tcPr>
          <w:p w14:paraId="2F2EEC6C" w14:textId="2EF46131" w:rsidR="00DF363C" w:rsidRDefault="007B526A" w:rsidP="003E51A7">
            <w:pPr>
              <w:pStyle w:val="Nidungvnbn"/>
              <w:ind w:firstLine="0"/>
            </w:pPr>
            <w:r>
              <w:t>4</w:t>
            </w:r>
          </w:p>
        </w:tc>
        <w:tc>
          <w:tcPr>
            <w:tcW w:w="2430" w:type="dxa"/>
          </w:tcPr>
          <w:p w14:paraId="3630BCD5" w14:textId="59BFE6A0" w:rsidR="00DF363C" w:rsidRDefault="006F05F6" w:rsidP="003E51A7">
            <w:pPr>
              <w:pStyle w:val="Nidungvnbn"/>
              <w:ind w:firstLine="0"/>
            </w:pPr>
            <w:r>
              <w:t>185,000,</w:t>
            </w:r>
            <w:r w:rsidR="00F84261" w:rsidRPr="00F84261">
              <w:t>000 vnđ</w:t>
            </w:r>
          </w:p>
        </w:tc>
      </w:tr>
      <w:tr w:rsidR="00DF363C" w14:paraId="6458A3B1" w14:textId="77777777" w:rsidTr="003E51A7">
        <w:trPr>
          <w:jc w:val="center"/>
        </w:trPr>
        <w:tc>
          <w:tcPr>
            <w:tcW w:w="3055" w:type="dxa"/>
          </w:tcPr>
          <w:p w14:paraId="3A9F1701" w14:textId="7A338269" w:rsidR="00DF363C" w:rsidRDefault="00DF363C" w:rsidP="003E51A7">
            <w:pPr>
              <w:pStyle w:val="Nidungvnbn"/>
              <w:ind w:firstLine="0"/>
            </w:pPr>
            <w:r>
              <w:t xml:space="preserve">Aruba IAP-305  </w:t>
            </w:r>
          </w:p>
        </w:tc>
        <w:tc>
          <w:tcPr>
            <w:tcW w:w="1890" w:type="dxa"/>
          </w:tcPr>
          <w:p w14:paraId="04425609" w14:textId="251EFD2B" w:rsidR="00DF363C" w:rsidRDefault="00DF363C" w:rsidP="003E51A7">
            <w:pPr>
              <w:pStyle w:val="Nidungvnbn"/>
              <w:ind w:firstLine="0"/>
            </w:pPr>
            <w:r>
              <w:t xml:space="preserve">6.500.000 vnđ </w:t>
            </w:r>
          </w:p>
        </w:tc>
        <w:tc>
          <w:tcPr>
            <w:tcW w:w="1350" w:type="dxa"/>
          </w:tcPr>
          <w:p w14:paraId="7FEB547B" w14:textId="30E31A63" w:rsidR="00DF363C" w:rsidRDefault="00DF363C" w:rsidP="003E51A7">
            <w:pPr>
              <w:pStyle w:val="Nidungvnbn"/>
              <w:ind w:firstLine="0"/>
            </w:pPr>
            <w:r>
              <w:t xml:space="preserve">Thiết bị </w:t>
            </w:r>
          </w:p>
        </w:tc>
        <w:tc>
          <w:tcPr>
            <w:tcW w:w="1260" w:type="dxa"/>
          </w:tcPr>
          <w:p w14:paraId="02150240" w14:textId="146D32BC" w:rsidR="00DF363C" w:rsidRDefault="007B526A" w:rsidP="003E51A7">
            <w:pPr>
              <w:pStyle w:val="Nidungvnbn"/>
              <w:ind w:firstLine="0"/>
            </w:pPr>
            <w:r>
              <w:t>4</w:t>
            </w:r>
          </w:p>
        </w:tc>
        <w:tc>
          <w:tcPr>
            <w:tcW w:w="2430" w:type="dxa"/>
          </w:tcPr>
          <w:p w14:paraId="7B04059F" w14:textId="6E98581F" w:rsidR="00DF363C" w:rsidRDefault="006F05F6" w:rsidP="003E51A7">
            <w:pPr>
              <w:pStyle w:val="Nidungvnbn"/>
              <w:ind w:firstLine="0"/>
            </w:pPr>
            <w:r>
              <w:t>26,</w:t>
            </w:r>
            <w:r w:rsidR="00F84261">
              <w:t>0</w:t>
            </w:r>
            <w:r>
              <w:t>00,</w:t>
            </w:r>
            <w:r w:rsidR="00DF363C">
              <w:t xml:space="preserve">000 vnđ </w:t>
            </w:r>
          </w:p>
        </w:tc>
      </w:tr>
      <w:tr w:rsidR="00F508DB" w14:paraId="2B53849D" w14:textId="77777777" w:rsidTr="003E51A7">
        <w:trPr>
          <w:jc w:val="center"/>
        </w:trPr>
        <w:tc>
          <w:tcPr>
            <w:tcW w:w="7555" w:type="dxa"/>
            <w:gridSpan w:val="4"/>
          </w:tcPr>
          <w:p w14:paraId="605DE663" w14:textId="1038A631" w:rsidR="00F508DB" w:rsidRDefault="00F508DB" w:rsidP="003E51A7">
            <w:pPr>
              <w:pStyle w:val="Nidungvnbn"/>
            </w:pPr>
            <w:r>
              <w:t>TỔNG CỘNG</w:t>
            </w:r>
          </w:p>
        </w:tc>
        <w:tc>
          <w:tcPr>
            <w:tcW w:w="2430" w:type="dxa"/>
          </w:tcPr>
          <w:p w14:paraId="0D5C5C74" w14:textId="5E341EC8" w:rsidR="00F508DB" w:rsidRDefault="006F05F6" w:rsidP="003E51A7">
            <w:pPr>
              <w:pStyle w:val="Nidungvnbn"/>
              <w:ind w:firstLine="0"/>
            </w:pPr>
            <w:r>
              <w:t>311,</w:t>
            </w:r>
            <w:r w:rsidR="00F508DB">
              <w:t>40</w:t>
            </w:r>
            <w:r>
              <w:t>0,</w:t>
            </w:r>
            <w:r w:rsidR="00F508DB" w:rsidRPr="00F84261">
              <w:t>000 vnđ</w:t>
            </w:r>
          </w:p>
        </w:tc>
      </w:tr>
    </w:tbl>
    <w:p w14:paraId="3B5AB0EA" w14:textId="1D858BAC" w:rsidR="008F503C" w:rsidRPr="00CE2756" w:rsidRDefault="00CE2756" w:rsidP="00216B6D">
      <w:pPr>
        <w:pStyle w:val="TableofFigures"/>
      </w:pPr>
      <w:bookmarkStart w:id="33" w:name="_Toc120223122"/>
      <w:r w:rsidRPr="00CE2756">
        <w:t>Bảng 3.1</w:t>
      </w:r>
      <w:bookmarkEnd w:id="33"/>
    </w:p>
    <w:p w14:paraId="73FD24F4" w14:textId="0E96A9F6" w:rsidR="008F503C" w:rsidRDefault="008F503C" w:rsidP="008F503C">
      <w:pPr>
        <w:pStyle w:val="Tiumccp2"/>
      </w:pPr>
      <w:bookmarkStart w:id="34" w:name="_Toc120224575"/>
      <w:r>
        <w:t>3.2.1 Bảng chi tiết máy tính</w:t>
      </w:r>
      <w:bookmarkEnd w:id="34"/>
    </w:p>
    <w:p w14:paraId="517F964E" w14:textId="77777777" w:rsidR="008F503C" w:rsidRDefault="008F503C" w:rsidP="00936D8B">
      <w:pPr>
        <w:pStyle w:val="Nidungvnbn"/>
      </w:pPr>
      <w:r>
        <w:t>Máy server</w:t>
      </w:r>
    </w:p>
    <w:tbl>
      <w:tblPr>
        <w:tblStyle w:val="TableGrid"/>
        <w:tblW w:w="0" w:type="auto"/>
        <w:jc w:val="center"/>
        <w:tblLook w:val="04A0" w:firstRow="1" w:lastRow="0" w:firstColumn="1" w:lastColumn="0" w:noHBand="0" w:noVBand="1"/>
      </w:tblPr>
      <w:tblGrid>
        <w:gridCol w:w="1477"/>
        <w:gridCol w:w="1518"/>
        <w:gridCol w:w="1540"/>
        <w:gridCol w:w="1492"/>
        <w:gridCol w:w="1542"/>
        <w:gridCol w:w="1542"/>
      </w:tblGrid>
      <w:tr w:rsidR="008F503C" w14:paraId="0A7B1033" w14:textId="77777777" w:rsidTr="00816068">
        <w:trPr>
          <w:jc w:val="center"/>
        </w:trPr>
        <w:tc>
          <w:tcPr>
            <w:tcW w:w="1558" w:type="dxa"/>
          </w:tcPr>
          <w:p w14:paraId="26B61D4E" w14:textId="77777777" w:rsidR="008F503C" w:rsidRPr="003E51A7" w:rsidRDefault="008F503C" w:rsidP="00936D8B">
            <w:pPr>
              <w:pStyle w:val="Nidungvnbn"/>
              <w:ind w:firstLine="0"/>
              <w:jc w:val="left"/>
              <w:rPr>
                <w:b/>
              </w:rPr>
            </w:pPr>
            <w:r w:rsidRPr="003E51A7">
              <w:rPr>
                <w:b/>
              </w:rPr>
              <w:t>STT</w:t>
            </w:r>
          </w:p>
        </w:tc>
        <w:tc>
          <w:tcPr>
            <w:tcW w:w="1558" w:type="dxa"/>
          </w:tcPr>
          <w:p w14:paraId="338F138D" w14:textId="77777777" w:rsidR="008F503C" w:rsidRPr="003E51A7" w:rsidRDefault="008F503C" w:rsidP="00936D8B">
            <w:pPr>
              <w:pStyle w:val="Nidungvnbn"/>
              <w:ind w:firstLine="0"/>
              <w:jc w:val="left"/>
              <w:rPr>
                <w:b/>
              </w:rPr>
            </w:pPr>
            <w:r w:rsidRPr="003E51A7">
              <w:rPr>
                <w:b/>
              </w:rPr>
              <w:t>Tên thiết bị</w:t>
            </w:r>
          </w:p>
        </w:tc>
        <w:tc>
          <w:tcPr>
            <w:tcW w:w="1558" w:type="dxa"/>
          </w:tcPr>
          <w:p w14:paraId="12EDD660" w14:textId="77777777" w:rsidR="008F503C" w:rsidRPr="003E51A7" w:rsidRDefault="008F503C" w:rsidP="00936D8B">
            <w:pPr>
              <w:pStyle w:val="Nidungvnbn"/>
              <w:ind w:firstLine="0"/>
              <w:jc w:val="left"/>
              <w:rPr>
                <w:b/>
              </w:rPr>
            </w:pPr>
            <w:r w:rsidRPr="003E51A7">
              <w:rPr>
                <w:b/>
              </w:rPr>
              <w:t>Hãng thiết bị/ thông số</w:t>
            </w:r>
          </w:p>
        </w:tc>
        <w:tc>
          <w:tcPr>
            <w:tcW w:w="1558" w:type="dxa"/>
          </w:tcPr>
          <w:p w14:paraId="4945E5A9" w14:textId="77777777" w:rsidR="008F503C" w:rsidRPr="003E51A7" w:rsidRDefault="008F503C" w:rsidP="00936D8B">
            <w:pPr>
              <w:pStyle w:val="Nidungvnbn"/>
              <w:ind w:firstLine="0"/>
              <w:jc w:val="left"/>
              <w:rPr>
                <w:b/>
              </w:rPr>
            </w:pPr>
            <w:r w:rsidRPr="003E51A7">
              <w:rPr>
                <w:b/>
              </w:rPr>
              <w:t>Số lượng</w:t>
            </w:r>
          </w:p>
        </w:tc>
        <w:tc>
          <w:tcPr>
            <w:tcW w:w="1559" w:type="dxa"/>
          </w:tcPr>
          <w:p w14:paraId="1988547F" w14:textId="77777777" w:rsidR="008F503C" w:rsidRPr="003E51A7" w:rsidRDefault="008F503C" w:rsidP="00936D8B">
            <w:pPr>
              <w:pStyle w:val="Nidungvnbn"/>
              <w:ind w:firstLine="0"/>
              <w:jc w:val="left"/>
              <w:rPr>
                <w:b/>
              </w:rPr>
            </w:pPr>
            <w:r w:rsidRPr="003E51A7">
              <w:rPr>
                <w:b/>
              </w:rPr>
              <w:t>Đơn giá(VNĐ)</w:t>
            </w:r>
          </w:p>
        </w:tc>
        <w:tc>
          <w:tcPr>
            <w:tcW w:w="1559" w:type="dxa"/>
          </w:tcPr>
          <w:p w14:paraId="1E1E4649" w14:textId="6589C1DE" w:rsidR="00936D8B" w:rsidRPr="003E51A7" w:rsidRDefault="008F503C" w:rsidP="00936D8B">
            <w:pPr>
              <w:pStyle w:val="Nidungvnbn"/>
              <w:ind w:firstLine="0"/>
              <w:jc w:val="left"/>
              <w:rPr>
                <w:b/>
              </w:rPr>
            </w:pPr>
            <w:r w:rsidRPr="003E51A7">
              <w:rPr>
                <w:b/>
              </w:rPr>
              <w:t>Thành tiền</w:t>
            </w:r>
            <w:r w:rsidR="00936D8B" w:rsidRPr="003E51A7">
              <w:rPr>
                <w:b/>
              </w:rPr>
              <w:t>(VNĐ)</w:t>
            </w:r>
          </w:p>
        </w:tc>
      </w:tr>
      <w:tr w:rsidR="008F503C" w14:paraId="3691B2A6" w14:textId="77777777" w:rsidTr="00816068">
        <w:trPr>
          <w:jc w:val="center"/>
        </w:trPr>
        <w:tc>
          <w:tcPr>
            <w:tcW w:w="1558" w:type="dxa"/>
          </w:tcPr>
          <w:p w14:paraId="2E29386A" w14:textId="77777777" w:rsidR="008F503C" w:rsidRDefault="008F503C" w:rsidP="00936D8B">
            <w:pPr>
              <w:pStyle w:val="Nidungvnbn"/>
              <w:ind w:firstLine="0"/>
              <w:jc w:val="left"/>
            </w:pPr>
            <w:r>
              <w:lastRenderedPageBreak/>
              <w:t>1</w:t>
            </w:r>
          </w:p>
        </w:tc>
        <w:tc>
          <w:tcPr>
            <w:tcW w:w="1558" w:type="dxa"/>
          </w:tcPr>
          <w:p w14:paraId="7E6603B6" w14:textId="77777777" w:rsidR="008F503C" w:rsidRDefault="008F503C" w:rsidP="00936D8B">
            <w:pPr>
              <w:pStyle w:val="Nidungvnbn"/>
              <w:ind w:firstLine="0"/>
              <w:jc w:val="left"/>
            </w:pPr>
            <w:r>
              <w:t>CPU</w:t>
            </w:r>
          </w:p>
        </w:tc>
        <w:tc>
          <w:tcPr>
            <w:tcW w:w="1558" w:type="dxa"/>
          </w:tcPr>
          <w:p w14:paraId="2AA948B7" w14:textId="77777777" w:rsidR="008F503C" w:rsidRDefault="008F503C" w:rsidP="00936D8B">
            <w:pPr>
              <w:pStyle w:val="Nidungvnbn"/>
              <w:ind w:firstLine="0"/>
              <w:jc w:val="left"/>
            </w:pPr>
            <w:r>
              <w:t>Intel Xeon E-2224G</w:t>
            </w:r>
          </w:p>
        </w:tc>
        <w:tc>
          <w:tcPr>
            <w:tcW w:w="1558" w:type="dxa"/>
          </w:tcPr>
          <w:p w14:paraId="3B576807" w14:textId="77777777" w:rsidR="008F503C" w:rsidRDefault="008F503C" w:rsidP="00936D8B">
            <w:pPr>
              <w:pStyle w:val="Nidungvnbn"/>
              <w:ind w:firstLine="0"/>
              <w:jc w:val="left"/>
            </w:pPr>
            <w:r>
              <w:t>1</w:t>
            </w:r>
          </w:p>
        </w:tc>
        <w:tc>
          <w:tcPr>
            <w:tcW w:w="1559" w:type="dxa"/>
            <w:vMerge w:val="restart"/>
          </w:tcPr>
          <w:p w14:paraId="233E9C54" w14:textId="77777777" w:rsidR="008F503C" w:rsidRDefault="008F503C" w:rsidP="00936D8B">
            <w:pPr>
              <w:pStyle w:val="Nidungvnbn"/>
              <w:ind w:firstLine="0"/>
              <w:jc w:val="left"/>
            </w:pPr>
            <w:r>
              <w:t>Máy bộ:</w:t>
            </w:r>
          </w:p>
          <w:p w14:paraId="33FFF671" w14:textId="77777777" w:rsidR="008F503C" w:rsidRDefault="008F503C" w:rsidP="00936D8B">
            <w:pPr>
              <w:pStyle w:val="Nidungvnbn"/>
              <w:ind w:firstLine="0"/>
              <w:jc w:val="left"/>
            </w:pPr>
            <w:r>
              <w:t>17,850,000</w:t>
            </w:r>
          </w:p>
        </w:tc>
        <w:tc>
          <w:tcPr>
            <w:tcW w:w="1559" w:type="dxa"/>
            <w:vMerge w:val="restart"/>
          </w:tcPr>
          <w:p w14:paraId="7D9E222A" w14:textId="77777777" w:rsidR="008F503C" w:rsidRDefault="008F503C" w:rsidP="00936D8B">
            <w:pPr>
              <w:pStyle w:val="Nidungvnbn"/>
              <w:ind w:firstLine="0"/>
              <w:jc w:val="left"/>
            </w:pPr>
            <w:r>
              <w:t>17,850,00</w:t>
            </w:r>
          </w:p>
        </w:tc>
      </w:tr>
      <w:tr w:rsidR="008F503C" w14:paraId="7CCDCCB4" w14:textId="77777777" w:rsidTr="00816068">
        <w:trPr>
          <w:jc w:val="center"/>
        </w:trPr>
        <w:tc>
          <w:tcPr>
            <w:tcW w:w="1558" w:type="dxa"/>
          </w:tcPr>
          <w:p w14:paraId="0E7F5ADB" w14:textId="77777777" w:rsidR="008F503C" w:rsidRDefault="008F503C" w:rsidP="00936D8B">
            <w:pPr>
              <w:pStyle w:val="Nidungvnbn"/>
              <w:ind w:firstLine="0"/>
              <w:jc w:val="left"/>
            </w:pPr>
            <w:r>
              <w:t>2</w:t>
            </w:r>
          </w:p>
        </w:tc>
        <w:tc>
          <w:tcPr>
            <w:tcW w:w="1558" w:type="dxa"/>
          </w:tcPr>
          <w:p w14:paraId="46CD4126" w14:textId="77777777" w:rsidR="008F503C" w:rsidRDefault="008F503C" w:rsidP="00936D8B">
            <w:pPr>
              <w:pStyle w:val="Nidungvnbn"/>
              <w:ind w:firstLine="0"/>
              <w:jc w:val="left"/>
            </w:pPr>
            <w:r>
              <w:t>CPU Sockets</w:t>
            </w:r>
          </w:p>
        </w:tc>
        <w:tc>
          <w:tcPr>
            <w:tcW w:w="1558" w:type="dxa"/>
          </w:tcPr>
          <w:p w14:paraId="4B49347B" w14:textId="77777777" w:rsidR="008F503C" w:rsidRDefault="008F503C" w:rsidP="00936D8B">
            <w:pPr>
              <w:pStyle w:val="Nidungvnbn"/>
              <w:ind w:firstLine="0"/>
              <w:jc w:val="left"/>
            </w:pPr>
            <w:r>
              <w:t>Socket H4 (LGA 1151)</w:t>
            </w:r>
          </w:p>
        </w:tc>
        <w:tc>
          <w:tcPr>
            <w:tcW w:w="1558" w:type="dxa"/>
          </w:tcPr>
          <w:p w14:paraId="526F3F2E" w14:textId="77777777" w:rsidR="008F503C" w:rsidRDefault="008F503C" w:rsidP="00936D8B">
            <w:pPr>
              <w:pStyle w:val="Nidungvnbn"/>
              <w:ind w:firstLine="0"/>
              <w:jc w:val="left"/>
            </w:pPr>
            <w:r>
              <w:t>1</w:t>
            </w:r>
          </w:p>
        </w:tc>
        <w:tc>
          <w:tcPr>
            <w:tcW w:w="1559" w:type="dxa"/>
            <w:vMerge/>
          </w:tcPr>
          <w:p w14:paraId="10D7A227" w14:textId="77777777" w:rsidR="008F503C" w:rsidRDefault="008F503C" w:rsidP="00936D8B">
            <w:pPr>
              <w:pStyle w:val="Nidungvnbn"/>
              <w:jc w:val="left"/>
            </w:pPr>
          </w:p>
        </w:tc>
        <w:tc>
          <w:tcPr>
            <w:tcW w:w="1559" w:type="dxa"/>
            <w:vMerge/>
          </w:tcPr>
          <w:p w14:paraId="3B746EDC" w14:textId="77777777" w:rsidR="008F503C" w:rsidRDefault="008F503C" w:rsidP="00936D8B">
            <w:pPr>
              <w:pStyle w:val="Nidungvnbn"/>
              <w:jc w:val="left"/>
            </w:pPr>
          </w:p>
        </w:tc>
      </w:tr>
      <w:tr w:rsidR="008F503C" w14:paraId="14A229B3" w14:textId="77777777" w:rsidTr="00816068">
        <w:trPr>
          <w:jc w:val="center"/>
        </w:trPr>
        <w:tc>
          <w:tcPr>
            <w:tcW w:w="1558" w:type="dxa"/>
          </w:tcPr>
          <w:p w14:paraId="7E330CF9" w14:textId="77777777" w:rsidR="008F503C" w:rsidRDefault="008F503C" w:rsidP="00936D8B">
            <w:pPr>
              <w:pStyle w:val="Nidungvnbn"/>
              <w:ind w:firstLine="0"/>
              <w:jc w:val="left"/>
            </w:pPr>
            <w:r>
              <w:t>3</w:t>
            </w:r>
          </w:p>
        </w:tc>
        <w:tc>
          <w:tcPr>
            <w:tcW w:w="1558" w:type="dxa"/>
          </w:tcPr>
          <w:p w14:paraId="0785A8C4" w14:textId="77777777" w:rsidR="008F503C" w:rsidRDefault="008F503C" w:rsidP="00936D8B">
            <w:pPr>
              <w:pStyle w:val="Nidungvnbn"/>
              <w:ind w:firstLine="0"/>
              <w:jc w:val="left"/>
            </w:pPr>
            <w:r>
              <w:t>RAM Support</w:t>
            </w:r>
          </w:p>
        </w:tc>
        <w:tc>
          <w:tcPr>
            <w:tcW w:w="1558" w:type="dxa"/>
          </w:tcPr>
          <w:p w14:paraId="2DA827DE" w14:textId="77777777" w:rsidR="008F503C" w:rsidRDefault="008F503C" w:rsidP="00936D8B">
            <w:pPr>
              <w:pStyle w:val="Nidungvnbn"/>
              <w:ind w:firstLine="0"/>
              <w:jc w:val="left"/>
            </w:pPr>
            <w:r>
              <w:t>ECC DDR4 DIMMs, support UDIMM, 2666MT/s, 64GB max</w:t>
            </w:r>
          </w:p>
        </w:tc>
        <w:tc>
          <w:tcPr>
            <w:tcW w:w="1558" w:type="dxa"/>
          </w:tcPr>
          <w:p w14:paraId="270E4020" w14:textId="77777777" w:rsidR="008F503C" w:rsidRDefault="008F503C" w:rsidP="00936D8B">
            <w:pPr>
              <w:pStyle w:val="Nidungvnbn"/>
              <w:ind w:firstLine="0"/>
              <w:jc w:val="left"/>
            </w:pPr>
            <w:r>
              <w:t>4</w:t>
            </w:r>
          </w:p>
        </w:tc>
        <w:tc>
          <w:tcPr>
            <w:tcW w:w="1559" w:type="dxa"/>
            <w:vMerge/>
          </w:tcPr>
          <w:p w14:paraId="68BEC23F" w14:textId="77777777" w:rsidR="008F503C" w:rsidRDefault="008F503C" w:rsidP="00936D8B">
            <w:pPr>
              <w:pStyle w:val="Nidungvnbn"/>
              <w:jc w:val="left"/>
            </w:pPr>
          </w:p>
        </w:tc>
        <w:tc>
          <w:tcPr>
            <w:tcW w:w="1559" w:type="dxa"/>
            <w:vMerge/>
          </w:tcPr>
          <w:p w14:paraId="792ED4AF" w14:textId="77777777" w:rsidR="008F503C" w:rsidRDefault="008F503C" w:rsidP="00936D8B">
            <w:pPr>
              <w:pStyle w:val="Nidungvnbn"/>
              <w:jc w:val="left"/>
            </w:pPr>
          </w:p>
        </w:tc>
      </w:tr>
      <w:tr w:rsidR="008F503C" w14:paraId="457B607E" w14:textId="77777777" w:rsidTr="00816068">
        <w:trPr>
          <w:jc w:val="center"/>
        </w:trPr>
        <w:tc>
          <w:tcPr>
            <w:tcW w:w="1558" w:type="dxa"/>
          </w:tcPr>
          <w:p w14:paraId="2C266FB3" w14:textId="77777777" w:rsidR="008F503C" w:rsidRDefault="008F503C" w:rsidP="00936D8B">
            <w:pPr>
              <w:pStyle w:val="Nidungvnbn"/>
              <w:ind w:firstLine="0"/>
              <w:jc w:val="left"/>
            </w:pPr>
            <w:r>
              <w:t>4</w:t>
            </w:r>
          </w:p>
        </w:tc>
        <w:tc>
          <w:tcPr>
            <w:tcW w:w="1558" w:type="dxa"/>
          </w:tcPr>
          <w:p w14:paraId="5997FE4B" w14:textId="77777777" w:rsidR="008F503C" w:rsidRDefault="008F503C" w:rsidP="00936D8B">
            <w:pPr>
              <w:pStyle w:val="Nidungvnbn"/>
              <w:ind w:firstLine="0"/>
              <w:jc w:val="left"/>
            </w:pPr>
            <w:r>
              <w:t>Dive Bays</w:t>
            </w:r>
          </w:p>
        </w:tc>
        <w:tc>
          <w:tcPr>
            <w:tcW w:w="1558" w:type="dxa"/>
          </w:tcPr>
          <w:p w14:paraId="37035C09" w14:textId="77777777" w:rsidR="008F503C" w:rsidRDefault="008F503C" w:rsidP="00936D8B">
            <w:pPr>
              <w:pStyle w:val="Nidungvnbn"/>
              <w:ind w:firstLine="0"/>
              <w:jc w:val="left"/>
            </w:pPr>
            <w:r>
              <w:t>3.5 SATA, Max 12TB</w:t>
            </w:r>
          </w:p>
        </w:tc>
        <w:tc>
          <w:tcPr>
            <w:tcW w:w="1558" w:type="dxa"/>
          </w:tcPr>
          <w:p w14:paraId="16EEA87A" w14:textId="77777777" w:rsidR="008F503C" w:rsidRDefault="008F503C" w:rsidP="00936D8B">
            <w:pPr>
              <w:pStyle w:val="Nidungvnbn"/>
              <w:ind w:firstLine="0"/>
              <w:jc w:val="left"/>
            </w:pPr>
            <w:r>
              <w:t>3</w:t>
            </w:r>
          </w:p>
        </w:tc>
        <w:tc>
          <w:tcPr>
            <w:tcW w:w="1559" w:type="dxa"/>
            <w:vMerge/>
          </w:tcPr>
          <w:p w14:paraId="5CC216AD" w14:textId="77777777" w:rsidR="008F503C" w:rsidRDefault="008F503C" w:rsidP="00936D8B">
            <w:pPr>
              <w:pStyle w:val="Nidungvnbn"/>
              <w:jc w:val="left"/>
            </w:pPr>
          </w:p>
        </w:tc>
        <w:tc>
          <w:tcPr>
            <w:tcW w:w="1559" w:type="dxa"/>
            <w:vMerge/>
          </w:tcPr>
          <w:p w14:paraId="1CECDA32" w14:textId="77777777" w:rsidR="008F503C" w:rsidRDefault="008F503C" w:rsidP="00936D8B">
            <w:pPr>
              <w:pStyle w:val="Nidungvnbn"/>
              <w:jc w:val="left"/>
            </w:pPr>
          </w:p>
        </w:tc>
      </w:tr>
      <w:tr w:rsidR="008F503C" w14:paraId="6CD5377E" w14:textId="77777777" w:rsidTr="00816068">
        <w:trPr>
          <w:jc w:val="center"/>
        </w:trPr>
        <w:tc>
          <w:tcPr>
            <w:tcW w:w="1558" w:type="dxa"/>
          </w:tcPr>
          <w:p w14:paraId="2931A1AF" w14:textId="77777777" w:rsidR="008F503C" w:rsidRDefault="008F503C" w:rsidP="00936D8B">
            <w:pPr>
              <w:pStyle w:val="Nidungvnbn"/>
              <w:ind w:firstLine="0"/>
              <w:jc w:val="left"/>
            </w:pPr>
            <w:r>
              <w:t>5</w:t>
            </w:r>
          </w:p>
        </w:tc>
        <w:tc>
          <w:tcPr>
            <w:tcW w:w="1558" w:type="dxa"/>
          </w:tcPr>
          <w:p w14:paraId="70147D3B" w14:textId="77777777" w:rsidR="008F503C" w:rsidRDefault="008F503C" w:rsidP="00936D8B">
            <w:pPr>
              <w:pStyle w:val="Nidungvnbn"/>
              <w:ind w:firstLine="0"/>
              <w:jc w:val="left"/>
            </w:pPr>
            <w:r>
              <w:t>PCle</w:t>
            </w:r>
          </w:p>
        </w:tc>
        <w:tc>
          <w:tcPr>
            <w:tcW w:w="1558" w:type="dxa"/>
          </w:tcPr>
          <w:p w14:paraId="5D152549" w14:textId="77777777" w:rsidR="008F503C" w:rsidRDefault="008F503C" w:rsidP="00936D8B">
            <w:pPr>
              <w:pStyle w:val="Nidungvnbn"/>
              <w:ind w:firstLine="0"/>
              <w:jc w:val="left"/>
            </w:pPr>
            <w:r>
              <w:t>Mini tower</w:t>
            </w:r>
          </w:p>
        </w:tc>
        <w:tc>
          <w:tcPr>
            <w:tcW w:w="1558" w:type="dxa"/>
          </w:tcPr>
          <w:p w14:paraId="0F444E3E" w14:textId="77777777" w:rsidR="008F503C" w:rsidRDefault="008F503C" w:rsidP="00936D8B">
            <w:pPr>
              <w:pStyle w:val="Nidungvnbn"/>
              <w:jc w:val="left"/>
            </w:pPr>
          </w:p>
        </w:tc>
        <w:tc>
          <w:tcPr>
            <w:tcW w:w="1559" w:type="dxa"/>
            <w:vMerge/>
          </w:tcPr>
          <w:p w14:paraId="4A7A6981" w14:textId="77777777" w:rsidR="008F503C" w:rsidRDefault="008F503C" w:rsidP="00936D8B">
            <w:pPr>
              <w:pStyle w:val="Nidungvnbn"/>
              <w:jc w:val="left"/>
            </w:pPr>
          </w:p>
        </w:tc>
        <w:tc>
          <w:tcPr>
            <w:tcW w:w="1559" w:type="dxa"/>
            <w:vMerge/>
          </w:tcPr>
          <w:p w14:paraId="552E508E" w14:textId="77777777" w:rsidR="008F503C" w:rsidRDefault="008F503C" w:rsidP="00936D8B">
            <w:pPr>
              <w:pStyle w:val="Nidungvnbn"/>
              <w:jc w:val="left"/>
            </w:pPr>
          </w:p>
        </w:tc>
      </w:tr>
      <w:tr w:rsidR="008F503C" w14:paraId="4589D806" w14:textId="77777777" w:rsidTr="00816068">
        <w:trPr>
          <w:jc w:val="center"/>
        </w:trPr>
        <w:tc>
          <w:tcPr>
            <w:tcW w:w="1558" w:type="dxa"/>
          </w:tcPr>
          <w:p w14:paraId="4ABEC9CB" w14:textId="77777777" w:rsidR="008F503C" w:rsidRDefault="008F503C" w:rsidP="00936D8B">
            <w:pPr>
              <w:pStyle w:val="Nidungvnbn"/>
              <w:ind w:firstLine="0"/>
              <w:jc w:val="left"/>
            </w:pPr>
            <w:r>
              <w:t>6</w:t>
            </w:r>
          </w:p>
        </w:tc>
        <w:tc>
          <w:tcPr>
            <w:tcW w:w="1558" w:type="dxa"/>
          </w:tcPr>
          <w:p w14:paraId="145055AD" w14:textId="77777777" w:rsidR="008F503C" w:rsidRDefault="008F503C" w:rsidP="00936D8B">
            <w:pPr>
              <w:pStyle w:val="Nidungvnbn"/>
              <w:ind w:firstLine="0"/>
              <w:jc w:val="left"/>
            </w:pPr>
            <w:r>
              <w:t>Network Interface</w:t>
            </w:r>
          </w:p>
        </w:tc>
        <w:tc>
          <w:tcPr>
            <w:tcW w:w="1558" w:type="dxa"/>
          </w:tcPr>
          <w:p w14:paraId="68F39B06" w14:textId="77777777" w:rsidR="008F503C" w:rsidRDefault="008F503C" w:rsidP="00936D8B">
            <w:pPr>
              <w:pStyle w:val="Nidungvnbn"/>
              <w:ind w:firstLine="0"/>
              <w:jc w:val="left"/>
            </w:pPr>
            <w:r>
              <w:t>1GbE LAN port</w:t>
            </w:r>
          </w:p>
        </w:tc>
        <w:tc>
          <w:tcPr>
            <w:tcW w:w="1558" w:type="dxa"/>
          </w:tcPr>
          <w:p w14:paraId="648F1277" w14:textId="77777777" w:rsidR="008F503C" w:rsidRDefault="008F503C" w:rsidP="00936D8B">
            <w:pPr>
              <w:pStyle w:val="Nidungvnbn"/>
              <w:ind w:firstLine="0"/>
              <w:jc w:val="left"/>
            </w:pPr>
            <w:r>
              <w:t>1</w:t>
            </w:r>
          </w:p>
        </w:tc>
        <w:tc>
          <w:tcPr>
            <w:tcW w:w="1559" w:type="dxa"/>
            <w:vMerge/>
          </w:tcPr>
          <w:p w14:paraId="5FC43E8A" w14:textId="77777777" w:rsidR="008F503C" w:rsidRDefault="008F503C" w:rsidP="00936D8B">
            <w:pPr>
              <w:pStyle w:val="Nidungvnbn"/>
              <w:jc w:val="left"/>
            </w:pPr>
          </w:p>
        </w:tc>
        <w:tc>
          <w:tcPr>
            <w:tcW w:w="1559" w:type="dxa"/>
            <w:vMerge/>
          </w:tcPr>
          <w:p w14:paraId="06A00FC6" w14:textId="77777777" w:rsidR="008F503C" w:rsidRDefault="008F503C" w:rsidP="00936D8B">
            <w:pPr>
              <w:pStyle w:val="Nidungvnbn"/>
              <w:jc w:val="left"/>
            </w:pPr>
          </w:p>
        </w:tc>
      </w:tr>
      <w:tr w:rsidR="008F503C" w14:paraId="0EFCAF64" w14:textId="77777777" w:rsidTr="00816068">
        <w:trPr>
          <w:jc w:val="center"/>
        </w:trPr>
        <w:tc>
          <w:tcPr>
            <w:tcW w:w="1558" w:type="dxa"/>
          </w:tcPr>
          <w:p w14:paraId="543147C1" w14:textId="77777777" w:rsidR="008F503C" w:rsidRDefault="008F503C" w:rsidP="00936D8B">
            <w:pPr>
              <w:pStyle w:val="Nidungvnbn"/>
              <w:ind w:firstLine="0"/>
              <w:jc w:val="left"/>
            </w:pPr>
            <w:r>
              <w:t>7</w:t>
            </w:r>
          </w:p>
        </w:tc>
        <w:tc>
          <w:tcPr>
            <w:tcW w:w="1558" w:type="dxa"/>
          </w:tcPr>
          <w:p w14:paraId="019A8E55" w14:textId="77777777" w:rsidR="008F503C" w:rsidRDefault="008F503C" w:rsidP="00936D8B">
            <w:pPr>
              <w:pStyle w:val="Nidungvnbn"/>
              <w:ind w:firstLine="0"/>
              <w:jc w:val="left"/>
            </w:pPr>
            <w:r>
              <w:t>Power Supply</w:t>
            </w:r>
          </w:p>
        </w:tc>
        <w:tc>
          <w:tcPr>
            <w:tcW w:w="1558" w:type="dxa"/>
          </w:tcPr>
          <w:p w14:paraId="215316D7" w14:textId="77777777" w:rsidR="008F503C" w:rsidRDefault="008F503C" w:rsidP="00936D8B">
            <w:pPr>
              <w:pStyle w:val="Nidungvnbn"/>
              <w:ind w:firstLine="0"/>
              <w:jc w:val="left"/>
            </w:pPr>
            <w:r>
              <w:t>300W</w:t>
            </w:r>
          </w:p>
        </w:tc>
        <w:tc>
          <w:tcPr>
            <w:tcW w:w="1558" w:type="dxa"/>
          </w:tcPr>
          <w:p w14:paraId="0BA00649" w14:textId="77777777" w:rsidR="008F503C" w:rsidRDefault="008F503C" w:rsidP="00936D8B">
            <w:pPr>
              <w:pStyle w:val="Nidungvnbn"/>
              <w:jc w:val="left"/>
            </w:pPr>
          </w:p>
        </w:tc>
        <w:tc>
          <w:tcPr>
            <w:tcW w:w="1559" w:type="dxa"/>
            <w:vMerge/>
          </w:tcPr>
          <w:p w14:paraId="151DC4C6" w14:textId="77777777" w:rsidR="008F503C" w:rsidRDefault="008F503C" w:rsidP="00936D8B">
            <w:pPr>
              <w:pStyle w:val="Nidungvnbn"/>
              <w:jc w:val="left"/>
            </w:pPr>
          </w:p>
        </w:tc>
        <w:tc>
          <w:tcPr>
            <w:tcW w:w="1559" w:type="dxa"/>
            <w:vMerge/>
          </w:tcPr>
          <w:p w14:paraId="32129C23" w14:textId="77777777" w:rsidR="008F503C" w:rsidRDefault="008F503C" w:rsidP="00936D8B">
            <w:pPr>
              <w:pStyle w:val="Nidungvnbn"/>
              <w:jc w:val="left"/>
            </w:pPr>
          </w:p>
        </w:tc>
      </w:tr>
      <w:tr w:rsidR="008F503C" w14:paraId="472DF461" w14:textId="77777777" w:rsidTr="00816068">
        <w:trPr>
          <w:jc w:val="center"/>
        </w:trPr>
        <w:tc>
          <w:tcPr>
            <w:tcW w:w="1558" w:type="dxa"/>
          </w:tcPr>
          <w:p w14:paraId="0EE141CC" w14:textId="77777777" w:rsidR="008F503C" w:rsidRDefault="008F503C" w:rsidP="00936D8B">
            <w:pPr>
              <w:pStyle w:val="Nidungvnbn"/>
              <w:ind w:firstLine="0"/>
              <w:jc w:val="left"/>
            </w:pPr>
            <w:r>
              <w:t>8</w:t>
            </w:r>
          </w:p>
        </w:tc>
        <w:tc>
          <w:tcPr>
            <w:tcW w:w="1558" w:type="dxa"/>
          </w:tcPr>
          <w:p w14:paraId="72A5DC40" w14:textId="77777777" w:rsidR="008F503C" w:rsidRDefault="008F503C" w:rsidP="00936D8B">
            <w:pPr>
              <w:pStyle w:val="Nidungvnbn"/>
              <w:ind w:firstLine="0"/>
              <w:jc w:val="left"/>
            </w:pPr>
            <w:r>
              <w:t>Màn hình</w:t>
            </w:r>
          </w:p>
        </w:tc>
        <w:tc>
          <w:tcPr>
            <w:tcW w:w="1558" w:type="dxa"/>
          </w:tcPr>
          <w:p w14:paraId="5FFF8117" w14:textId="77777777" w:rsidR="008F503C" w:rsidRDefault="008F503C" w:rsidP="00936D8B">
            <w:pPr>
              <w:pStyle w:val="Nidungvnbn"/>
              <w:ind w:firstLine="0"/>
              <w:jc w:val="left"/>
            </w:pPr>
            <w:r>
              <w:t>LCD 22” VSP V2205H FHD VA 75Hz 6.5Ms LED</w:t>
            </w:r>
          </w:p>
        </w:tc>
        <w:tc>
          <w:tcPr>
            <w:tcW w:w="1558" w:type="dxa"/>
          </w:tcPr>
          <w:p w14:paraId="68083EEC" w14:textId="77777777" w:rsidR="008F503C" w:rsidRDefault="008F503C" w:rsidP="00936D8B">
            <w:pPr>
              <w:pStyle w:val="Nidungvnbn"/>
              <w:ind w:firstLine="0"/>
              <w:jc w:val="left"/>
            </w:pPr>
            <w:r>
              <w:t>1</w:t>
            </w:r>
          </w:p>
        </w:tc>
        <w:tc>
          <w:tcPr>
            <w:tcW w:w="1559" w:type="dxa"/>
          </w:tcPr>
          <w:p w14:paraId="1F62CF55" w14:textId="77777777" w:rsidR="008F503C" w:rsidRDefault="008F503C" w:rsidP="00936D8B">
            <w:pPr>
              <w:pStyle w:val="Nidungvnbn"/>
              <w:ind w:firstLine="0"/>
              <w:jc w:val="left"/>
            </w:pPr>
            <w:r>
              <w:t>1,790,000</w:t>
            </w:r>
          </w:p>
        </w:tc>
        <w:tc>
          <w:tcPr>
            <w:tcW w:w="1559" w:type="dxa"/>
          </w:tcPr>
          <w:p w14:paraId="2CB8C36D" w14:textId="77777777" w:rsidR="008F503C" w:rsidRDefault="008F503C" w:rsidP="00936D8B">
            <w:pPr>
              <w:pStyle w:val="Nidungvnbn"/>
              <w:ind w:firstLine="0"/>
              <w:jc w:val="left"/>
            </w:pPr>
            <w:r>
              <w:t>1,790,000</w:t>
            </w:r>
          </w:p>
        </w:tc>
      </w:tr>
      <w:tr w:rsidR="008F503C" w14:paraId="62F17A20" w14:textId="77777777" w:rsidTr="00816068">
        <w:trPr>
          <w:jc w:val="center"/>
        </w:trPr>
        <w:tc>
          <w:tcPr>
            <w:tcW w:w="1558" w:type="dxa"/>
          </w:tcPr>
          <w:p w14:paraId="49050787" w14:textId="77777777" w:rsidR="008F503C" w:rsidRDefault="008F503C" w:rsidP="00936D8B">
            <w:pPr>
              <w:pStyle w:val="Nidungvnbn"/>
              <w:ind w:firstLine="0"/>
              <w:jc w:val="left"/>
            </w:pPr>
            <w:r>
              <w:t>9</w:t>
            </w:r>
          </w:p>
        </w:tc>
        <w:tc>
          <w:tcPr>
            <w:tcW w:w="1558" w:type="dxa"/>
          </w:tcPr>
          <w:p w14:paraId="60FE9B29" w14:textId="77777777" w:rsidR="008F503C" w:rsidRDefault="008F503C" w:rsidP="00936D8B">
            <w:pPr>
              <w:pStyle w:val="Nidungvnbn"/>
              <w:ind w:firstLine="0"/>
              <w:jc w:val="left"/>
            </w:pPr>
            <w:r>
              <w:t>Chuột</w:t>
            </w:r>
          </w:p>
        </w:tc>
        <w:tc>
          <w:tcPr>
            <w:tcW w:w="1558" w:type="dxa"/>
          </w:tcPr>
          <w:p w14:paraId="22935AEC" w14:textId="77777777" w:rsidR="008F503C" w:rsidRDefault="008F503C" w:rsidP="00936D8B">
            <w:pPr>
              <w:pStyle w:val="Nidungvnbn"/>
              <w:ind w:firstLine="0"/>
              <w:jc w:val="left"/>
            </w:pPr>
            <w:r>
              <w:t>Fuhlen L102</w:t>
            </w:r>
          </w:p>
        </w:tc>
        <w:tc>
          <w:tcPr>
            <w:tcW w:w="1558" w:type="dxa"/>
          </w:tcPr>
          <w:p w14:paraId="0A13E036" w14:textId="77777777" w:rsidR="008F503C" w:rsidRDefault="008F503C" w:rsidP="00936D8B">
            <w:pPr>
              <w:pStyle w:val="Nidungvnbn"/>
              <w:ind w:firstLine="0"/>
              <w:jc w:val="left"/>
            </w:pPr>
            <w:r>
              <w:t>1</w:t>
            </w:r>
          </w:p>
        </w:tc>
        <w:tc>
          <w:tcPr>
            <w:tcW w:w="1559" w:type="dxa"/>
          </w:tcPr>
          <w:p w14:paraId="378D2E3E" w14:textId="77777777" w:rsidR="008F503C" w:rsidRDefault="008F503C" w:rsidP="00936D8B">
            <w:pPr>
              <w:pStyle w:val="Nidungvnbn"/>
              <w:ind w:firstLine="0"/>
              <w:jc w:val="left"/>
            </w:pPr>
            <w:r>
              <w:t>108,000</w:t>
            </w:r>
          </w:p>
        </w:tc>
        <w:tc>
          <w:tcPr>
            <w:tcW w:w="1559" w:type="dxa"/>
          </w:tcPr>
          <w:p w14:paraId="3E33C3F6" w14:textId="77777777" w:rsidR="008F503C" w:rsidRDefault="008F503C" w:rsidP="00936D8B">
            <w:pPr>
              <w:pStyle w:val="Nidungvnbn"/>
              <w:ind w:firstLine="0"/>
              <w:jc w:val="left"/>
            </w:pPr>
            <w:r>
              <w:t>108,000</w:t>
            </w:r>
          </w:p>
        </w:tc>
      </w:tr>
      <w:tr w:rsidR="008F503C" w14:paraId="39C9744B" w14:textId="77777777" w:rsidTr="00816068">
        <w:trPr>
          <w:jc w:val="center"/>
        </w:trPr>
        <w:tc>
          <w:tcPr>
            <w:tcW w:w="7791" w:type="dxa"/>
            <w:gridSpan w:val="5"/>
          </w:tcPr>
          <w:p w14:paraId="64E6FB95" w14:textId="77777777" w:rsidR="008F503C" w:rsidRDefault="008F503C" w:rsidP="00B04BE2">
            <w:pPr>
              <w:pStyle w:val="Nidungvnbn"/>
              <w:ind w:firstLine="0"/>
              <w:jc w:val="center"/>
            </w:pPr>
            <w:r>
              <w:t>TỔNG CỘNG</w:t>
            </w:r>
          </w:p>
        </w:tc>
        <w:tc>
          <w:tcPr>
            <w:tcW w:w="1559" w:type="dxa"/>
          </w:tcPr>
          <w:p w14:paraId="0C4E7ACB" w14:textId="77777777" w:rsidR="008F503C" w:rsidRDefault="008F503C" w:rsidP="00936D8B">
            <w:pPr>
              <w:pStyle w:val="Nidungvnbn"/>
              <w:ind w:firstLine="0"/>
              <w:jc w:val="left"/>
            </w:pPr>
            <w:r>
              <w:t>19,748,000</w:t>
            </w:r>
          </w:p>
        </w:tc>
      </w:tr>
    </w:tbl>
    <w:p w14:paraId="007F4415" w14:textId="57F70453" w:rsidR="008F503C" w:rsidRPr="00216B6D" w:rsidRDefault="00CE2756" w:rsidP="00216B6D">
      <w:pPr>
        <w:pStyle w:val="TableofFigures"/>
      </w:pPr>
      <w:bookmarkStart w:id="35" w:name="_Toc120223123"/>
      <w:r w:rsidRPr="00216B6D">
        <w:t>Bảng 3.2</w:t>
      </w:r>
      <w:bookmarkEnd w:id="35"/>
    </w:p>
    <w:p w14:paraId="2D637D25" w14:textId="77777777" w:rsidR="008F503C" w:rsidRDefault="008F503C" w:rsidP="00936D8B">
      <w:pPr>
        <w:pStyle w:val="Nidungvnbn"/>
      </w:pPr>
      <w:r>
        <w:lastRenderedPageBreak/>
        <w:t>Máy trạm</w:t>
      </w:r>
    </w:p>
    <w:tbl>
      <w:tblPr>
        <w:tblStyle w:val="TableGrid"/>
        <w:tblW w:w="0" w:type="auto"/>
        <w:jc w:val="center"/>
        <w:tblLook w:val="04A0" w:firstRow="1" w:lastRow="0" w:firstColumn="1" w:lastColumn="0" w:noHBand="0" w:noVBand="1"/>
      </w:tblPr>
      <w:tblGrid>
        <w:gridCol w:w="1494"/>
        <w:gridCol w:w="1505"/>
        <w:gridCol w:w="1523"/>
        <w:gridCol w:w="1506"/>
        <w:gridCol w:w="1538"/>
        <w:gridCol w:w="1545"/>
      </w:tblGrid>
      <w:tr w:rsidR="008F503C" w14:paraId="1E1BE775" w14:textId="77777777" w:rsidTr="00816068">
        <w:trPr>
          <w:jc w:val="center"/>
        </w:trPr>
        <w:tc>
          <w:tcPr>
            <w:tcW w:w="1558" w:type="dxa"/>
          </w:tcPr>
          <w:p w14:paraId="5CC4D207" w14:textId="77777777" w:rsidR="008F503C" w:rsidRPr="003E51A7" w:rsidRDefault="008F503C" w:rsidP="00936D8B">
            <w:pPr>
              <w:pStyle w:val="Nidungvnbn"/>
              <w:ind w:firstLine="0"/>
              <w:rPr>
                <w:b/>
              </w:rPr>
            </w:pPr>
            <w:r w:rsidRPr="003E51A7">
              <w:rPr>
                <w:b/>
              </w:rPr>
              <w:t>STT</w:t>
            </w:r>
          </w:p>
        </w:tc>
        <w:tc>
          <w:tcPr>
            <w:tcW w:w="1558" w:type="dxa"/>
          </w:tcPr>
          <w:p w14:paraId="05BA36DE" w14:textId="77777777" w:rsidR="008F503C" w:rsidRPr="003E51A7" w:rsidRDefault="008F503C" w:rsidP="00936D8B">
            <w:pPr>
              <w:pStyle w:val="Nidungvnbn"/>
              <w:ind w:firstLine="0"/>
              <w:rPr>
                <w:b/>
              </w:rPr>
            </w:pPr>
            <w:r w:rsidRPr="003E51A7">
              <w:rPr>
                <w:b/>
              </w:rPr>
              <w:t>Tên thiết bị</w:t>
            </w:r>
          </w:p>
        </w:tc>
        <w:tc>
          <w:tcPr>
            <w:tcW w:w="1558" w:type="dxa"/>
          </w:tcPr>
          <w:p w14:paraId="53D7960C" w14:textId="77777777" w:rsidR="008F503C" w:rsidRPr="003E51A7" w:rsidRDefault="008F503C" w:rsidP="00936D8B">
            <w:pPr>
              <w:pStyle w:val="Nidungvnbn"/>
              <w:ind w:firstLine="0"/>
              <w:rPr>
                <w:b/>
              </w:rPr>
            </w:pPr>
            <w:r w:rsidRPr="003E51A7">
              <w:rPr>
                <w:b/>
              </w:rPr>
              <w:t>Hãng thiết bị/ thông số</w:t>
            </w:r>
          </w:p>
        </w:tc>
        <w:tc>
          <w:tcPr>
            <w:tcW w:w="1558" w:type="dxa"/>
          </w:tcPr>
          <w:p w14:paraId="10A43B6E" w14:textId="77777777" w:rsidR="008F503C" w:rsidRPr="003E51A7" w:rsidRDefault="008F503C" w:rsidP="00936D8B">
            <w:pPr>
              <w:pStyle w:val="Nidungvnbn"/>
              <w:ind w:firstLine="0"/>
              <w:rPr>
                <w:b/>
              </w:rPr>
            </w:pPr>
            <w:r w:rsidRPr="003E51A7">
              <w:rPr>
                <w:b/>
              </w:rPr>
              <w:t>Số lượng</w:t>
            </w:r>
          </w:p>
        </w:tc>
        <w:tc>
          <w:tcPr>
            <w:tcW w:w="1559" w:type="dxa"/>
          </w:tcPr>
          <w:p w14:paraId="0788A21D" w14:textId="77777777" w:rsidR="008F503C" w:rsidRPr="003E51A7" w:rsidRDefault="008F503C" w:rsidP="00936D8B">
            <w:pPr>
              <w:pStyle w:val="Nidungvnbn"/>
              <w:ind w:firstLine="0"/>
              <w:rPr>
                <w:b/>
              </w:rPr>
            </w:pPr>
            <w:r w:rsidRPr="003E51A7">
              <w:rPr>
                <w:b/>
              </w:rPr>
              <w:t>Đơn giá(VNĐ)</w:t>
            </w:r>
          </w:p>
        </w:tc>
        <w:tc>
          <w:tcPr>
            <w:tcW w:w="1559" w:type="dxa"/>
          </w:tcPr>
          <w:p w14:paraId="1FBFDA06" w14:textId="77777777" w:rsidR="008F503C" w:rsidRPr="003E51A7" w:rsidRDefault="008F503C" w:rsidP="00936D8B">
            <w:pPr>
              <w:pStyle w:val="Nidungvnbn"/>
              <w:ind w:firstLine="0"/>
              <w:rPr>
                <w:b/>
              </w:rPr>
            </w:pPr>
            <w:r w:rsidRPr="003E51A7">
              <w:rPr>
                <w:b/>
              </w:rPr>
              <w:t>Thành tiền(VNĐ)</w:t>
            </w:r>
          </w:p>
        </w:tc>
      </w:tr>
      <w:tr w:rsidR="008F503C" w14:paraId="4564A013" w14:textId="77777777" w:rsidTr="00816068">
        <w:trPr>
          <w:jc w:val="center"/>
        </w:trPr>
        <w:tc>
          <w:tcPr>
            <w:tcW w:w="1558" w:type="dxa"/>
          </w:tcPr>
          <w:p w14:paraId="2F8B2DB9" w14:textId="77777777" w:rsidR="008F503C" w:rsidRDefault="008F503C" w:rsidP="00936D8B">
            <w:pPr>
              <w:pStyle w:val="Nidungvnbn"/>
              <w:ind w:firstLine="0"/>
            </w:pPr>
            <w:r>
              <w:t>1</w:t>
            </w:r>
          </w:p>
        </w:tc>
        <w:tc>
          <w:tcPr>
            <w:tcW w:w="1558" w:type="dxa"/>
          </w:tcPr>
          <w:p w14:paraId="0965F138" w14:textId="77777777" w:rsidR="008F503C" w:rsidRDefault="008F503C" w:rsidP="00936D8B">
            <w:pPr>
              <w:pStyle w:val="Nidungvnbn"/>
              <w:ind w:firstLine="0"/>
            </w:pPr>
            <w:r>
              <w:t>CPU</w:t>
            </w:r>
          </w:p>
        </w:tc>
        <w:tc>
          <w:tcPr>
            <w:tcW w:w="1558" w:type="dxa"/>
          </w:tcPr>
          <w:p w14:paraId="26E3B11C" w14:textId="77777777" w:rsidR="008F503C" w:rsidRDefault="008F503C" w:rsidP="00936D8B">
            <w:pPr>
              <w:pStyle w:val="Nidungvnbn"/>
              <w:ind w:firstLine="0"/>
            </w:pPr>
            <w:r>
              <w:t>CPU Intel Core i5 3470</w:t>
            </w:r>
          </w:p>
        </w:tc>
        <w:tc>
          <w:tcPr>
            <w:tcW w:w="1558" w:type="dxa"/>
          </w:tcPr>
          <w:p w14:paraId="080E48C1" w14:textId="77777777" w:rsidR="008F503C" w:rsidRDefault="008F503C" w:rsidP="00936D8B">
            <w:pPr>
              <w:pStyle w:val="Nidungvnbn"/>
              <w:ind w:firstLine="0"/>
            </w:pPr>
            <w:r>
              <w:t>1</w:t>
            </w:r>
          </w:p>
        </w:tc>
        <w:tc>
          <w:tcPr>
            <w:tcW w:w="1559" w:type="dxa"/>
            <w:vMerge w:val="restart"/>
          </w:tcPr>
          <w:p w14:paraId="2709D5D4" w14:textId="77777777" w:rsidR="008F503C" w:rsidRDefault="008F503C" w:rsidP="00936D8B">
            <w:pPr>
              <w:pStyle w:val="Nidungvnbn"/>
              <w:ind w:firstLine="0"/>
            </w:pPr>
            <w:r>
              <w:t>Máy bộ:</w:t>
            </w:r>
          </w:p>
          <w:p w14:paraId="3F5CE4F5" w14:textId="77777777" w:rsidR="008F503C" w:rsidRDefault="008F503C" w:rsidP="00936D8B">
            <w:pPr>
              <w:pStyle w:val="Nidungvnbn"/>
              <w:ind w:firstLine="0"/>
            </w:pPr>
            <w:r>
              <w:t>4,165,000</w:t>
            </w:r>
          </w:p>
        </w:tc>
        <w:tc>
          <w:tcPr>
            <w:tcW w:w="1559" w:type="dxa"/>
            <w:vMerge w:val="restart"/>
          </w:tcPr>
          <w:p w14:paraId="69C854A8" w14:textId="77777777" w:rsidR="008F503C" w:rsidRDefault="008F503C" w:rsidP="00936D8B">
            <w:pPr>
              <w:pStyle w:val="Nidungvnbn"/>
              <w:ind w:firstLine="0"/>
            </w:pPr>
            <w:r>
              <w:t>4,165,000</w:t>
            </w:r>
          </w:p>
        </w:tc>
      </w:tr>
      <w:tr w:rsidR="008F503C" w14:paraId="362ADC37" w14:textId="77777777" w:rsidTr="00816068">
        <w:trPr>
          <w:jc w:val="center"/>
        </w:trPr>
        <w:tc>
          <w:tcPr>
            <w:tcW w:w="1558" w:type="dxa"/>
          </w:tcPr>
          <w:p w14:paraId="405DDA16" w14:textId="77777777" w:rsidR="008F503C" w:rsidRDefault="008F503C" w:rsidP="00936D8B">
            <w:pPr>
              <w:pStyle w:val="Nidungvnbn"/>
              <w:ind w:firstLine="0"/>
            </w:pPr>
            <w:r>
              <w:t>2</w:t>
            </w:r>
          </w:p>
        </w:tc>
        <w:tc>
          <w:tcPr>
            <w:tcW w:w="1558" w:type="dxa"/>
          </w:tcPr>
          <w:p w14:paraId="6B844805" w14:textId="77777777" w:rsidR="008F503C" w:rsidRDefault="008F503C" w:rsidP="00936D8B">
            <w:pPr>
              <w:pStyle w:val="Nidungvnbn"/>
              <w:ind w:firstLine="0"/>
            </w:pPr>
            <w:r>
              <w:t>RAM</w:t>
            </w:r>
          </w:p>
        </w:tc>
        <w:tc>
          <w:tcPr>
            <w:tcW w:w="1558" w:type="dxa"/>
          </w:tcPr>
          <w:p w14:paraId="4CCBD357" w14:textId="1A574ACF" w:rsidR="008F503C" w:rsidRDefault="008F503C" w:rsidP="00936D8B">
            <w:pPr>
              <w:pStyle w:val="Nidungvnbn"/>
              <w:ind w:firstLine="0"/>
            </w:pPr>
            <w:r>
              <w:t>4GB bus 1600 DDR3</w:t>
            </w:r>
          </w:p>
        </w:tc>
        <w:tc>
          <w:tcPr>
            <w:tcW w:w="1558" w:type="dxa"/>
          </w:tcPr>
          <w:p w14:paraId="42777D42" w14:textId="30975B12" w:rsidR="008F503C" w:rsidRDefault="00936D8B" w:rsidP="00936D8B">
            <w:pPr>
              <w:pStyle w:val="Nidungvnbn"/>
              <w:ind w:firstLine="0"/>
            </w:pPr>
            <w:r>
              <w:t>2</w:t>
            </w:r>
          </w:p>
        </w:tc>
        <w:tc>
          <w:tcPr>
            <w:tcW w:w="1559" w:type="dxa"/>
            <w:vMerge/>
          </w:tcPr>
          <w:p w14:paraId="7D0D1FD8" w14:textId="77777777" w:rsidR="008F503C" w:rsidRDefault="008F503C" w:rsidP="00936D8B">
            <w:pPr>
              <w:pStyle w:val="Nidungvnbn"/>
            </w:pPr>
          </w:p>
        </w:tc>
        <w:tc>
          <w:tcPr>
            <w:tcW w:w="1559" w:type="dxa"/>
            <w:vMerge/>
          </w:tcPr>
          <w:p w14:paraId="7B8B9D9F" w14:textId="77777777" w:rsidR="008F503C" w:rsidRDefault="008F503C" w:rsidP="00936D8B">
            <w:pPr>
              <w:pStyle w:val="Nidungvnbn"/>
            </w:pPr>
          </w:p>
        </w:tc>
      </w:tr>
      <w:tr w:rsidR="008F503C" w14:paraId="1C9C8598" w14:textId="77777777" w:rsidTr="00816068">
        <w:trPr>
          <w:jc w:val="center"/>
        </w:trPr>
        <w:tc>
          <w:tcPr>
            <w:tcW w:w="1558" w:type="dxa"/>
          </w:tcPr>
          <w:p w14:paraId="254F02C6" w14:textId="77777777" w:rsidR="008F503C" w:rsidRDefault="008F503C" w:rsidP="00936D8B">
            <w:pPr>
              <w:pStyle w:val="Nidungvnbn"/>
              <w:ind w:firstLine="0"/>
            </w:pPr>
            <w:r>
              <w:t>3</w:t>
            </w:r>
          </w:p>
        </w:tc>
        <w:tc>
          <w:tcPr>
            <w:tcW w:w="1558" w:type="dxa"/>
          </w:tcPr>
          <w:p w14:paraId="632A22C5" w14:textId="77777777" w:rsidR="008F503C" w:rsidRDefault="008F503C" w:rsidP="00936D8B">
            <w:pPr>
              <w:pStyle w:val="Nidungvnbn"/>
              <w:ind w:firstLine="0"/>
            </w:pPr>
            <w:r>
              <w:t>SSD</w:t>
            </w:r>
          </w:p>
        </w:tc>
        <w:tc>
          <w:tcPr>
            <w:tcW w:w="1558" w:type="dxa"/>
          </w:tcPr>
          <w:p w14:paraId="6284CC49" w14:textId="56FC630A" w:rsidR="008F503C" w:rsidRDefault="00936D8B" w:rsidP="00936D8B">
            <w:pPr>
              <w:pStyle w:val="Nidungvnbn"/>
              <w:ind w:firstLine="0"/>
              <w:jc w:val="left"/>
            </w:pPr>
            <w:r>
              <w:t xml:space="preserve">Ổ cứng SSD 256G </w:t>
            </w:r>
            <w:r w:rsidR="008F503C">
              <w:t>Colorful SL500</w:t>
            </w:r>
            <w:r>
              <w:t xml:space="preserve"> </w:t>
            </w:r>
            <w:r w:rsidR="008F503C">
              <w:t>Sata III 6Gb/s TLC</w:t>
            </w:r>
          </w:p>
        </w:tc>
        <w:tc>
          <w:tcPr>
            <w:tcW w:w="1558" w:type="dxa"/>
          </w:tcPr>
          <w:p w14:paraId="1B9DFBDE" w14:textId="77777777" w:rsidR="008F503C" w:rsidRDefault="008F503C" w:rsidP="00936D8B">
            <w:pPr>
              <w:pStyle w:val="Nidungvnbn"/>
              <w:ind w:firstLine="0"/>
            </w:pPr>
            <w:r>
              <w:t>1</w:t>
            </w:r>
          </w:p>
        </w:tc>
        <w:tc>
          <w:tcPr>
            <w:tcW w:w="1559" w:type="dxa"/>
            <w:vMerge/>
          </w:tcPr>
          <w:p w14:paraId="16D423FB" w14:textId="77777777" w:rsidR="008F503C" w:rsidRDefault="008F503C" w:rsidP="00936D8B">
            <w:pPr>
              <w:pStyle w:val="Nidungvnbn"/>
            </w:pPr>
          </w:p>
        </w:tc>
        <w:tc>
          <w:tcPr>
            <w:tcW w:w="1559" w:type="dxa"/>
            <w:vMerge/>
          </w:tcPr>
          <w:p w14:paraId="63750DBA" w14:textId="77777777" w:rsidR="008F503C" w:rsidRDefault="008F503C" w:rsidP="00936D8B">
            <w:pPr>
              <w:pStyle w:val="Nidungvnbn"/>
            </w:pPr>
          </w:p>
        </w:tc>
      </w:tr>
      <w:tr w:rsidR="008F503C" w14:paraId="0F40E356" w14:textId="77777777" w:rsidTr="00816068">
        <w:trPr>
          <w:jc w:val="center"/>
        </w:trPr>
        <w:tc>
          <w:tcPr>
            <w:tcW w:w="1558" w:type="dxa"/>
          </w:tcPr>
          <w:p w14:paraId="3BBDD6B6" w14:textId="77777777" w:rsidR="008F503C" w:rsidRDefault="008F503C" w:rsidP="00936D8B">
            <w:pPr>
              <w:pStyle w:val="Nidungvnbn"/>
              <w:ind w:firstLine="0"/>
            </w:pPr>
            <w:r>
              <w:t>4</w:t>
            </w:r>
          </w:p>
        </w:tc>
        <w:tc>
          <w:tcPr>
            <w:tcW w:w="1558" w:type="dxa"/>
          </w:tcPr>
          <w:p w14:paraId="7CE2CA52" w14:textId="77777777" w:rsidR="008F503C" w:rsidRDefault="008F503C" w:rsidP="00936D8B">
            <w:pPr>
              <w:pStyle w:val="Nidungvnbn"/>
              <w:ind w:firstLine="0"/>
            </w:pPr>
            <w:r>
              <w:t>Màn hình</w:t>
            </w:r>
          </w:p>
        </w:tc>
        <w:tc>
          <w:tcPr>
            <w:tcW w:w="1558" w:type="dxa"/>
          </w:tcPr>
          <w:p w14:paraId="2378B390" w14:textId="77777777" w:rsidR="008F503C" w:rsidRDefault="008F503C" w:rsidP="00936D8B">
            <w:pPr>
              <w:pStyle w:val="Nidungvnbn"/>
              <w:ind w:firstLine="0"/>
              <w:jc w:val="left"/>
            </w:pPr>
            <w:r>
              <w:t xml:space="preserve">LCD 21” VSP E2107H FHD TN </w:t>
            </w:r>
          </w:p>
        </w:tc>
        <w:tc>
          <w:tcPr>
            <w:tcW w:w="1558" w:type="dxa"/>
          </w:tcPr>
          <w:p w14:paraId="688D53E2" w14:textId="77777777" w:rsidR="008F503C" w:rsidRDefault="008F503C" w:rsidP="00936D8B">
            <w:pPr>
              <w:pStyle w:val="Nidungvnbn"/>
              <w:ind w:firstLine="0"/>
            </w:pPr>
            <w:r>
              <w:t>1</w:t>
            </w:r>
          </w:p>
        </w:tc>
        <w:tc>
          <w:tcPr>
            <w:tcW w:w="1559" w:type="dxa"/>
            <w:vMerge/>
          </w:tcPr>
          <w:p w14:paraId="10D7E444" w14:textId="77777777" w:rsidR="008F503C" w:rsidRDefault="008F503C" w:rsidP="00936D8B">
            <w:pPr>
              <w:pStyle w:val="Nidungvnbn"/>
            </w:pPr>
          </w:p>
        </w:tc>
        <w:tc>
          <w:tcPr>
            <w:tcW w:w="1559" w:type="dxa"/>
            <w:vMerge/>
          </w:tcPr>
          <w:p w14:paraId="455CAC0A" w14:textId="77777777" w:rsidR="008F503C" w:rsidRDefault="008F503C" w:rsidP="00936D8B">
            <w:pPr>
              <w:pStyle w:val="Nidungvnbn"/>
            </w:pPr>
          </w:p>
        </w:tc>
      </w:tr>
      <w:tr w:rsidR="008F503C" w14:paraId="600B4760" w14:textId="77777777" w:rsidTr="00816068">
        <w:trPr>
          <w:jc w:val="center"/>
        </w:trPr>
        <w:tc>
          <w:tcPr>
            <w:tcW w:w="1558" w:type="dxa"/>
          </w:tcPr>
          <w:p w14:paraId="475E1CB4" w14:textId="77777777" w:rsidR="008F503C" w:rsidRDefault="008F503C" w:rsidP="00936D8B">
            <w:pPr>
              <w:pStyle w:val="Nidungvnbn"/>
              <w:ind w:firstLine="0"/>
            </w:pPr>
            <w:r>
              <w:t>5</w:t>
            </w:r>
          </w:p>
        </w:tc>
        <w:tc>
          <w:tcPr>
            <w:tcW w:w="1558" w:type="dxa"/>
          </w:tcPr>
          <w:p w14:paraId="008003A8" w14:textId="77777777" w:rsidR="008F503C" w:rsidRDefault="008F503C" w:rsidP="00936D8B">
            <w:pPr>
              <w:pStyle w:val="Nidungvnbn"/>
              <w:ind w:firstLine="0"/>
            </w:pPr>
            <w:r>
              <w:t>Chuột</w:t>
            </w:r>
          </w:p>
        </w:tc>
        <w:tc>
          <w:tcPr>
            <w:tcW w:w="1558" w:type="dxa"/>
          </w:tcPr>
          <w:p w14:paraId="4A18E47A" w14:textId="77777777" w:rsidR="008F503C" w:rsidRDefault="008F503C" w:rsidP="00936D8B">
            <w:pPr>
              <w:pStyle w:val="Nidungvnbn"/>
              <w:ind w:firstLine="0"/>
            </w:pPr>
            <w:r>
              <w:t>Fuhlen L102</w:t>
            </w:r>
          </w:p>
        </w:tc>
        <w:tc>
          <w:tcPr>
            <w:tcW w:w="1558" w:type="dxa"/>
          </w:tcPr>
          <w:p w14:paraId="3801E8C0" w14:textId="77777777" w:rsidR="008F503C" w:rsidRDefault="008F503C" w:rsidP="00936D8B">
            <w:pPr>
              <w:pStyle w:val="Nidungvnbn"/>
              <w:ind w:firstLine="0"/>
            </w:pPr>
            <w:r>
              <w:t>1</w:t>
            </w:r>
          </w:p>
        </w:tc>
        <w:tc>
          <w:tcPr>
            <w:tcW w:w="1559" w:type="dxa"/>
          </w:tcPr>
          <w:p w14:paraId="3C4AD72E" w14:textId="77777777" w:rsidR="008F503C" w:rsidRDefault="008F503C" w:rsidP="00936D8B">
            <w:pPr>
              <w:pStyle w:val="Nidungvnbn"/>
              <w:ind w:firstLine="0"/>
            </w:pPr>
            <w:r>
              <w:t>108,000</w:t>
            </w:r>
          </w:p>
        </w:tc>
        <w:tc>
          <w:tcPr>
            <w:tcW w:w="1559" w:type="dxa"/>
          </w:tcPr>
          <w:p w14:paraId="1E2DD9DA" w14:textId="77777777" w:rsidR="008F503C" w:rsidRDefault="008F503C" w:rsidP="00936D8B">
            <w:pPr>
              <w:pStyle w:val="Nidungvnbn"/>
              <w:ind w:firstLine="0"/>
            </w:pPr>
            <w:r>
              <w:t>108,000</w:t>
            </w:r>
          </w:p>
        </w:tc>
      </w:tr>
      <w:tr w:rsidR="008F503C" w14:paraId="00EE034B" w14:textId="77777777" w:rsidTr="00816068">
        <w:trPr>
          <w:jc w:val="center"/>
        </w:trPr>
        <w:tc>
          <w:tcPr>
            <w:tcW w:w="7791" w:type="dxa"/>
            <w:gridSpan w:val="5"/>
          </w:tcPr>
          <w:p w14:paraId="2BBE1D25" w14:textId="77777777" w:rsidR="008F503C" w:rsidRDefault="008F503C" w:rsidP="00B04BE2">
            <w:pPr>
              <w:pStyle w:val="Nidungvnbn"/>
              <w:ind w:firstLine="0"/>
              <w:jc w:val="center"/>
            </w:pPr>
            <w:r>
              <w:t>TỔNG CỘNG</w:t>
            </w:r>
          </w:p>
        </w:tc>
        <w:tc>
          <w:tcPr>
            <w:tcW w:w="1559" w:type="dxa"/>
          </w:tcPr>
          <w:p w14:paraId="3770E42A" w14:textId="77777777" w:rsidR="008F503C" w:rsidRDefault="008F503C" w:rsidP="00936D8B">
            <w:pPr>
              <w:pStyle w:val="Nidungvnbn"/>
              <w:ind w:firstLine="0"/>
            </w:pPr>
            <w:r>
              <w:t>4,273,000</w:t>
            </w:r>
          </w:p>
        </w:tc>
      </w:tr>
    </w:tbl>
    <w:p w14:paraId="4600F42A" w14:textId="0296B915" w:rsidR="008F503C" w:rsidRPr="00216B6D" w:rsidRDefault="00216B6D" w:rsidP="00216B6D">
      <w:pPr>
        <w:pStyle w:val="TableofFigures"/>
      </w:pPr>
      <w:bookmarkStart w:id="36" w:name="_Toc120223124"/>
      <w:r w:rsidRPr="00216B6D">
        <w:t>Bảng 3.</w:t>
      </w:r>
      <w:r w:rsidR="004430A8">
        <w:t>3</w:t>
      </w:r>
      <w:bookmarkEnd w:id="36"/>
    </w:p>
    <w:p w14:paraId="5851BE6F" w14:textId="772D9555" w:rsidR="00BC2129" w:rsidRDefault="00BC2129" w:rsidP="00087A3B">
      <w:pPr>
        <w:pStyle w:val="Chng"/>
      </w:pPr>
    </w:p>
    <w:p w14:paraId="2AC6CA74" w14:textId="09C93AF4" w:rsidR="00BC2129" w:rsidRDefault="00BC2129" w:rsidP="00087A3B">
      <w:pPr>
        <w:pStyle w:val="Chng"/>
      </w:pPr>
    </w:p>
    <w:p w14:paraId="133814B2" w14:textId="48059A1C" w:rsidR="00E5176F" w:rsidRDefault="00E5176F" w:rsidP="00087A3B">
      <w:pPr>
        <w:pStyle w:val="Chng"/>
      </w:pPr>
    </w:p>
    <w:p w14:paraId="50CD8B8A" w14:textId="013261F5" w:rsidR="003E51A7" w:rsidRDefault="003E51A7" w:rsidP="001B6BA6">
      <w:pPr>
        <w:pStyle w:val="Chng"/>
      </w:pPr>
    </w:p>
    <w:p w14:paraId="40BA3D09" w14:textId="04ABE06E" w:rsidR="00400C93" w:rsidRPr="001B6BA6" w:rsidRDefault="00915B50" w:rsidP="001B6BA6">
      <w:pPr>
        <w:pStyle w:val="Chng"/>
      </w:pPr>
      <w:bookmarkStart w:id="37" w:name="_Toc120224576"/>
      <w:r w:rsidRPr="001B6BA6">
        <w:lastRenderedPageBreak/>
        <w:t>CHƯƠNG 4 – T</w:t>
      </w:r>
      <w:r w:rsidR="00C61025">
        <w:t>RIỂN KHAI CẤU HÌNH HẠ TẦNG MẠNG</w:t>
      </w:r>
      <w:bookmarkEnd w:id="37"/>
    </w:p>
    <w:p w14:paraId="4538F0CA" w14:textId="6F0B7CAE" w:rsidR="00C61025" w:rsidRDefault="00C61025" w:rsidP="00C61025">
      <w:pPr>
        <w:pStyle w:val="Tiumccp1"/>
      </w:pPr>
      <w:bookmarkStart w:id="38" w:name="_197yiv5v2yak" w:colFirst="0" w:colLast="0"/>
      <w:bookmarkStart w:id="39" w:name="_Toc120224577"/>
      <w:bookmarkEnd w:id="38"/>
      <w:r>
        <w:t>4.1 Sắp xếp, cài đặt và cấu hình</w:t>
      </w:r>
      <w:bookmarkEnd w:id="39"/>
    </w:p>
    <w:p w14:paraId="347A5D9C" w14:textId="77777777" w:rsidR="00C61025" w:rsidRDefault="00C61025" w:rsidP="00FC5C77">
      <w:pPr>
        <w:pStyle w:val="Nidungvnbn"/>
        <w:numPr>
          <w:ilvl w:val="0"/>
          <w:numId w:val="2"/>
        </w:numPr>
      </w:pPr>
      <w:r>
        <w:t>Sắp xếp các máy tính vào đúng vị trí đã định trước.</w:t>
      </w:r>
    </w:p>
    <w:p w14:paraId="5565F68C" w14:textId="77777777" w:rsidR="00C61025" w:rsidRDefault="00C61025" w:rsidP="00FC5C77">
      <w:pPr>
        <w:pStyle w:val="Nidungvnbn"/>
        <w:numPr>
          <w:ilvl w:val="0"/>
          <w:numId w:val="2"/>
        </w:numPr>
      </w:pPr>
      <w:r>
        <w:t>Tiến hành đi dây cho tất cả các máy đảm bảo thẩm mỹ và gọn gàn.</w:t>
      </w:r>
    </w:p>
    <w:p w14:paraId="43B040A3" w14:textId="77777777" w:rsidR="00C61025" w:rsidRDefault="00C61025" w:rsidP="00FC5C77">
      <w:pPr>
        <w:pStyle w:val="Nidungvnbn"/>
        <w:numPr>
          <w:ilvl w:val="0"/>
          <w:numId w:val="2"/>
        </w:numPr>
      </w:pPr>
      <w:r>
        <w:t>Cài đặt hệ điều hành Microsoft Windows Server cho máy Server.</w:t>
      </w:r>
    </w:p>
    <w:p w14:paraId="5BAC76A5" w14:textId="77777777" w:rsidR="00C61025" w:rsidRDefault="00C61025" w:rsidP="00FC5C77">
      <w:pPr>
        <w:pStyle w:val="Nidungvnbn"/>
        <w:numPr>
          <w:ilvl w:val="0"/>
          <w:numId w:val="2"/>
        </w:numPr>
      </w:pPr>
      <w:r>
        <w:t>Cài đặt hệ điều hành Microsoft Windows cho tất cả các máy trạm.</w:t>
      </w:r>
    </w:p>
    <w:p w14:paraId="02507216" w14:textId="77777777" w:rsidR="00C61025" w:rsidRDefault="00C61025" w:rsidP="00FC5C77">
      <w:pPr>
        <w:pStyle w:val="Nidungvnbn"/>
        <w:numPr>
          <w:ilvl w:val="0"/>
          <w:numId w:val="2"/>
        </w:numPr>
      </w:pPr>
      <w:r>
        <w:t>Cấu hình DHCP trên Router để cấp IP động cho tất cả các máy trạm của các tầng đều liên lạc được với nhau.</w:t>
      </w:r>
    </w:p>
    <w:p w14:paraId="633556CF" w14:textId="77777777" w:rsidR="00C61025" w:rsidRDefault="00C61025" w:rsidP="00FC5C77">
      <w:pPr>
        <w:pStyle w:val="Nidungvnbn"/>
        <w:numPr>
          <w:ilvl w:val="0"/>
          <w:numId w:val="2"/>
        </w:numPr>
      </w:pPr>
      <w:r>
        <w:t>Vẽ và thiết kế hệ thống mạng bằng phần mềm Cisco Packet Tracer</w:t>
      </w:r>
    </w:p>
    <w:p w14:paraId="10503279" w14:textId="77777777" w:rsidR="00C61025" w:rsidRDefault="00C61025" w:rsidP="00FC5C77">
      <w:pPr>
        <w:pStyle w:val="Nidungvnbn"/>
        <w:numPr>
          <w:ilvl w:val="0"/>
          <w:numId w:val="2"/>
        </w:numPr>
      </w:pPr>
      <w:r>
        <w:t>Cấu hình VLAN, inter-VLAN phù hợp.</w:t>
      </w:r>
    </w:p>
    <w:p w14:paraId="6FAD0C51" w14:textId="77777777" w:rsidR="00C61025" w:rsidRDefault="00C61025" w:rsidP="00FC5C77">
      <w:pPr>
        <w:pStyle w:val="Nidungvnbn"/>
        <w:numPr>
          <w:ilvl w:val="0"/>
          <w:numId w:val="2"/>
        </w:numPr>
      </w:pPr>
      <w:r>
        <w:t>Sử dụng kỹ thuật VLSM để chia các subnet cho hệ thống mạng sao cho tiết kiệm IP nhất.</w:t>
      </w:r>
    </w:p>
    <w:p w14:paraId="5CBE80C0" w14:textId="57E50C77" w:rsidR="00C61025" w:rsidRDefault="00354978" w:rsidP="00FC5C77">
      <w:pPr>
        <w:pStyle w:val="Nidungvnbn"/>
        <w:numPr>
          <w:ilvl w:val="0"/>
          <w:numId w:val="2"/>
        </w:numPr>
      </w:pPr>
      <w:r>
        <w:t>Cấu hình IPv4.</w:t>
      </w:r>
    </w:p>
    <w:p w14:paraId="135E3360" w14:textId="77777777" w:rsidR="00C61025" w:rsidRDefault="00C61025" w:rsidP="00FC5C77">
      <w:pPr>
        <w:pStyle w:val="Nidungvnbn"/>
        <w:numPr>
          <w:ilvl w:val="0"/>
          <w:numId w:val="2"/>
        </w:numPr>
      </w:pPr>
      <w:r>
        <w:t>Thiết kế mạng có tính dự phòng, và sử dụng STP để chống LOOP.</w:t>
      </w:r>
    </w:p>
    <w:p w14:paraId="1FE59363" w14:textId="77777777" w:rsidR="00C61025" w:rsidRDefault="00C61025" w:rsidP="00FC5C77">
      <w:pPr>
        <w:pStyle w:val="Nidungvnbn"/>
        <w:numPr>
          <w:ilvl w:val="0"/>
          <w:numId w:val="2"/>
        </w:numPr>
      </w:pPr>
      <w:r>
        <w:t>Cấu hình định tuyến động (DYNAMIC ROUTING) dùng OSPF hoặc EIGRP.</w:t>
      </w:r>
    </w:p>
    <w:p w14:paraId="45540891" w14:textId="77777777" w:rsidR="00C61025" w:rsidRDefault="00C61025" w:rsidP="00FC5C77">
      <w:pPr>
        <w:pStyle w:val="Nidungvnbn"/>
        <w:numPr>
          <w:ilvl w:val="0"/>
          <w:numId w:val="2"/>
        </w:numPr>
      </w:pPr>
      <w:r>
        <w:t>Cấu hình bảo mật dùng ACLs, VPN, IPSec.</w:t>
      </w:r>
    </w:p>
    <w:p w14:paraId="0B1FF365" w14:textId="77777777" w:rsidR="00C61025" w:rsidRDefault="00C61025" w:rsidP="00FC5C77">
      <w:pPr>
        <w:pStyle w:val="Nidungvnbn"/>
        <w:numPr>
          <w:ilvl w:val="0"/>
          <w:numId w:val="2"/>
        </w:numPr>
      </w:pPr>
      <w:bookmarkStart w:id="40" w:name="_GoBack"/>
      <w:bookmarkEnd w:id="40"/>
      <w:r>
        <w:t>Cài đặt và cấu hình đầy đủ các dịch vụ mạng: DHCP, DNS Server, Web Server và FTP server, Mail server trong hệ thống mạng.</w:t>
      </w:r>
    </w:p>
    <w:p w14:paraId="63C91719" w14:textId="77777777" w:rsidR="00C61025" w:rsidRDefault="00C61025" w:rsidP="00FC5C77">
      <w:pPr>
        <w:pStyle w:val="Nidungvnbn"/>
        <w:numPr>
          <w:ilvl w:val="0"/>
          <w:numId w:val="2"/>
        </w:numPr>
      </w:pPr>
      <w:r>
        <w:t>Đặt tên Domain phù hợp trên DNS Server.</w:t>
      </w:r>
    </w:p>
    <w:p w14:paraId="3487F6C5" w14:textId="77777777" w:rsidR="00C61025" w:rsidRDefault="00C61025" w:rsidP="00FC5C77">
      <w:pPr>
        <w:pStyle w:val="Nidungvnbn"/>
        <w:numPr>
          <w:ilvl w:val="0"/>
          <w:numId w:val="2"/>
        </w:numPr>
      </w:pPr>
      <w:r>
        <w:t>Trên Web server tiến hành tạo 1 trang web bằng HTML, các client trong mạng phải connect được đến các Domain name và Webserver đã tạo.</w:t>
      </w:r>
    </w:p>
    <w:p w14:paraId="5F12B17E" w14:textId="77777777" w:rsidR="00C61025" w:rsidRDefault="00C61025" w:rsidP="00FC5C77">
      <w:pPr>
        <w:pStyle w:val="Nidungvnbn"/>
        <w:numPr>
          <w:ilvl w:val="0"/>
          <w:numId w:val="2"/>
        </w:numPr>
      </w:pPr>
      <w:r>
        <w:t>Các client có thể sử dụng dịch vụ FTP để download/upload file từ/đến server.</w:t>
      </w:r>
    </w:p>
    <w:p w14:paraId="6B300503" w14:textId="62F3EE3E" w:rsidR="00C61025" w:rsidRDefault="00C61025" w:rsidP="00C61025">
      <w:pPr>
        <w:pStyle w:val="Tiumccp1"/>
      </w:pPr>
      <w:bookmarkStart w:id="41" w:name="_Toc120224578"/>
      <w:r>
        <w:t>4.2 Kiểm tra việc cấu hình và cài đặt</w:t>
      </w:r>
      <w:bookmarkEnd w:id="41"/>
    </w:p>
    <w:p w14:paraId="2C3D46EB" w14:textId="2CF71EA2" w:rsidR="00C61025" w:rsidRDefault="00C61025" w:rsidP="00FC5C77">
      <w:pPr>
        <w:pStyle w:val="Nidungvnbn"/>
        <w:numPr>
          <w:ilvl w:val="0"/>
          <w:numId w:val="3"/>
        </w:numPr>
      </w:pPr>
      <w:r>
        <w:t xml:space="preserve">Sau khi cài đặt xong hệ thống trong </w:t>
      </w:r>
      <w:r w:rsidR="000A00D9">
        <w:t>thầy</w:t>
      </w:r>
      <w:r>
        <w:t>ng ty ta tiến hành kiểm tra toàn diện hệ thống.</w:t>
      </w:r>
    </w:p>
    <w:p w14:paraId="45D65E8B" w14:textId="77777777" w:rsidR="00C61025" w:rsidRDefault="00C61025" w:rsidP="00FC5C77">
      <w:pPr>
        <w:pStyle w:val="Nidungvnbn"/>
        <w:numPr>
          <w:ilvl w:val="0"/>
          <w:numId w:val="3"/>
        </w:numPr>
      </w:pPr>
      <w:r>
        <w:t>Đặt ip động, tiến hành release và renew ip, kểm tra IP của DHCP cấp.</w:t>
      </w:r>
    </w:p>
    <w:p w14:paraId="4BF5C4AD" w14:textId="77777777" w:rsidR="00C61025" w:rsidRDefault="00C61025" w:rsidP="00FC5C77">
      <w:pPr>
        <w:pStyle w:val="Nidungvnbn"/>
        <w:numPr>
          <w:ilvl w:val="0"/>
          <w:numId w:val="3"/>
        </w:numPr>
      </w:pPr>
      <w:r>
        <w:lastRenderedPageBreak/>
        <w:t>Từ các máy trạm kiểm tra xem đã liên lạc được với nhau và với Server chưa.. Tất cả các máy trong hệ thống đã truy cập được Internet chưa.</w:t>
      </w:r>
    </w:p>
    <w:p w14:paraId="11F30FE3" w14:textId="551F8A2D" w:rsidR="00F84261" w:rsidRDefault="00C61025" w:rsidP="00FC5C77">
      <w:pPr>
        <w:pStyle w:val="Nidungvnbn"/>
        <w:numPr>
          <w:ilvl w:val="0"/>
          <w:numId w:val="3"/>
        </w:numPr>
      </w:pPr>
      <w:r>
        <w:t xml:space="preserve">Sau quá trình kiểm tra toàn bộ hệ thống ta tiến hành bàn giao </w:t>
      </w:r>
      <w:r w:rsidR="000A00D9">
        <w:t>thầy</w:t>
      </w:r>
      <w:r>
        <w:t xml:space="preserve">ng việc vận hành hệ thống lại cho ban quản lý và nhân viên kỹ thuật của </w:t>
      </w:r>
      <w:r w:rsidR="000A00D9">
        <w:t>thầy</w:t>
      </w:r>
      <w:r>
        <w:t>ng ty. Hướng dẫn khắc phục những sự cố nhỏ và bảo trì hệ thống chạy tốt.</w:t>
      </w:r>
    </w:p>
    <w:p w14:paraId="7150139C" w14:textId="548D4436" w:rsidR="00F84261" w:rsidRDefault="00F84261" w:rsidP="00715975">
      <w:pPr>
        <w:pStyle w:val="Tiumccp1"/>
      </w:pPr>
      <w:bookmarkStart w:id="42" w:name="_Toc120224579"/>
      <w:r>
        <w:t>4.3 Cấu hình của từng thiết bị</w:t>
      </w:r>
      <w:bookmarkEnd w:id="42"/>
    </w:p>
    <w:tbl>
      <w:tblPr>
        <w:tblW w:w="765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50"/>
        <w:gridCol w:w="5400"/>
      </w:tblGrid>
      <w:tr w:rsidR="00F84261" w14:paraId="14C8DA41" w14:textId="77777777" w:rsidTr="00373641">
        <w:trPr>
          <w:trHeight w:val="297"/>
          <w:jc w:val="center"/>
        </w:trPr>
        <w:tc>
          <w:tcPr>
            <w:tcW w:w="2250" w:type="dxa"/>
          </w:tcPr>
          <w:p w14:paraId="4A7E9EF0" w14:textId="77777777" w:rsidR="00F84261" w:rsidRPr="003E51A7" w:rsidRDefault="00F84261" w:rsidP="00E5176F">
            <w:pPr>
              <w:pStyle w:val="Nidungvnbn"/>
              <w:jc w:val="left"/>
              <w:rPr>
                <w:b/>
              </w:rPr>
            </w:pPr>
            <w:r w:rsidRPr="003E51A7">
              <w:rPr>
                <w:b/>
              </w:rPr>
              <w:t>Thiết</w:t>
            </w:r>
            <w:r w:rsidRPr="003E51A7">
              <w:rPr>
                <w:b/>
                <w:spacing w:val="6"/>
              </w:rPr>
              <w:t xml:space="preserve"> </w:t>
            </w:r>
            <w:r w:rsidRPr="003E51A7">
              <w:rPr>
                <w:b/>
              </w:rPr>
              <w:t>bị</w:t>
            </w:r>
          </w:p>
        </w:tc>
        <w:tc>
          <w:tcPr>
            <w:tcW w:w="5400" w:type="dxa"/>
          </w:tcPr>
          <w:p w14:paraId="76A4366D" w14:textId="77777777" w:rsidR="00F84261" w:rsidRPr="003E51A7" w:rsidRDefault="00F84261" w:rsidP="00E5176F">
            <w:pPr>
              <w:pStyle w:val="Nidungvnbn"/>
              <w:jc w:val="left"/>
              <w:rPr>
                <w:b/>
              </w:rPr>
            </w:pPr>
            <w:r w:rsidRPr="003E51A7">
              <w:rPr>
                <w:b/>
              </w:rPr>
              <w:t>Cấu</w:t>
            </w:r>
            <w:r w:rsidRPr="003E51A7">
              <w:rPr>
                <w:b/>
                <w:spacing w:val="6"/>
              </w:rPr>
              <w:t xml:space="preserve"> </w:t>
            </w:r>
            <w:r w:rsidRPr="003E51A7">
              <w:rPr>
                <w:b/>
              </w:rPr>
              <w:t>hình</w:t>
            </w:r>
          </w:p>
        </w:tc>
      </w:tr>
      <w:tr w:rsidR="001808F6" w14:paraId="6396688F" w14:textId="77777777" w:rsidTr="00373641">
        <w:trPr>
          <w:trHeight w:val="297"/>
          <w:jc w:val="center"/>
        </w:trPr>
        <w:tc>
          <w:tcPr>
            <w:tcW w:w="2250" w:type="dxa"/>
          </w:tcPr>
          <w:p w14:paraId="706B8428" w14:textId="647B025A" w:rsidR="001808F6" w:rsidRPr="00715975" w:rsidRDefault="001808F6" w:rsidP="00E5176F">
            <w:pPr>
              <w:pStyle w:val="Nidungvnbn"/>
              <w:jc w:val="left"/>
            </w:pPr>
            <w:r w:rsidRPr="00715975">
              <w:t>Server</w:t>
            </w:r>
          </w:p>
        </w:tc>
        <w:tc>
          <w:tcPr>
            <w:tcW w:w="5400" w:type="dxa"/>
          </w:tcPr>
          <w:p w14:paraId="1C0B2E5F" w14:textId="77777777" w:rsidR="001808F6" w:rsidRDefault="001808F6" w:rsidP="00E5176F">
            <w:pPr>
              <w:pStyle w:val="Nidungvnbn"/>
              <w:jc w:val="left"/>
            </w:pPr>
            <w:r>
              <w:t>Dịch vụ:</w:t>
            </w:r>
          </w:p>
          <w:p w14:paraId="0DA83043" w14:textId="77777777" w:rsidR="001808F6" w:rsidRDefault="001808F6" w:rsidP="00E5176F">
            <w:pPr>
              <w:pStyle w:val="Nidungvnbn"/>
              <w:jc w:val="left"/>
            </w:pPr>
            <w:r>
              <w:t>Mail server</w:t>
            </w:r>
          </w:p>
          <w:p w14:paraId="10610727" w14:textId="7E17AA5D" w:rsidR="001808F6" w:rsidRDefault="001808F6" w:rsidP="00E5176F">
            <w:pPr>
              <w:pStyle w:val="Nidungvnbn"/>
              <w:jc w:val="left"/>
            </w:pPr>
            <w:r>
              <w:t>NTP server</w:t>
            </w:r>
          </w:p>
          <w:p w14:paraId="67C0F66A" w14:textId="43667ED4" w:rsidR="001808F6" w:rsidRDefault="001808F6" w:rsidP="00E5176F">
            <w:pPr>
              <w:pStyle w:val="Nidungvnbn"/>
              <w:jc w:val="left"/>
            </w:pPr>
            <w:r>
              <w:t>Web server</w:t>
            </w:r>
          </w:p>
          <w:p w14:paraId="67B9F26F" w14:textId="7AD24EE9" w:rsidR="001808F6" w:rsidRPr="001808F6" w:rsidRDefault="001808F6" w:rsidP="00E5176F">
            <w:pPr>
              <w:pStyle w:val="Nidungvnbn"/>
              <w:jc w:val="left"/>
            </w:pPr>
            <w:r>
              <w:t>DNS server</w:t>
            </w:r>
          </w:p>
        </w:tc>
      </w:tr>
      <w:tr w:rsidR="00F84261" w14:paraId="6A5D9936" w14:textId="77777777" w:rsidTr="00373641">
        <w:trPr>
          <w:trHeight w:val="297"/>
          <w:jc w:val="center"/>
        </w:trPr>
        <w:tc>
          <w:tcPr>
            <w:tcW w:w="2250" w:type="dxa"/>
          </w:tcPr>
          <w:p w14:paraId="426F2564" w14:textId="70BA3252" w:rsidR="00F84261" w:rsidRPr="00715975" w:rsidRDefault="00A66C00" w:rsidP="00E5176F">
            <w:pPr>
              <w:pStyle w:val="Nidungvnbn"/>
              <w:jc w:val="left"/>
            </w:pPr>
            <w:r w:rsidRPr="00715975">
              <w:t>Router-Server</w:t>
            </w:r>
          </w:p>
        </w:tc>
        <w:tc>
          <w:tcPr>
            <w:tcW w:w="5400" w:type="dxa"/>
          </w:tcPr>
          <w:p w14:paraId="4A63D887" w14:textId="77777777" w:rsidR="00920896" w:rsidRDefault="00920896" w:rsidP="00E5176F">
            <w:pPr>
              <w:pStyle w:val="Nidungvnbn"/>
              <w:jc w:val="left"/>
            </w:pPr>
            <w:r>
              <w:t>interface GigabitEthernet0/0/0</w:t>
            </w:r>
          </w:p>
          <w:p w14:paraId="737692E0" w14:textId="77777777" w:rsidR="00920896" w:rsidRDefault="00920896" w:rsidP="00E5176F">
            <w:pPr>
              <w:pStyle w:val="Nidungvnbn"/>
              <w:jc w:val="left"/>
            </w:pPr>
            <w:r>
              <w:t>ip address 8.8.8.7 255.255.0.0</w:t>
            </w:r>
          </w:p>
          <w:p w14:paraId="26ED816E" w14:textId="77777777" w:rsidR="00920896" w:rsidRDefault="00920896" w:rsidP="00E5176F">
            <w:pPr>
              <w:pStyle w:val="Nidungvnbn"/>
              <w:jc w:val="left"/>
            </w:pPr>
            <w:r>
              <w:t>duplex auto</w:t>
            </w:r>
          </w:p>
          <w:p w14:paraId="008B1BBA" w14:textId="77777777" w:rsidR="00920896" w:rsidRDefault="00920896" w:rsidP="00E5176F">
            <w:pPr>
              <w:pStyle w:val="Nidungvnbn"/>
              <w:jc w:val="left"/>
            </w:pPr>
            <w:r>
              <w:t>speed auto</w:t>
            </w:r>
          </w:p>
          <w:p w14:paraId="65565AB0" w14:textId="706D0A17" w:rsidR="00920896" w:rsidRDefault="00920896" w:rsidP="00E5176F">
            <w:pPr>
              <w:pStyle w:val="Nidungvnbn"/>
              <w:jc w:val="left"/>
            </w:pPr>
            <w:r>
              <w:t>!</w:t>
            </w:r>
          </w:p>
          <w:p w14:paraId="3CE20EB2" w14:textId="77777777" w:rsidR="00920896" w:rsidRDefault="00920896" w:rsidP="00E5176F">
            <w:pPr>
              <w:pStyle w:val="Nidungvnbn"/>
              <w:jc w:val="left"/>
            </w:pPr>
            <w:r>
              <w:t>interface Serial0/1/0</w:t>
            </w:r>
          </w:p>
          <w:p w14:paraId="475A86B3" w14:textId="77777777" w:rsidR="00920896" w:rsidRDefault="00920896" w:rsidP="00E5176F">
            <w:pPr>
              <w:pStyle w:val="Nidungvnbn"/>
              <w:jc w:val="left"/>
            </w:pPr>
            <w:r>
              <w:t>ip address 9.9.9.2 255.255.0.0</w:t>
            </w:r>
          </w:p>
          <w:p w14:paraId="76EE582A" w14:textId="77777777" w:rsidR="00920896" w:rsidRDefault="00920896" w:rsidP="00E5176F">
            <w:pPr>
              <w:pStyle w:val="Nidungvnbn"/>
              <w:jc w:val="left"/>
            </w:pPr>
            <w:r>
              <w:t>clock rate 2000000</w:t>
            </w:r>
          </w:p>
          <w:p w14:paraId="3B44E178" w14:textId="77777777" w:rsidR="00920896" w:rsidRDefault="00920896" w:rsidP="00E5176F">
            <w:pPr>
              <w:pStyle w:val="Nidungvnbn"/>
              <w:jc w:val="left"/>
            </w:pPr>
            <w:r>
              <w:t>!</w:t>
            </w:r>
          </w:p>
          <w:p w14:paraId="5C8A9055" w14:textId="77777777" w:rsidR="00920896" w:rsidRDefault="00920896" w:rsidP="00E5176F">
            <w:pPr>
              <w:pStyle w:val="Nidungvnbn"/>
              <w:jc w:val="left"/>
            </w:pPr>
            <w:r>
              <w:t>ip classless</w:t>
            </w:r>
          </w:p>
          <w:p w14:paraId="3CFA5362" w14:textId="4AD0019E" w:rsidR="00F84261" w:rsidRDefault="00920896" w:rsidP="00E5176F">
            <w:pPr>
              <w:pStyle w:val="Nidungvnbn"/>
              <w:jc w:val="left"/>
            </w:pPr>
            <w:r>
              <w:t>ip route 0.0.0.0 0.0.0.0 Serial0/1/0</w:t>
            </w:r>
          </w:p>
        </w:tc>
      </w:tr>
      <w:tr w:rsidR="00F84261" w14:paraId="5295B00E" w14:textId="77777777" w:rsidTr="00373641">
        <w:trPr>
          <w:trHeight w:val="297"/>
          <w:jc w:val="center"/>
        </w:trPr>
        <w:tc>
          <w:tcPr>
            <w:tcW w:w="2250" w:type="dxa"/>
          </w:tcPr>
          <w:p w14:paraId="3B1C797C" w14:textId="2CCFC7EC" w:rsidR="00F84261" w:rsidRPr="00715975" w:rsidRDefault="00A66C00" w:rsidP="00E5176F">
            <w:pPr>
              <w:pStyle w:val="Nidungvnbn"/>
              <w:jc w:val="left"/>
            </w:pPr>
            <w:r w:rsidRPr="00715975">
              <w:t>Router-ISP</w:t>
            </w:r>
          </w:p>
        </w:tc>
        <w:tc>
          <w:tcPr>
            <w:tcW w:w="5400" w:type="dxa"/>
          </w:tcPr>
          <w:p w14:paraId="018EAFCF" w14:textId="77777777" w:rsidR="00920896" w:rsidRDefault="00920896" w:rsidP="00E5176F">
            <w:pPr>
              <w:pStyle w:val="Nidungvnbn"/>
              <w:jc w:val="left"/>
            </w:pPr>
            <w:r>
              <w:t>interface GigabitEthernet0/0/1</w:t>
            </w:r>
          </w:p>
          <w:p w14:paraId="59FB5B69" w14:textId="77777777" w:rsidR="00920896" w:rsidRDefault="00920896" w:rsidP="00E5176F">
            <w:pPr>
              <w:pStyle w:val="Nidungvnbn"/>
              <w:jc w:val="left"/>
            </w:pPr>
            <w:r>
              <w:t>ip address 12.12.12.2 255.255.0.0</w:t>
            </w:r>
          </w:p>
          <w:p w14:paraId="1AEEA25D" w14:textId="77777777" w:rsidR="00920896" w:rsidRDefault="00920896" w:rsidP="00E5176F">
            <w:pPr>
              <w:pStyle w:val="Nidungvnbn"/>
              <w:jc w:val="left"/>
            </w:pPr>
            <w:r>
              <w:t>duplex auto</w:t>
            </w:r>
          </w:p>
          <w:p w14:paraId="4FD79935" w14:textId="77777777" w:rsidR="00920896" w:rsidRDefault="00920896" w:rsidP="00E5176F">
            <w:pPr>
              <w:pStyle w:val="Nidungvnbn"/>
              <w:jc w:val="left"/>
            </w:pPr>
            <w:r>
              <w:lastRenderedPageBreak/>
              <w:t>speed auto</w:t>
            </w:r>
          </w:p>
          <w:p w14:paraId="209C1539" w14:textId="77777777" w:rsidR="00920896" w:rsidRDefault="00920896" w:rsidP="00E5176F">
            <w:pPr>
              <w:pStyle w:val="Nidungvnbn"/>
              <w:jc w:val="left"/>
            </w:pPr>
            <w:r>
              <w:t>!</w:t>
            </w:r>
          </w:p>
          <w:p w14:paraId="1EE6E627" w14:textId="77777777" w:rsidR="00920896" w:rsidRDefault="00920896" w:rsidP="00E5176F">
            <w:pPr>
              <w:pStyle w:val="Nidungvnbn"/>
              <w:jc w:val="left"/>
            </w:pPr>
            <w:r>
              <w:t>interface Serial0/1/0</w:t>
            </w:r>
          </w:p>
          <w:p w14:paraId="1B1833B9" w14:textId="77777777" w:rsidR="00920896" w:rsidRDefault="00920896" w:rsidP="00E5176F">
            <w:pPr>
              <w:pStyle w:val="Nidungvnbn"/>
              <w:jc w:val="left"/>
            </w:pPr>
            <w:r>
              <w:t>ip address 9.9.9.1 255.255.0.0</w:t>
            </w:r>
          </w:p>
          <w:p w14:paraId="0A84F39D" w14:textId="77777777" w:rsidR="00920896" w:rsidRDefault="00920896" w:rsidP="00E5176F">
            <w:pPr>
              <w:pStyle w:val="Nidungvnbn"/>
              <w:jc w:val="left"/>
            </w:pPr>
            <w:r>
              <w:t>!</w:t>
            </w:r>
          </w:p>
          <w:p w14:paraId="5DE41B63" w14:textId="77777777" w:rsidR="00920896" w:rsidRDefault="00920896" w:rsidP="00E5176F">
            <w:pPr>
              <w:pStyle w:val="Nidungvnbn"/>
              <w:jc w:val="left"/>
            </w:pPr>
            <w:r>
              <w:t>router ospf 100</w:t>
            </w:r>
          </w:p>
          <w:p w14:paraId="12FB876C" w14:textId="77777777" w:rsidR="00920896" w:rsidRDefault="00920896" w:rsidP="00E5176F">
            <w:pPr>
              <w:pStyle w:val="Nidungvnbn"/>
              <w:jc w:val="left"/>
            </w:pPr>
            <w:r>
              <w:t>log-adjacency-changes</w:t>
            </w:r>
          </w:p>
          <w:p w14:paraId="568707A2" w14:textId="77777777" w:rsidR="00920896" w:rsidRDefault="00920896" w:rsidP="00E5176F">
            <w:pPr>
              <w:pStyle w:val="Nidungvnbn"/>
              <w:jc w:val="left"/>
            </w:pPr>
            <w:r>
              <w:t xml:space="preserve">redistribute static subnets </w:t>
            </w:r>
          </w:p>
          <w:p w14:paraId="153CC40C" w14:textId="77777777" w:rsidR="00920896" w:rsidRDefault="00920896" w:rsidP="00E5176F">
            <w:pPr>
              <w:pStyle w:val="Nidungvnbn"/>
              <w:jc w:val="left"/>
            </w:pPr>
            <w:r>
              <w:t>network 12.12.12.2 0.0.0.0 area 0</w:t>
            </w:r>
          </w:p>
          <w:p w14:paraId="5739ACF1" w14:textId="77777777" w:rsidR="00920896" w:rsidRDefault="00920896" w:rsidP="00E5176F">
            <w:pPr>
              <w:pStyle w:val="Nidungvnbn"/>
              <w:jc w:val="left"/>
            </w:pPr>
            <w:r>
              <w:t>network 9.9.9.1 0.0.0.0 area 1</w:t>
            </w:r>
          </w:p>
          <w:p w14:paraId="5AAC7650" w14:textId="77777777" w:rsidR="00920896" w:rsidRDefault="00920896" w:rsidP="00E5176F">
            <w:pPr>
              <w:pStyle w:val="Nidungvnbn"/>
              <w:jc w:val="left"/>
            </w:pPr>
            <w:r>
              <w:t>default-information originate</w:t>
            </w:r>
          </w:p>
          <w:p w14:paraId="2543AFF5" w14:textId="77777777" w:rsidR="00920896" w:rsidRDefault="00920896" w:rsidP="00E5176F">
            <w:pPr>
              <w:pStyle w:val="Nidungvnbn"/>
              <w:jc w:val="left"/>
            </w:pPr>
            <w:r>
              <w:t>!</w:t>
            </w:r>
          </w:p>
          <w:p w14:paraId="30C21C20" w14:textId="77777777" w:rsidR="00920896" w:rsidRDefault="00920896" w:rsidP="00E5176F">
            <w:pPr>
              <w:pStyle w:val="Nidungvnbn"/>
              <w:jc w:val="left"/>
            </w:pPr>
            <w:r>
              <w:t>ip classless</w:t>
            </w:r>
          </w:p>
          <w:p w14:paraId="4E6D4FA8" w14:textId="21BDD477" w:rsidR="00F84261" w:rsidRDefault="00920896" w:rsidP="00E5176F">
            <w:pPr>
              <w:pStyle w:val="Nidungvnbn"/>
              <w:jc w:val="left"/>
            </w:pPr>
            <w:r>
              <w:t>ip route 8.8.8.0 255.255.255.0 9.9.9.2</w:t>
            </w:r>
          </w:p>
        </w:tc>
      </w:tr>
      <w:tr w:rsidR="00F84261" w14:paraId="2EB68FB6" w14:textId="77777777" w:rsidTr="00373641">
        <w:trPr>
          <w:trHeight w:val="297"/>
          <w:jc w:val="center"/>
        </w:trPr>
        <w:tc>
          <w:tcPr>
            <w:tcW w:w="2250" w:type="dxa"/>
          </w:tcPr>
          <w:p w14:paraId="63100A64" w14:textId="73C9366C" w:rsidR="00F84261" w:rsidRPr="00715975" w:rsidRDefault="00A66C00" w:rsidP="00E5176F">
            <w:pPr>
              <w:pStyle w:val="Nidungvnbn"/>
              <w:jc w:val="left"/>
            </w:pPr>
            <w:r w:rsidRPr="00715975">
              <w:lastRenderedPageBreak/>
              <w:t>Router-ISP1</w:t>
            </w:r>
          </w:p>
        </w:tc>
        <w:tc>
          <w:tcPr>
            <w:tcW w:w="5400" w:type="dxa"/>
          </w:tcPr>
          <w:p w14:paraId="33F10992" w14:textId="77777777" w:rsidR="00920896" w:rsidRDefault="00920896" w:rsidP="00E5176F">
            <w:pPr>
              <w:pStyle w:val="Nidungvnbn"/>
              <w:jc w:val="left"/>
            </w:pPr>
            <w:r>
              <w:t>interface GigabitEthernet0/0/0</w:t>
            </w:r>
          </w:p>
          <w:p w14:paraId="4108F2FE" w14:textId="77777777" w:rsidR="00920896" w:rsidRDefault="00920896" w:rsidP="00E5176F">
            <w:pPr>
              <w:pStyle w:val="Nidungvnbn"/>
              <w:jc w:val="left"/>
            </w:pPr>
            <w:r>
              <w:t>ip address 12.12.12.1 255.255.0.0</w:t>
            </w:r>
          </w:p>
          <w:p w14:paraId="0F5EC2A8" w14:textId="77777777" w:rsidR="00920896" w:rsidRDefault="00920896" w:rsidP="00E5176F">
            <w:pPr>
              <w:pStyle w:val="Nidungvnbn"/>
              <w:jc w:val="left"/>
            </w:pPr>
            <w:r>
              <w:t>duplex auto</w:t>
            </w:r>
          </w:p>
          <w:p w14:paraId="415E6C57" w14:textId="77777777" w:rsidR="00920896" w:rsidRDefault="00920896" w:rsidP="00E5176F">
            <w:pPr>
              <w:pStyle w:val="Nidungvnbn"/>
              <w:jc w:val="left"/>
            </w:pPr>
            <w:r>
              <w:t>speed auto</w:t>
            </w:r>
          </w:p>
          <w:p w14:paraId="5E6F201E" w14:textId="77777777" w:rsidR="00920896" w:rsidRDefault="00920896" w:rsidP="00E5176F">
            <w:pPr>
              <w:pStyle w:val="Nidungvnbn"/>
              <w:jc w:val="left"/>
            </w:pPr>
            <w:r>
              <w:t>!</w:t>
            </w:r>
          </w:p>
          <w:p w14:paraId="280360F8" w14:textId="77777777" w:rsidR="00920896" w:rsidRDefault="00920896" w:rsidP="00E5176F">
            <w:pPr>
              <w:pStyle w:val="Nidungvnbn"/>
              <w:jc w:val="left"/>
            </w:pPr>
            <w:r>
              <w:t>interface Serial0/2/0</w:t>
            </w:r>
          </w:p>
          <w:p w14:paraId="24ABDC11" w14:textId="77777777" w:rsidR="00920896" w:rsidRDefault="00920896" w:rsidP="00E5176F">
            <w:pPr>
              <w:pStyle w:val="Nidungvnbn"/>
              <w:jc w:val="left"/>
            </w:pPr>
            <w:r>
              <w:t>ip address 10.10.10.1 255.255.0.0</w:t>
            </w:r>
          </w:p>
          <w:p w14:paraId="70264713" w14:textId="77777777" w:rsidR="00920896" w:rsidRDefault="00920896" w:rsidP="00E5176F">
            <w:pPr>
              <w:pStyle w:val="Nidungvnbn"/>
              <w:jc w:val="left"/>
            </w:pPr>
            <w:r>
              <w:t>clock rate 2000000</w:t>
            </w:r>
          </w:p>
          <w:p w14:paraId="07818803" w14:textId="77777777" w:rsidR="00920896" w:rsidRDefault="00920896" w:rsidP="00E5176F">
            <w:pPr>
              <w:pStyle w:val="Nidungvnbn"/>
              <w:jc w:val="left"/>
            </w:pPr>
            <w:r>
              <w:t>!</w:t>
            </w:r>
          </w:p>
          <w:p w14:paraId="6F4BF794" w14:textId="77777777" w:rsidR="00920896" w:rsidRDefault="00920896" w:rsidP="00E5176F">
            <w:pPr>
              <w:pStyle w:val="Nidungvnbn"/>
              <w:jc w:val="left"/>
            </w:pPr>
            <w:r>
              <w:t>router ospf 100</w:t>
            </w:r>
          </w:p>
          <w:p w14:paraId="5065D99B" w14:textId="77777777" w:rsidR="00920896" w:rsidRDefault="00920896" w:rsidP="00E5176F">
            <w:pPr>
              <w:pStyle w:val="Nidungvnbn"/>
              <w:jc w:val="left"/>
            </w:pPr>
            <w:r>
              <w:t>log-adjacency-changes</w:t>
            </w:r>
          </w:p>
          <w:p w14:paraId="6E59FE6D" w14:textId="77777777" w:rsidR="00920896" w:rsidRDefault="00920896" w:rsidP="00E5176F">
            <w:pPr>
              <w:pStyle w:val="Nidungvnbn"/>
              <w:jc w:val="left"/>
            </w:pPr>
            <w:r>
              <w:t xml:space="preserve">redistribute static subnets </w:t>
            </w:r>
          </w:p>
          <w:p w14:paraId="0D8283C0" w14:textId="77777777" w:rsidR="00920896" w:rsidRDefault="00920896" w:rsidP="00E5176F">
            <w:pPr>
              <w:pStyle w:val="Nidungvnbn"/>
              <w:jc w:val="left"/>
            </w:pPr>
            <w:r>
              <w:t>network 12.12.12.1 0.0.0.0 area 0</w:t>
            </w:r>
          </w:p>
          <w:p w14:paraId="630522CE" w14:textId="77777777" w:rsidR="00920896" w:rsidRDefault="00920896" w:rsidP="00E5176F">
            <w:pPr>
              <w:pStyle w:val="Nidungvnbn"/>
              <w:jc w:val="left"/>
            </w:pPr>
            <w:r>
              <w:lastRenderedPageBreak/>
              <w:t>network 10.10.10.1 0.0.0.0 area 2</w:t>
            </w:r>
          </w:p>
          <w:p w14:paraId="571532AB" w14:textId="77777777" w:rsidR="00920896" w:rsidRDefault="00920896" w:rsidP="00E5176F">
            <w:pPr>
              <w:pStyle w:val="Nidungvnbn"/>
              <w:jc w:val="left"/>
            </w:pPr>
            <w:r>
              <w:t>default-information originate</w:t>
            </w:r>
          </w:p>
          <w:p w14:paraId="6345B14C" w14:textId="77777777" w:rsidR="00920896" w:rsidRDefault="00920896" w:rsidP="00E5176F">
            <w:pPr>
              <w:pStyle w:val="Nidungvnbn"/>
              <w:jc w:val="left"/>
            </w:pPr>
            <w:r>
              <w:t>!</w:t>
            </w:r>
          </w:p>
          <w:p w14:paraId="03AF8F06" w14:textId="77777777" w:rsidR="00920896" w:rsidRDefault="00920896" w:rsidP="00E5176F">
            <w:pPr>
              <w:pStyle w:val="Nidungvnbn"/>
              <w:jc w:val="left"/>
            </w:pPr>
            <w:r>
              <w:t>ip classless</w:t>
            </w:r>
          </w:p>
          <w:p w14:paraId="796B916A" w14:textId="010E8791" w:rsidR="00F84261" w:rsidRDefault="00920896" w:rsidP="00E5176F">
            <w:pPr>
              <w:pStyle w:val="Nidungvnbn"/>
              <w:jc w:val="left"/>
            </w:pPr>
            <w:r>
              <w:t>ip route 0.0.0.0 0.0.0.0 10.10.10.2</w:t>
            </w:r>
          </w:p>
        </w:tc>
      </w:tr>
      <w:tr w:rsidR="00F84261" w14:paraId="183D7FDE" w14:textId="77777777" w:rsidTr="00373641">
        <w:trPr>
          <w:trHeight w:val="297"/>
          <w:jc w:val="center"/>
        </w:trPr>
        <w:tc>
          <w:tcPr>
            <w:tcW w:w="2250" w:type="dxa"/>
          </w:tcPr>
          <w:p w14:paraId="494CA40C" w14:textId="0979D437" w:rsidR="00F84261" w:rsidRPr="00715975" w:rsidRDefault="00A66C00" w:rsidP="00E5176F">
            <w:pPr>
              <w:pStyle w:val="Nidungvnbn"/>
              <w:jc w:val="left"/>
            </w:pPr>
            <w:r w:rsidRPr="00715975">
              <w:lastRenderedPageBreak/>
              <w:t>Router-ISP2</w:t>
            </w:r>
          </w:p>
        </w:tc>
        <w:tc>
          <w:tcPr>
            <w:tcW w:w="5400" w:type="dxa"/>
          </w:tcPr>
          <w:p w14:paraId="7A175581" w14:textId="77777777" w:rsidR="00920896" w:rsidRDefault="00920896" w:rsidP="00E5176F">
            <w:pPr>
              <w:pStyle w:val="Nidungvnbn"/>
              <w:jc w:val="left"/>
            </w:pPr>
            <w:r>
              <w:t>interface GigabitEthernet0/0/0</w:t>
            </w:r>
          </w:p>
          <w:p w14:paraId="6C38420D" w14:textId="77777777" w:rsidR="00920896" w:rsidRDefault="00920896" w:rsidP="00E5176F">
            <w:pPr>
              <w:pStyle w:val="Nidungvnbn"/>
              <w:jc w:val="left"/>
            </w:pPr>
            <w:r>
              <w:t>ip address 12.12.12.3 255.255.0.0</w:t>
            </w:r>
          </w:p>
          <w:p w14:paraId="454AE73B" w14:textId="77777777" w:rsidR="00920896" w:rsidRDefault="00920896" w:rsidP="00E5176F">
            <w:pPr>
              <w:pStyle w:val="Nidungvnbn"/>
              <w:jc w:val="left"/>
            </w:pPr>
            <w:r>
              <w:t>duplex auto</w:t>
            </w:r>
          </w:p>
          <w:p w14:paraId="65959BAC" w14:textId="77777777" w:rsidR="00920896" w:rsidRDefault="00920896" w:rsidP="00E5176F">
            <w:pPr>
              <w:pStyle w:val="Nidungvnbn"/>
              <w:jc w:val="left"/>
            </w:pPr>
            <w:r>
              <w:t>speed auto</w:t>
            </w:r>
          </w:p>
          <w:p w14:paraId="0A88B3B4" w14:textId="77777777" w:rsidR="00920896" w:rsidRDefault="00920896" w:rsidP="00E5176F">
            <w:pPr>
              <w:pStyle w:val="Nidungvnbn"/>
              <w:jc w:val="left"/>
            </w:pPr>
            <w:r>
              <w:t>!</w:t>
            </w:r>
          </w:p>
          <w:p w14:paraId="3962C9BF" w14:textId="77777777" w:rsidR="00920896" w:rsidRDefault="00920896" w:rsidP="00E5176F">
            <w:pPr>
              <w:pStyle w:val="Nidungvnbn"/>
              <w:jc w:val="left"/>
            </w:pPr>
            <w:r>
              <w:t>interface Serial0/1/0</w:t>
            </w:r>
          </w:p>
          <w:p w14:paraId="1DE2778F" w14:textId="77777777" w:rsidR="00920896" w:rsidRDefault="00920896" w:rsidP="00E5176F">
            <w:pPr>
              <w:pStyle w:val="Nidungvnbn"/>
              <w:jc w:val="left"/>
            </w:pPr>
            <w:r>
              <w:t>ip address 11.11.11.1 255.255.0.0</w:t>
            </w:r>
          </w:p>
          <w:p w14:paraId="14117441" w14:textId="77777777" w:rsidR="00920896" w:rsidRDefault="00920896" w:rsidP="00E5176F">
            <w:pPr>
              <w:pStyle w:val="Nidungvnbn"/>
              <w:jc w:val="left"/>
            </w:pPr>
            <w:r>
              <w:t>!</w:t>
            </w:r>
          </w:p>
          <w:p w14:paraId="5622A793" w14:textId="77777777" w:rsidR="00920896" w:rsidRDefault="00920896" w:rsidP="00E5176F">
            <w:pPr>
              <w:pStyle w:val="Nidungvnbn"/>
              <w:jc w:val="left"/>
            </w:pPr>
            <w:r>
              <w:t>router ospf 100</w:t>
            </w:r>
          </w:p>
          <w:p w14:paraId="0A838BB8" w14:textId="77777777" w:rsidR="00920896" w:rsidRDefault="00920896" w:rsidP="00E5176F">
            <w:pPr>
              <w:pStyle w:val="Nidungvnbn"/>
              <w:jc w:val="left"/>
            </w:pPr>
            <w:r>
              <w:t>log-adjacency-changes</w:t>
            </w:r>
          </w:p>
          <w:p w14:paraId="7393D919" w14:textId="77777777" w:rsidR="00920896" w:rsidRDefault="00920896" w:rsidP="00E5176F">
            <w:pPr>
              <w:pStyle w:val="Nidungvnbn"/>
              <w:jc w:val="left"/>
            </w:pPr>
            <w:r>
              <w:t xml:space="preserve">redistribute static subnets </w:t>
            </w:r>
          </w:p>
          <w:p w14:paraId="09FC8A53" w14:textId="77777777" w:rsidR="00920896" w:rsidRDefault="00920896" w:rsidP="00E5176F">
            <w:pPr>
              <w:pStyle w:val="Nidungvnbn"/>
              <w:jc w:val="left"/>
            </w:pPr>
            <w:r>
              <w:t>network 11.11.11.1 0.0.0.0 area 3</w:t>
            </w:r>
          </w:p>
          <w:p w14:paraId="3853378B" w14:textId="77777777" w:rsidR="00920896" w:rsidRDefault="00920896" w:rsidP="00E5176F">
            <w:pPr>
              <w:pStyle w:val="Nidungvnbn"/>
              <w:jc w:val="left"/>
            </w:pPr>
            <w:r>
              <w:t>network 12.12.12.3 0.0.0.0 area 0</w:t>
            </w:r>
          </w:p>
          <w:p w14:paraId="1C3E2C7D" w14:textId="6B869B79" w:rsidR="00F84261" w:rsidRDefault="00920896" w:rsidP="00E5176F">
            <w:pPr>
              <w:pStyle w:val="Nidungvnbn"/>
              <w:jc w:val="left"/>
            </w:pPr>
            <w:r>
              <w:t>default-information originate</w:t>
            </w:r>
          </w:p>
        </w:tc>
      </w:tr>
      <w:tr w:rsidR="00F84261" w14:paraId="61D9D676" w14:textId="77777777" w:rsidTr="00373641">
        <w:trPr>
          <w:trHeight w:val="297"/>
          <w:jc w:val="center"/>
        </w:trPr>
        <w:tc>
          <w:tcPr>
            <w:tcW w:w="2250" w:type="dxa"/>
          </w:tcPr>
          <w:p w14:paraId="237262CF" w14:textId="41CEB85F" w:rsidR="00F84261" w:rsidRPr="00715975" w:rsidRDefault="00920896" w:rsidP="00E5176F">
            <w:pPr>
              <w:pStyle w:val="Nidungvnbn"/>
              <w:jc w:val="left"/>
            </w:pPr>
            <w:r w:rsidRPr="00715975">
              <w:t>RouterQ7</w:t>
            </w:r>
          </w:p>
        </w:tc>
        <w:tc>
          <w:tcPr>
            <w:tcW w:w="5400" w:type="dxa"/>
          </w:tcPr>
          <w:p w14:paraId="2C75F560" w14:textId="77777777" w:rsidR="00920896" w:rsidRDefault="00920896" w:rsidP="00E5176F">
            <w:pPr>
              <w:pStyle w:val="Nidungvnbn"/>
              <w:jc w:val="left"/>
            </w:pPr>
            <w:r>
              <w:t>hostname RouterQ7</w:t>
            </w:r>
          </w:p>
          <w:p w14:paraId="736A6972" w14:textId="5EC8FE74" w:rsidR="00920896" w:rsidRDefault="00920896" w:rsidP="00E5176F">
            <w:pPr>
              <w:pStyle w:val="Nidungvnbn"/>
              <w:jc w:val="left"/>
            </w:pPr>
            <w:r>
              <w:t>!</w:t>
            </w:r>
          </w:p>
          <w:p w14:paraId="63C07C27" w14:textId="719079DE" w:rsidR="00920896" w:rsidRDefault="00920896" w:rsidP="00E5176F">
            <w:pPr>
              <w:pStyle w:val="Nidungvnbn"/>
              <w:jc w:val="left"/>
            </w:pPr>
            <w:r>
              <w:t>enable secret 5</w:t>
            </w:r>
            <w:r w:rsidR="004531F6">
              <w:t xml:space="preserve"> $1$mERr$hx5rVt7rPNoS4wqbXKX7m0</w:t>
            </w:r>
          </w:p>
          <w:p w14:paraId="6A67D947" w14:textId="77777777" w:rsidR="00920896" w:rsidRDefault="00920896" w:rsidP="00E5176F">
            <w:pPr>
              <w:pStyle w:val="Nidungvnbn"/>
              <w:jc w:val="left"/>
            </w:pPr>
            <w:r>
              <w:t>!</w:t>
            </w:r>
          </w:p>
          <w:p w14:paraId="2D077553" w14:textId="77777777" w:rsidR="00920896" w:rsidRDefault="00920896" w:rsidP="00E5176F">
            <w:pPr>
              <w:pStyle w:val="Nidungvnbn"/>
              <w:jc w:val="left"/>
            </w:pPr>
            <w:r>
              <w:t>ip dhcp pool vlan1</w:t>
            </w:r>
          </w:p>
          <w:p w14:paraId="122CC6A6" w14:textId="77777777" w:rsidR="00920896" w:rsidRDefault="00920896" w:rsidP="00E5176F">
            <w:pPr>
              <w:pStyle w:val="Nidungvnbn"/>
              <w:jc w:val="left"/>
            </w:pPr>
            <w:r>
              <w:t>network 192.168.1.0 255.255.255.224</w:t>
            </w:r>
          </w:p>
          <w:p w14:paraId="5ACD8B72" w14:textId="77777777" w:rsidR="00920896" w:rsidRDefault="00920896" w:rsidP="00E5176F">
            <w:pPr>
              <w:pStyle w:val="Nidungvnbn"/>
              <w:jc w:val="left"/>
            </w:pPr>
            <w:r>
              <w:lastRenderedPageBreak/>
              <w:t>default-router 192.168.1.1</w:t>
            </w:r>
          </w:p>
          <w:p w14:paraId="1A6B76A6" w14:textId="77777777" w:rsidR="00920896" w:rsidRDefault="00920896" w:rsidP="00E5176F">
            <w:pPr>
              <w:pStyle w:val="Nidungvnbn"/>
              <w:jc w:val="left"/>
            </w:pPr>
            <w:r>
              <w:t>dns-server 8.8.8.8</w:t>
            </w:r>
          </w:p>
          <w:p w14:paraId="27B376CD" w14:textId="77777777" w:rsidR="00920896" w:rsidRDefault="00920896" w:rsidP="00E5176F">
            <w:pPr>
              <w:pStyle w:val="Nidungvnbn"/>
              <w:jc w:val="left"/>
            </w:pPr>
            <w:r>
              <w:t>ip dhcp pool vlan2</w:t>
            </w:r>
          </w:p>
          <w:p w14:paraId="2AE16EAA" w14:textId="77777777" w:rsidR="00920896" w:rsidRDefault="00920896" w:rsidP="00E5176F">
            <w:pPr>
              <w:pStyle w:val="Nidungvnbn"/>
              <w:jc w:val="left"/>
            </w:pPr>
            <w:r>
              <w:t>network 192.168.1.32 255.255.255.224</w:t>
            </w:r>
          </w:p>
          <w:p w14:paraId="255F4195" w14:textId="77777777" w:rsidR="00920896" w:rsidRDefault="00920896" w:rsidP="00E5176F">
            <w:pPr>
              <w:pStyle w:val="Nidungvnbn"/>
              <w:jc w:val="left"/>
            </w:pPr>
            <w:r>
              <w:t>default-router 192.168.1.33</w:t>
            </w:r>
          </w:p>
          <w:p w14:paraId="5263B217" w14:textId="77777777" w:rsidR="00920896" w:rsidRDefault="00920896" w:rsidP="00E5176F">
            <w:pPr>
              <w:pStyle w:val="Nidungvnbn"/>
              <w:jc w:val="left"/>
            </w:pPr>
            <w:r>
              <w:t>dns-server 8.8.8.8</w:t>
            </w:r>
          </w:p>
          <w:p w14:paraId="55B408B3" w14:textId="77777777" w:rsidR="00920896" w:rsidRDefault="00920896" w:rsidP="00E5176F">
            <w:pPr>
              <w:pStyle w:val="Nidungvnbn"/>
              <w:jc w:val="left"/>
            </w:pPr>
            <w:r>
              <w:t>ip dhcp pool vlan3</w:t>
            </w:r>
          </w:p>
          <w:p w14:paraId="76BEADE4" w14:textId="77777777" w:rsidR="00920896" w:rsidRDefault="00920896" w:rsidP="00E5176F">
            <w:pPr>
              <w:pStyle w:val="Nidungvnbn"/>
              <w:jc w:val="left"/>
            </w:pPr>
            <w:r>
              <w:t>network 192.168.1.64 255.255.255.224</w:t>
            </w:r>
          </w:p>
          <w:p w14:paraId="0C21EF21" w14:textId="77777777" w:rsidR="00920896" w:rsidRDefault="00920896" w:rsidP="00E5176F">
            <w:pPr>
              <w:pStyle w:val="Nidungvnbn"/>
              <w:jc w:val="left"/>
            </w:pPr>
            <w:r>
              <w:t>default-router 192.168.1.65</w:t>
            </w:r>
          </w:p>
          <w:p w14:paraId="0CDF7CAA" w14:textId="77777777" w:rsidR="00920896" w:rsidRDefault="00920896" w:rsidP="00E5176F">
            <w:pPr>
              <w:pStyle w:val="Nidungvnbn"/>
              <w:jc w:val="left"/>
            </w:pPr>
            <w:r>
              <w:t>dns-server 8.8.8.8</w:t>
            </w:r>
          </w:p>
          <w:p w14:paraId="74BE37A8" w14:textId="77777777" w:rsidR="00920896" w:rsidRDefault="00920896" w:rsidP="00E5176F">
            <w:pPr>
              <w:pStyle w:val="Nidungvnbn"/>
              <w:jc w:val="left"/>
            </w:pPr>
            <w:r>
              <w:t>ip dhcp pool vlan4</w:t>
            </w:r>
          </w:p>
          <w:p w14:paraId="406A272F" w14:textId="77777777" w:rsidR="00920896" w:rsidRDefault="00920896" w:rsidP="00E5176F">
            <w:pPr>
              <w:pStyle w:val="Nidungvnbn"/>
              <w:jc w:val="left"/>
            </w:pPr>
            <w:r>
              <w:t>network 192.168.1.96 255.255.255.224</w:t>
            </w:r>
          </w:p>
          <w:p w14:paraId="436E195B" w14:textId="77777777" w:rsidR="00920896" w:rsidRDefault="00920896" w:rsidP="00E5176F">
            <w:pPr>
              <w:pStyle w:val="Nidungvnbn"/>
              <w:jc w:val="left"/>
            </w:pPr>
            <w:r>
              <w:t>default-router 192.168.1.97</w:t>
            </w:r>
          </w:p>
          <w:p w14:paraId="71CF8562" w14:textId="77777777" w:rsidR="00920896" w:rsidRDefault="00920896" w:rsidP="00E5176F">
            <w:pPr>
              <w:pStyle w:val="Nidungvnbn"/>
              <w:jc w:val="left"/>
            </w:pPr>
            <w:r>
              <w:t>dns-server 8.8.8.8</w:t>
            </w:r>
          </w:p>
          <w:p w14:paraId="413CEBD3" w14:textId="77777777" w:rsidR="00920896" w:rsidRDefault="00920896" w:rsidP="00E5176F">
            <w:pPr>
              <w:pStyle w:val="Nidungvnbn"/>
              <w:jc w:val="left"/>
            </w:pPr>
            <w:r>
              <w:t>ip dhcp pool vlan5</w:t>
            </w:r>
          </w:p>
          <w:p w14:paraId="592FD4CB" w14:textId="77777777" w:rsidR="00920896" w:rsidRDefault="00920896" w:rsidP="00E5176F">
            <w:pPr>
              <w:pStyle w:val="Nidungvnbn"/>
              <w:jc w:val="left"/>
            </w:pPr>
            <w:r>
              <w:t>network 192.168.1.128 255.255.255.224</w:t>
            </w:r>
          </w:p>
          <w:p w14:paraId="1B03531B" w14:textId="77777777" w:rsidR="00920896" w:rsidRDefault="00920896" w:rsidP="00E5176F">
            <w:pPr>
              <w:pStyle w:val="Nidungvnbn"/>
              <w:jc w:val="left"/>
            </w:pPr>
            <w:r>
              <w:t>default-router 192.168.1.129</w:t>
            </w:r>
          </w:p>
          <w:p w14:paraId="6997E0BD" w14:textId="77777777" w:rsidR="00920896" w:rsidRDefault="00920896" w:rsidP="00E5176F">
            <w:pPr>
              <w:pStyle w:val="Nidungvnbn"/>
              <w:jc w:val="left"/>
            </w:pPr>
            <w:r>
              <w:t>dns-server 8.8.8.8</w:t>
            </w:r>
          </w:p>
          <w:p w14:paraId="029599C4" w14:textId="77777777" w:rsidR="00920896" w:rsidRDefault="00920896" w:rsidP="00E5176F">
            <w:pPr>
              <w:pStyle w:val="Nidungvnbn"/>
              <w:jc w:val="left"/>
            </w:pPr>
            <w:r>
              <w:t>ip dhcp pool vlan6</w:t>
            </w:r>
          </w:p>
          <w:p w14:paraId="4038A548" w14:textId="77777777" w:rsidR="00920896" w:rsidRDefault="00920896" w:rsidP="00E5176F">
            <w:pPr>
              <w:pStyle w:val="Nidungvnbn"/>
              <w:jc w:val="left"/>
            </w:pPr>
            <w:r>
              <w:t>network 192.168.1.160 255.255.255.224</w:t>
            </w:r>
          </w:p>
          <w:p w14:paraId="58299406" w14:textId="77777777" w:rsidR="00920896" w:rsidRDefault="00920896" w:rsidP="00E5176F">
            <w:pPr>
              <w:pStyle w:val="Nidungvnbn"/>
              <w:jc w:val="left"/>
            </w:pPr>
            <w:r>
              <w:t>default-router 192.168.1.161</w:t>
            </w:r>
          </w:p>
          <w:p w14:paraId="4E2084FE" w14:textId="77777777" w:rsidR="00920896" w:rsidRDefault="00920896" w:rsidP="00E5176F">
            <w:pPr>
              <w:pStyle w:val="Nidungvnbn"/>
              <w:jc w:val="left"/>
            </w:pPr>
            <w:r>
              <w:t>dns-server 8.8.8.8</w:t>
            </w:r>
          </w:p>
          <w:p w14:paraId="509AE3CE" w14:textId="77777777" w:rsidR="00920896" w:rsidRDefault="00920896" w:rsidP="00E5176F">
            <w:pPr>
              <w:pStyle w:val="Nidungvnbn"/>
              <w:jc w:val="left"/>
            </w:pPr>
            <w:r>
              <w:t>ip dhcp pool vlan7</w:t>
            </w:r>
          </w:p>
          <w:p w14:paraId="61224660" w14:textId="77777777" w:rsidR="00920896" w:rsidRDefault="00920896" w:rsidP="00E5176F">
            <w:pPr>
              <w:pStyle w:val="Nidungvnbn"/>
              <w:jc w:val="left"/>
            </w:pPr>
            <w:r>
              <w:t>network 192.168.1.192 255.255.255.224</w:t>
            </w:r>
          </w:p>
          <w:p w14:paraId="7AF2CA55" w14:textId="77777777" w:rsidR="00920896" w:rsidRDefault="00920896" w:rsidP="00E5176F">
            <w:pPr>
              <w:pStyle w:val="Nidungvnbn"/>
              <w:jc w:val="left"/>
            </w:pPr>
            <w:r>
              <w:t>default-router 192.168.1.193</w:t>
            </w:r>
          </w:p>
          <w:p w14:paraId="4F490994" w14:textId="77777777" w:rsidR="00920896" w:rsidRDefault="00920896" w:rsidP="00E5176F">
            <w:pPr>
              <w:pStyle w:val="Nidungvnbn"/>
              <w:jc w:val="left"/>
            </w:pPr>
            <w:r>
              <w:t>dns-server 8.8.8.8</w:t>
            </w:r>
          </w:p>
          <w:p w14:paraId="40013F6B" w14:textId="77777777" w:rsidR="00920896" w:rsidRDefault="00920896" w:rsidP="00E5176F">
            <w:pPr>
              <w:pStyle w:val="Nidungvnbn"/>
              <w:jc w:val="left"/>
            </w:pPr>
            <w:r>
              <w:t>ip dhcp pool vlan8</w:t>
            </w:r>
          </w:p>
          <w:p w14:paraId="0AEABEBF" w14:textId="77777777" w:rsidR="00920896" w:rsidRDefault="00920896" w:rsidP="00E5176F">
            <w:pPr>
              <w:pStyle w:val="Nidungvnbn"/>
              <w:jc w:val="left"/>
            </w:pPr>
            <w:r>
              <w:lastRenderedPageBreak/>
              <w:t>network 192.168.1.224 255.255.255.224</w:t>
            </w:r>
          </w:p>
          <w:p w14:paraId="6AA454D0" w14:textId="77777777" w:rsidR="00920896" w:rsidRDefault="00920896" w:rsidP="00E5176F">
            <w:pPr>
              <w:pStyle w:val="Nidungvnbn"/>
              <w:jc w:val="left"/>
            </w:pPr>
            <w:r>
              <w:t>default-router 192.168.1.225</w:t>
            </w:r>
          </w:p>
          <w:p w14:paraId="3D56AEF1" w14:textId="77777777" w:rsidR="00920896" w:rsidRDefault="00920896" w:rsidP="00E5176F">
            <w:pPr>
              <w:pStyle w:val="Nidungvnbn"/>
              <w:jc w:val="left"/>
            </w:pPr>
            <w:r>
              <w:t>dns-server 8.8.8.8</w:t>
            </w:r>
          </w:p>
          <w:p w14:paraId="4182254C" w14:textId="77777777" w:rsidR="00920896" w:rsidRDefault="00920896" w:rsidP="00E5176F">
            <w:pPr>
              <w:pStyle w:val="Nidungvnbn"/>
              <w:jc w:val="left"/>
            </w:pPr>
            <w:r>
              <w:t>ip dhcp pool vlan9</w:t>
            </w:r>
          </w:p>
          <w:p w14:paraId="38DDB4F8" w14:textId="77777777" w:rsidR="00920896" w:rsidRDefault="00920896" w:rsidP="00E5176F">
            <w:pPr>
              <w:pStyle w:val="Nidungvnbn"/>
              <w:jc w:val="left"/>
            </w:pPr>
            <w:r>
              <w:t>network 192.168.2.0 255.255.255.224</w:t>
            </w:r>
          </w:p>
          <w:p w14:paraId="2C745833" w14:textId="77777777" w:rsidR="00920896" w:rsidRDefault="00920896" w:rsidP="00E5176F">
            <w:pPr>
              <w:pStyle w:val="Nidungvnbn"/>
              <w:jc w:val="left"/>
            </w:pPr>
            <w:r>
              <w:t>default-router 192.168.2.1</w:t>
            </w:r>
          </w:p>
          <w:p w14:paraId="066868A9" w14:textId="77777777" w:rsidR="00920896" w:rsidRDefault="00920896" w:rsidP="00E5176F">
            <w:pPr>
              <w:pStyle w:val="Nidungvnbn"/>
              <w:jc w:val="left"/>
            </w:pPr>
            <w:r>
              <w:t>dns-server 8.8.8.8</w:t>
            </w:r>
          </w:p>
          <w:p w14:paraId="6E83BD7C" w14:textId="77777777" w:rsidR="00920896" w:rsidRDefault="00920896" w:rsidP="00E5176F">
            <w:pPr>
              <w:pStyle w:val="Nidungvnbn"/>
              <w:jc w:val="left"/>
            </w:pPr>
            <w:r>
              <w:t>ip dhcp pool vlan10</w:t>
            </w:r>
          </w:p>
          <w:p w14:paraId="4F0930B0" w14:textId="77777777" w:rsidR="00920896" w:rsidRDefault="00920896" w:rsidP="00E5176F">
            <w:pPr>
              <w:pStyle w:val="Nidungvnbn"/>
              <w:jc w:val="left"/>
            </w:pPr>
            <w:r>
              <w:t>network 192.168.2.32 255.255.255.224</w:t>
            </w:r>
          </w:p>
          <w:p w14:paraId="2E9DA67B" w14:textId="77777777" w:rsidR="00920896" w:rsidRDefault="00920896" w:rsidP="00E5176F">
            <w:pPr>
              <w:pStyle w:val="Nidungvnbn"/>
              <w:jc w:val="left"/>
            </w:pPr>
            <w:r>
              <w:t>default-router 192.168.2.33</w:t>
            </w:r>
          </w:p>
          <w:p w14:paraId="71088EA7" w14:textId="77777777" w:rsidR="00920896" w:rsidRDefault="00920896" w:rsidP="00E5176F">
            <w:pPr>
              <w:pStyle w:val="Nidungvnbn"/>
              <w:jc w:val="left"/>
            </w:pPr>
            <w:r>
              <w:t>dns-server 8.8.8.8</w:t>
            </w:r>
          </w:p>
          <w:p w14:paraId="705591EE" w14:textId="77777777" w:rsidR="00920896" w:rsidRDefault="00920896" w:rsidP="00E5176F">
            <w:pPr>
              <w:pStyle w:val="Nidungvnbn"/>
              <w:jc w:val="left"/>
            </w:pPr>
            <w:r>
              <w:t>ip dhcp pool vlan11</w:t>
            </w:r>
          </w:p>
          <w:p w14:paraId="1DCC3BA4" w14:textId="77777777" w:rsidR="00920896" w:rsidRDefault="00920896" w:rsidP="00E5176F">
            <w:pPr>
              <w:pStyle w:val="Nidungvnbn"/>
              <w:jc w:val="left"/>
            </w:pPr>
            <w:r>
              <w:t>network 192.168.10.0 255.255.255.0</w:t>
            </w:r>
          </w:p>
          <w:p w14:paraId="3F18D6DF" w14:textId="77777777" w:rsidR="00920896" w:rsidRDefault="00920896" w:rsidP="00E5176F">
            <w:pPr>
              <w:pStyle w:val="Nidungvnbn"/>
              <w:jc w:val="left"/>
            </w:pPr>
            <w:r>
              <w:t>default-router 192.168.10.1</w:t>
            </w:r>
          </w:p>
          <w:p w14:paraId="39FEF2B0" w14:textId="2A778E7D" w:rsidR="00920896" w:rsidRDefault="004531F6" w:rsidP="00E5176F">
            <w:pPr>
              <w:pStyle w:val="Nidungvnbn"/>
              <w:jc w:val="left"/>
            </w:pPr>
            <w:r>
              <w:t>dns-server 8.8.8.8</w:t>
            </w:r>
          </w:p>
          <w:p w14:paraId="04B10DC0" w14:textId="77777777" w:rsidR="00920896" w:rsidRDefault="00920896" w:rsidP="00E5176F">
            <w:pPr>
              <w:pStyle w:val="Nidungvnbn"/>
              <w:jc w:val="left"/>
            </w:pPr>
            <w:r>
              <w:t>!</w:t>
            </w:r>
          </w:p>
          <w:p w14:paraId="176940FD" w14:textId="77777777" w:rsidR="00920896" w:rsidRDefault="00920896" w:rsidP="00E5176F">
            <w:pPr>
              <w:pStyle w:val="Nidungvnbn"/>
              <w:jc w:val="left"/>
            </w:pPr>
            <w:r>
              <w:t>ip cef</w:t>
            </w:r>
          </w:p>
          <w:p w14:paraId="58F74ADF" w14:textId="5BEE3AF4" w:rsidR="00920896" w:rsidRDefault="004531F6" w:rsidP="00E5176F">
            <w:pPr>
              <w:pStyle w:val="Nidungvnbn"/>
              <w:jc w:val="left"/>
            </w:pPr>
            <w:r>
              <w:t>no ipv6 cef</w:t>
            </w:r>
          </w:p>
          <w:p w14:paraId="7E7161BD" w14:textId="2B6675E9" w:rsidR="00920896" w:rsidRDefault="004531F6" w:rsidP="00E5176F">
            <w:pPr>
              <w:pStyle w:val="Nidungvnbn"/>
              <w:jc w:val="left"/>
            </w:pPr>
            <w:r>
              <w:t>!</w:t>
            </w:r>
          </w:p>
          <w:p w14:paraId="5EBF8944" w14:textId="77777777" w:rsidR="00920896" w:rsidRDefault="00920896" w:rsidP="00E5176F">
            <w:pPr>
              <w:pStyle w:val="Nidungvnbn"/>
              <w:jc w:val="left"/>
            </w:pPr>
            <w:r>
              <w:t>username admin privilege 15 password 0 admin</w:t>
            </w:r>
          </w:p>
          <w:p w14:paraId="662423E2" w14:textId="442861A4" w:rsidR="00920896" w:rsidRDefault="004531F6" w:rsidP="00E5176F">
            <w:pPr>
              <w:pStyle w:val="Nidungvnbn"/>
              <w:jc w:val="left"/>
            </w:pPr>
            <w:r>
              <w:t>!</w:t>
            </w:r>
          </w:p>
          <w:p w14:paraId="13818B1E" w14:textId="77777777" w:rsidR="00920896" w:rsidRDefault="00920896" w:rsidP="00E5176F">
            <w:pPr>
              <w:pStyle w:val="Nidungvnbn"/>
              <w:jc w:val="left"/>
            </w:pPr>
            <w:r>
              <w:t>crypto isakmp policy 10</w:t>
            </w:r>
          </w:p>
          <w:p w14:paraId="6BC2B498" w14:textId="77777777" w:rsidR="00920896" w:rsidRDefault="00920896" w:rsidP="00E5176F">
            <w:pPr>
              <w:pStyle w:val="Nidungvnbn"/>
              <w:jc w:val="left"/>
            </w:pPr>
            <w:r>
              <w:t>encr aes 192</w:t>
            </w:r>
          </w:p>
          <w:p w14:paraId="27971BFD" w14:textId="77777777" w:rsidR="00920896" w:rsidRDefault="00920896" w:rsidP="00E5176F">
            <w:pPr>
              <w:pStyle w:val="Nidungvnbn"/>
              <w:jc w:val="left"/>
            </w:pPr>
            <w:r>
              <w:t>authentication pre-share</w:t>
            </w:r>
          </w:p>
          <w:p w14:paraId="6B197A9F" w14:textId="77777777" w:rsidR="00920896" w:rsidRDefault="00920896" w:rsidP="00E5176F">
            <w:pPr>
              <w:pStyle w:val="Nidungvnbn"/>
              <w:jc w:val="left"/>
            </w:pPr>
            <w:r>
              <w:t>group 2</w:t>
            </w:r>
          </w:p>
          <w:p w14:paraId="4B820B10" w14:textId="77777777" w:rsidR="00920896" w:rsidRDefault="00920896" w:rsidP="00E5176F">
            <w:pPr>
              <w:pStyle w:val="Nidungvnbn"/>
              <w:jc w:val="left"/>
            </w:pPr>
            <w:r>
              <w:t>!</w:t>
            </w:r>
          </w:p>
          <w:p w14:paraId="3BF178A2" w14:textId="28A4017C" w:rsidR="00920896" w:rsidRDefault="00920896" w:rsidP="00E5176F">
            <w:pPr>
              <w:pStyle w:val="Nidungvnbn"/>
              <w:jc w:val="left"/>
            </w:pPr>
            <w:r>
              <w:lastRenderedPageBreak/>
              <w:t>crypto isakmp key cisco addre</w:t>
            </w:r>
            <w:r w:rsidR="004531F6">
              <w:t>ss 11.11.11.2</w:t>
            </w:r>
          </w:p>
          <w:p w14:paraId="39ADA8E2" w14:textId="77777777" w:rsidR="00920896" w:rsidRDefault="00920896" w:rsidP="00E5176F">
            <w:pPr>
              <w:pStyle w:val="Nidungvnbn"/>
              <w:jc w:val="left"/>
            </w:pPr>
            <w:r>
              <w:t>!</w:t>
            </w:r>
          </w:p>
          <w:p w14:paraId="5634AB42" w14:textId="77777777" w:rsidR="00920896" w:rsidRDefault="00920896" w:rsidP="00E5176F">
            <w:pPr>
              <w:pStyle w:val="Nidungvnbn"/>
              <w:jc w:val="left"/>
            </w:pPr>
            <w:r>
              <w:t>crypto ipsec transform-set Myset esp-aes 256 esp-sha-hmac</w:t>
            </w:r>
          </w:p>
          <w:p w14:paraId="3D9AF5EB" w14:textId="77777777" w:rsidR="00920896" w:rsidRDefault="00920896" w:rsidP="00E5176F">
            <w:pPr>
              <w:pStyle w:val="Nidungvnbn"/>
              <w:jc w:val="left"/>
            </w:pPr>
            <w:r>
              <w:t>!</w:t>
            </w:r>
          </w:p>
          <w:p w14:paraId="7CD90445" w14:textId="77777777" w:rsidR="00920896" w:rsidRDefault="00920896" w:rsidP="00E5176F">
            <w:pPr>
              <w:pStyle w:val="Nidungvnbn"/>
              <w:jc w:val="left"/>
            </w:pPr>
            <w:r>
              <w:t xml:space="preserve">crypto map Mymap 10 ipsec-isakmp </w:t>
            </w:r>
          </w:p>
          <w:p w14:paraId="2C85CB58" w14:textId="77777777" w:rsidR="00920896" w:rsidRDefault="00920896" w:rsidP="00E5176F">
            <w:pPr>
              <w:pStyle w:val="Nidungvnbn"/>
              <w:jc w:val="left"/>
            </w:pPr>
            <w:r>
              <w:t>set peer 11.11.11.2</w:t>
            </w:r>
          </w:p>
          <w:p w14:paraId="23D6C79C" w14:textId="77777777" w:rsidR="00920896" w:rsidRDefault="00920896" w:rsidP="00E5176F">
            <w:pPr>
              <w:pStyle w:val="Nidungvnbn"/>
              <w:jc w:val="left"/>
            </w:pPr>
            <w:r>
              <w:t xml:space="preserve">set transform-set Myset </w:t>
            </w:r>
          </w:p>
          <w:p w14:paraId="4CCC29C8" w14:textId="169616B2" w:rsidR="00920896" w:rsidRDefault="004531F6" w:rsidP="00E5176F">
            <w:pPr>
              <w:pStyle w:val="Nidungvnbn"/>
              <w:jc w:val="left"/>
            </w:pPr>
            <w:r>
              <w:t>match address 100</w:t>
            </w:r>
          </w:p>
          <w:p w14:paraId="4F6BCE6C" w14:textId="77777777" w:rsidR="00920896" w:rsidRDefault="00920896" w:rsidP="00E5176F">
            <w:pPr>
              <w:pStyle w:val="Nidungvnbn"/>
              <w:jc w:val="left"/>
            </w:pPr>
            <w:r>
              <w:t>!</w:t>
            </w:r>
          </w:p>
          <w:p w14:paraId="75DAED3B" w14:textId="77777777" w:rsidR="00920896" w:rsidRDefault="00920896" w:rsidP="00E5176F">
            <w:pPr>
              <w:pStyle w:val="Nidungvnbn"/>
              <w:jc w:val="left"/>
            </w:pPr>
            <w:r>
              <w:t>ip ssh version 2</w:t>
            </w:r>
          </w:p>
          <w:p w14:paraId="2D87E734" w14:textId="45451649" w:rsidR="00920896" w:rsidRDefault="004531F6" w:rsidP="00E5176F">
            <w:pPr>
              <w:pStyle w:val="Nidungvnbn"/>
              <w:jc w:val="left"/>
            </w:pPr>
            <w:r>
              <w:t>ip domain-name ssh</w:t>
            </w:r>
          </w:p>
          <w:p w14:paraId="51BD853D" w14:textId="77777777" w:rsidR="00920896" w:rsidRDefault="00920896" w:rsidP="00E5176F">
            <w:pPr>
              <w:pStyle w:val="Nidungvnbn"/>
              <w:jc w:val="left"/>
            </w:pPr>
            <w:r>
              <w:t>!</w:t>
            </w:r>
          </w:p>
          <w:p w14:paraId="6EAD5CB5" w14:textId="77777777" w:rsidR="00920896" w:rsidRDefault="00920896" w:rsidP="00E5176F">
            <w:pPr>
              <w:pStyle w:val="Nidungvnbn"/>
              <w:jc w:val="left"/>
            </w:pPr>
            <w:r>
              <w:t>spanning-tree mode pvst</w:t>
            </w:r>
          </w:p>
          <w:p w14:paraId="5865F2E1" w14:textId="77777777" w:rsidR="00920896" w:rsidRDefault="00920896" w:rsidP="00E5176F">
            <w:pPr>
              <w:pStyle w:val="Nidungvnbn"/>
              <w:jc w:val="left"/>
            </w:pPr>
            <w:r>
              <w:t>!</w:t>
            </w:r>
          </w:p>
          <w:p w14:paraId="5A23883D" w14:textId="77777777" w:rsidR="00920896" w:rsidRDefault="00920896" w:rsidP="00E5176F">
            <w:pPr>
              <w:pStyle w:val="Nidungvnbn"/>
              <w:jc w:val="left"/>
            </w:pPr>
            <w:r>
              <w:t>interface GigabitEthernet0/0/0</w:t>
            </w:r>
          </w:p>
          <w:p w14:paraId="202E7895" w14:textId="77777777" w:rsidR="00920896" w:rsidRDefault="00920896" w:rsidP="00E5176F">
            <w:pPr>
              <w:pStyle w:val="Nidungvnbn"/>
              <w:jc w:val="left"/>
            </w:pPr>
            <w:r>
              <w:t>no ip address</w:t>
            </w:r>
          </w:p>
          <w:p w14:paraId="31D4BF9A" w14:textId="77777777" w:rsidR="00920896" w:rsidRDefault="00920896" w:rsidP="00E5176F">
            <w:pPr>
              <w:pStyle w:val="Nidungvnbn"/>
              <w:jc w:val="left"/>
            </w:pPr>
            <w:r>
              <w:t>duplex auto</w:t>
            </w:r>
          </w:p>
          <w:p w14:paraId="49C737C2" w14:textId="77777777" w:rsidR="00920896" w:rsidRDefault="00920896" w:rsidP="00E5176F">
            <w:pPr>
              <w:pStyle w:val="Nidungvnbn"/>
              <w:jc w:val="left"/>
            </w:pPr>
            <w:r>
              <w:t>speed auto</w:t>
            </w:r>
          </w:p>
          <w:p w14:paraId="7AB2EBE2" w14:textId="77777777" w:rsidR="00920896" w:rsidRDefault="00920896" w:rsidP="00E5176F">
            <w:pPr>
              <w:pStyle w:val="Nidungvnbn"/>
              <w:jc w:val="left"/>
            </w:pPr>
            <w:r>
              <w:t>!</w:t>
            </w:r>
          </w:p>
          <w:p w14:paraId="3D103836" w14:textId="77777777" w:rsidR="00920896" w:rsidRDefault="00920896" w:rsidP="00E5176F">
            <w:pPr>
              <w:pStyle w:val="Nidungvnbn"/>
              <w:jc w:val="left"/>
            </w:pPr>
            <w:r>
              <w:t>interface GigabitEthernet0/0/0.1</w:t>
            </w:r>
          </w:p>
          <w:p w14:paraId="324933E1" w14:textId="77777777" w:rsidR="00920896" w:rsidRDefault="00920896" w:rsidP="00E5176F">
            <w:pPr>
              <w:pStyle w:val="Nidungvnbn"/>
              <w:jc w:val="left"/>
            </w:pPr>
            <w:r>
              <w:t>encapsulation dot1Q 1 native</w:t>
            </w:r>
          </w:p>
          <w:p w14:paraId="3D58046C" w14:textId="77777777" w:rsidR="00920896" w:rsidRDefault="00920896" w:rsidP="00E5176F">
            <w:pPr>
              <w:pStyle w:val="Nidungvnbn"/>
              <w:jc w:val="left"/>
            </w:pPr>
            <w:r>
              <w:t>ip address 192.168.1.1 255.255.255.224</w:t>
            </w:r>
          </w:p>
          <w:p w14:paraId="74AE7A39" w14:textId="77777777" w:rsidR="00920896" w:rsidRDefault="00920896" w:rsidP="00E5176F">
            <w:pPr>
              <w:pStyle w:val="Nidungvnbn"/>
              <w:jc w:val="left"/>
            </w:pPr>
            <w:r>
              <w:t>ip nat inside</w:t>
            </w:r>
          </w:p>
          <w:p w14:paraId="6493D87D" w14:textId="77777777" w:rsidR="00920896" w:rsidRDefault="00920896" w:rsidP="00E5176F">
            <w:pPr>
              <w:pStyle w:val="Nidungvnbn"/>
              <w:jc w:val="left"/>
            </w:pPr>
            <w:r>
              <w:t>!</w:t>
            </w:r>
          </w:p>
          <w:p w14:paraId="16E50FF3" w14:textId="77777777" w:rsidR="00920896" w:rsidRDefault="00920896" w:rsidP="00E5176F">
            <w:pPr>
              <w:pStyle w:val="Nidungvnbn"/>
              <w:jc w:val="left"/>
            </w:pPr>
            <w:r>
              <w:t>interface GigabitEthernet0/0/0.2</w:t>
            </w:r>
          </w:p>
          <w:p w14:paraId="6CA19D44" w14:textId="77777777" w:rsidR="00920896" w:rsidRDefault="00920896" w:rsidP="00E5176F">
            <w:pPr>
              <w:pStyle w:val="Nidungvnbn"/>
              <w:jc w:val="left"/>
            </w:pPr>
            <w:r>
              <w:t>encapsulation dot1Q 2</w:t>
            </w:r>
          </w:p>
          <w:p w14:paraId="0F1B1831" w14:textId="77777777" w:rsidR="00920896" w:rsidRDefault="00920896" w:rsidP="00E5176F">
            <w:pPr>
              <w:pStyle w:val="Nidungvnbn"/>
              <w:jc w:val="left"/>
            </w:pPr>
            <w:r>
              <w:lastRenderedPageBreak/>
              <w:t>ip address 192.168.1.33 255.255.255.224</w:t>
            </w:r>
          </w:p>
          <w:p w14:paraId="1D7BC53A" w14:textId="77777777" w:rsidR="00920896" w:rsidRDefault="00920896" w:rsidP="00E5176F">
            <w:pPr>
              <w:pStyle w:val="Nidungvnbn"/>
              <w:jc w:val="left"/>
            </w:pPr>
            <w:r>
              <w:t>ip nat inside</w:t>
            </w:r>
          </w:p>
          <w:p w14:paraId="304A091B" w14:textId="77777777" w:rsidR="00920896" w:rsidRDefault="00920896" w:rsidP="00E5176F">
            <w:pPr>
              <w:pStyle w:val="Nidungvnbn"/>
              <w:jc w:val="left"/>
            </w:pPr>
            <w:r>
              <w:t>!</w:t>
            </w:r>
          </w:p>
          <w:p w14:paraId="234C0BC7" w14:textId="77777777" w:rsidR="00920896" w:rsidRDefault="00920896" w:rsidP="00E5176F">
            <w:pPr>
              <w:pStyle w:val="Nidungvnbn"/>
              <w:jc w:val="left"/>
            </w:pPr>
            <w:r>
              <w:t>interface GigabitEthernet0/0/0.3</w:t>
            </w:r>
          </w:p>
          <w:p w14:paraId="376CA942" w14:textId="77777777" w:rsidR="00920896" w:rsidRDefault="00920896" w:rsidP="00E5176F">
            <w:pPr>
              <w:pStyle w:val="Nidungvnbn"/>
              <w:jc w:val="left"/>
            </w:pPr>
            <w:r>
              <w:t>encapsulation dot1Q 3</w:t>
            </w:r>
          </w:p>
          <w:p w14:paraId="5EA62C41" w14:textId="77777777" w:rsidR="00920896" w:rsidRDefault="00920896" w:rsidP="00E5176F">
            <w:pPr>
              <w:pStyle w:val="Nidungvnbn"/>
              <w:jc w:val="left"/>
            </w:pPr>
            <w:r>
              <w:t>ip address 192.168.1.65 255.255.255.224</w:t>
            </w:r>
          </w:p>
          <w:p w14:paraId="27FCAD4E" w14:textId="77777777" w:rsidR="00920896" w:rsidRDefault="00920896" w:rsidP="00E5176F">
            <w:pPr>
              <w:pStyle w:val="Nidungvnbn"/>
              <w:jc w:val="left"/>
            </w:pPr>
            <w:r>
              <w:t>ip nat inside</w:t>
            </w:r>
          </w:p>
          <w:p w14:paraId="23914E32" w14:textId="77777777" w:rsidR="00920896" w:rsidRDefault="00920896" w:rsidP="00E5176F">
            <w:pPr>
              <w:pStyle w:val="Nidungvnbn"/>
              <w:jc w:val="left"/>
            </w:pPr>
            <w:r>
              <w:t>!</w:t>
            </w:r>
          </w:p>
          <w:p w14:paraId="1871AB3C" w14:textId="77777777" w:rsidR="00920896" w:rsidRDefault="00920896" w:rsidP="00E5176F">
            <w:pPr>
              <w:pStyle w:val="Nidungvnbn"/>
              <w:jc w:val="left"/>
            </w:pPr>
            <w:r>
              <w:t>interface GigabitEthernet0/0/0.4</w:t>
            </w:r>
          </w:p>
          <w:p w14:paraId="5BC2D2D2" w14:textId="77777777" w:rsidR="00920896" w:rsidRDefault="00920896" w:rsidP="00E5176F">
            <w:pPr>
              <w:pStyle w:val="Nidungvnbn"/>
              <w:jc w:val="left"/>
            </w:pPr>
            <w:r>
              <w:t>encapsulation dot1Q 4</w:t>
            </w:r>
          </w:p>
          <w:p w14:paraId="5C1E9AB4" w14:textId="77777777" w:rsidR="00920896" w:rsidRDefault="00920896" w:rsidP="00E5176F">
            <w:pPr>
              <w:pStyle w:val="Nidungvnbn"/>
              <w:jc w:val="left"/>
            </w:pPr>
            <w:r>
              <w:t>ip address 192.168.1.97 255.255.255.224</w:t>
            </w:r>
          </w:p>
          <w:p w14:paraId="1D21D21F" w14:textId="77777777" w:rsidR="00920896" w:rsidRDefault="00920896" w:rsidP="00E5176F">
            <w:pPr>
              <w:pStyle w:val="Nidungvnbn"/>
              <w:jc w:val="left"/>
            </w:pPr>
            <w:r>
              <w:t>ip nat inside</w:t>
            </w:r>
          </w:p>
          <w:p w14:paraId="3586A3DD" w14:textId="77777777" w:rsidR="00920896" w:rsidRDefault="00920896" w:rsidP="00E5176F">
            <w:pPr>
              <w:pStyle w:val="Nidungvnbn"/>
              <w:jc w:val="left"/>
            </w:pPr>
            <w:r>
              <w:t>!</w:t>
            </w:r>
          </w:p>
          <w:p w14:paraId="09491C65" w14:textId="77777777" w:rsidR="00920896" w:rsidRDefault="00920896" w:rsidP="00E5176F">
            <w:pPr>
              <w:pStyle w:val="Nidungvnbn"/>
              <w:jc w:val="left"/>
            </w:pPr>
            <w:r>
              <w:t>interface GigabitEthernet0/0/0.5</w:t>
            </w:r>
          </w:p>
          <w:p w14:paraId="54D310A1" w14:textId="77777777" w:rsidR="00920896" w:rsidRDefault="00920896" w:rsidP="00E5176F">
            <w:pPr>
              <w:pStyle w:val="Nidungvnbn"/>
              <w:jc w:val="left"/>
            </w:pPr>
            <w:r>
              <w:t>encapsulation dot1Q 5</w:t>
            </w:r>
          </w:p>
          <w:p w14:paraId="4031C455" w14:textId="77777777" w:rsidR="00920896" w:rsidRDefault="00920896" w:rsidP="00E5176F">
            <w:pPr>
              <w:pStyle w:val="Nidungvnbn"/>
              <w:jc w:val="left"/>
            </w:pPr>
            <w:r>
              <w:t>ip address 192.168.1.129 255.255.255.224</w:t>
            </w:r>
          </w:p>
          <w:p w14:paraId="5045D488" w14:textId="77777777" w:rsidR="00920896" w:rsidRDefault="00920896" w:rsidP="00E5176F">
            <w:pPr>
              <w:pStyle w:val="Nidungvnbn"/>
              <w:jc w:val="left"/>
            </w:pPr>
            <w:r>
              <w:t>ip nat inside</w:t>
            </w:r>
          </w:p>
          <w:p w14:paraId="21F75593" w14:textId="77777777" w:rsidR="00920896" w:rsidRDefault="00920896" w:rsidP="00E5176F">
            <w:pPr>
              <w:pStyle w:val="Nidungvnbn"/>
              <w:jc w:val="left"/>
            </w:pPr>
            <w:r>
              <w:t>!</w:t>
            </w:r>
          </w:p>
          <w:p w14:paraId="289ABF05" w14:textId="77777777" w:rsidR="00920896" w:rsidRDefault="00920896" w:rsidP="00E5176F">
            <w:pPr>
              <w:pStyle w:val="Nidungvnbn"/>
              <w:jc w:val="left"/>
            </w:pPr>
            <w:r>
              <w:t>interface GigabitEthernet0/0/0.6</w:t>
            </w:r>
          </w:p>
          <w:p w14:paraId="539EFBC1" w14:textId="77777777" w:rsidR="00920896" w:rsidRDefault="00920896" w:rsidP="00E5176F">
            <w:pPr>
              <w:pStyle w:val="Nidungvnbn"/>
              <w:jc w:val="left"/>
            </w:pPr>
            <w:r>
              <w:t>encapsulation dot1Q 6</w:t>
            </w:r>
          </w:p>
          <w:p w14:paraId="152D0C42" w14:textId="77777777" w:rsidR="00920896" w:rsidRDefault="00920896" w:rsidP="00E5176F">
            <w:pPr>
              <w:pStyle w:val="Nidungvnbn"/>
              <w:jc w:val="left"/>
            </w:pPr>
            <w:r>
              <w:t>ip address 192.168.1.161 255.255.255.224</w:t>
            </w:r>
          </w:p>
          <w:p w14:paraId="7C3BFE17" w14:textId="77777777" w:rsidR="00920896" w:rsidRDefault="00920896" w:rsidP="00E5176F">
            <w:pPr>
              <w:pStyle w:val="Nidungvnbn"/>
              <w:jc w:val="left"/>
            </w:pPr>
            <w:r>
              <w:t>ip nat inside</w:t>
            </w:r>
          </w:p>
          <w:p w14:paraId="248FA873" w14:textId="77777777" w:rsidR="00920896" w:rsidRDefault="00920896" w:rsidP="00E5176F">
            <w:pPr>
              <w:pStyle w:val="Nidungvnbn"/>
              <w:jc w:val="left"/>
            </w:pPr>
            <w:r>
              <w:t>!</w:t>
            </w:r>
          </w:p>
          <w:p w14:paraId="363E136D" w14:textId="77777777" w:rsidR="00920896" w:rsidRDefault="00920896" w:rsidP="00E5176F">
            <w:pPr>
              <w:pStyle w:val="Nidungvnbn"/>
              <w:jc w:val="left"/>
            </w:pPr>
            <w:r>
              <w:t>interface GigabitEthernet0/0/0.7</w:t>
            </w:r>
          </w:p>
          <w:p w14:paraId="067C19AA" w14:textId="77777777" w:rsidR="00920896" w:rsidRDefault="00920896" w:rsidP="00E5176F">
            <w:pPr>
              <w:pStyle w:val="Nidungvnbn"/>
              <w:jc w:val="left"/>
            </w:pPr>
            <w:r>
              <w:t>encapsulation dot1Q 7</w:t>
            </w:r>
          </w:p>
          <w:p w14:paraId="61F132CC" w14:textId="77777777" w:rsidR="00920896" w:rsidRDefault="00920896" w:rsidP="00E5176F">
            <w:pPr>
              <w:pStyle w:val="Nidungvnbn"/>
              <w:jc w:val="left"/>
            </w:pPr>
            <w:r>
              <w:t>ip address 192.168.1.193 255.255.255.224</w:t>
            </w:r>
          </w:p>
          <w:p w14:paraId="7D36A41B" w14:textId="77777777" w:rsidR="00920896" w:rsidRDefault="00920896" w:rsidP="00E5176F">
            <w:pPr>
              <w:pStyle w:val="Nidungvnbn"/>
              <w:jc w:val="left"/>
            </w:pPr>
            <w:r>
              <w:t>ip nat inside</w:t>
            </w:r>
          </w:p>
          <w:p w14:paraId="3442A482" w14:textId="77777777" w:rsidR="00920896" w:rsidRDefault="00920896" w:rsidP="00E5176F">
            <w:pPr>
              <w:pStyle w:val="Nidungvnbn"/>
              <w:jc w:val="left"/>
            </w:pPr>
            <w:r>
              <w:lastRenderedPageBreak/>
              <w:t>!</w:t>
            </w:r>
          </w:p>
          <w:p w14:paraId="7BADDD13" w14:textId="77777777" w:rsidR="00920896" w:rsidRDefault="00920896" w:rsidP="00E5176F">
            <w:pPr>
              <w:pStyle w:val="Nidungvnbn"/>
              <w:jc w:val="left"/>
            </w:pPr>
            <w:r>
              <w:t>interface GigabitEthernet0/0/0.8</w:t>
            </w:r>
          </w:p>
          <w:p w14:paraId="5807178A" w14:textId="77777777" w:rsidR="00920896" w:rsidRDefault="00920896" w:rsidP="00E5176F">
            <w:pPr>
              <w:pStyle w:val="Nidungvnbn"/>
              <w:jc w:val="left"/>
            </w:pPr>
            <w:r>
              <w:t>encapsulation dot1Q 8</w:t>
            </w:r>
          </w:p>
          <w:p w14:paraId="231EE9DE" w14:textId="77777777" w:rsidR="00920896" w:rsidRDefault="00920896" w:rsidP="00E5176F">
            <w:pPr>
              <w:pStyle w:val="Nidungvnbn"/>
              <w:jc w:val="left"/>
            </w:pPr>
            <w:r>
              <w:t>ip address 192.168.1.225 255.255.255.224</w:t>
            </w:r>
          </w:p>
          <w:p w14:paraId="73FEB03A" w14:textId="77777777" w:rsidR="00920896" w:rsidRDefault="00920896" w:rsidP="00E5176F">
            <w:pPr>
              <w:pStyle w:val="Nidungvnbn"/>
              <w:jc w:val="left"/>
            </w:pPr>
            <w:r>
              <w:t>ip nat inside</w:t>
            </w:r>
          </w:p>
          <w:p w14:paraId="0CBBA552" w14:textId="77777777" w:rsidR="00920896" w:rsidRDefault="00920896" w:rsidP="00E5176F">
            <w:pPr>
              <w:pStyle w:val="Nidungvnbn"/>
              <w:jc w:val="left"/>
            </w:pPr>
            <w:r>
              <w:t>!</w:t>
            </w:r>
          </w:p>
          <w:p w14:paraId="15C20532" w14:textId="77777777" w:rsidR="00920896" w:rsidRDefault="00920896" w:rsidP="00E5176F">
            <w:pPr>
              <w:pStyle w:val="Nidungvnbn"/>
              <w:jc w:val="left"/>
            </w:pPr>
            <w:r>
              <w:t>interface GigabitEthernet0/0/0.9</w:t>
            </w:r>
          </w:p>
          <w:p w14:paraId="4F4E10CD" w14:textId="77777777" w:rsidR="00920896" w:rsidRDefault="00920896" w:rsidP="00E5176F">
            <w:pPr>
              <w:pStyle w:val="Nidungvnbn"/>
              <w:jc w:val="left"/>
            </w:pPr>
            <w:r>
              <w:t>encapsulation dot1Q 9</w:t>
            </w:r>
          </w:p>
          <w:p w14:paraId="00E766D0" w14:textId="77777777" w:rsidR="00920896" w:rsidRDefault="00920896" w:rsidP="00E5176F">
            <w:pPr>
              <w:pStyle w:val="Nidungvnbn"/>
              <w:jc w:val="left"/>
            </w:pPr>
            <w:r>
              <w:t>ip address 192.168.2.1 255.255.255.224</w:t>
            </w:r>
          </w:p>
          <w:p w14:paraId="485FE0F9" w14:textId="77777777" w:rsidR="00920896" w:rsidRDefault="00920896" w:rsidP="00E5176F">
            <w:pPr>
              <w:pStyle w:val="Nidungvnbn"/>
              <w:jc w:val="left"/>
            </w:pPr>
            <w:r>
              <w:t>ip nat inside</w:t>
            </w:r>
          </w:p>
          <w:p w14:paraId="21469F21" w14:textId="77777777" w:rsidR="00920896" w:rsidRDefault="00920896" w:rsidP="00E5176F">
            <w:pPr>
              <w:pStyle w:val="Nidungvnbn"/>
              <w:jc w:val="left"/>
            </w:pPr>
            <w:r>
              <w:t>!</w:t>
            </w:r>
          </w:p>
          <w:p w14:paraId="2D537ECB" w14:textId="77777777" w:rsidR="00920896" w:rsidRDefault="00920896" w:rsidP="00E5176F">
            <w:pPr>
              <w:pStyle w:val="Nidungvnbn"/>
              <w:jc w:val="left"/>
            </w:pPr>
            <w:r>
              <w:t>interface GigabitEthernet0/0/0.10</w:t>
            </w:r>
          </w:p>
          <w:p w14:paraId="7734085C" w14:textId="77777777" w:rsidR="00920896" w:rsidRDefault="00920896" w:rsidP="00E5176F">
            <w:pPr>
              <w:pStyle w:val="Nidungvnbn"/>
              <w:jc w:val="left"/>
            </w:pPr>
            <w:r>
              <w:t>encapsulation dot1Q 10</w:t>
            </w:r>
          </w:p>
          <w:p w14:paraId="2231B0BA" w14:textId="77777777" w:rsidR="00920896" w:rsidRDefault="00920896" w:rsidP="00E5176F">
            <w:pPr>
              <w:pStyle w:val="Nidungvnbn"/>
              <w:jc w:val="left"/>
            </w:pPr>
            <w:r>
              <w:t>ip address 192.168.2.33 255.255.255.224</w:t>
            </w:r>
          </w:p>
          <w:p w14:paraId="67559A6C" w14:textId="77777777" w:rsidR="00920896" w:rsidRDefault="00920896" w:rsidP="00E5176F">
            <w:pPr>
              <w:pStyle w:val="Nidungvnbn"/>
              <w:jc w:val="left"/>
            </w:pPr>
            <w:r>
              <w:t>ip nat inside</w:t>
            </w:r>
          </w:p>
          <w:p w14:paraId="5A120CAE" w14:textId="77777777" w:rsidR="00920896" w:rsidRDefault="00920896" w:rsidP="00E5176F">
            <w:pPr>
              <w:pStyle w:val="Nidungvnbn"/>
              <w:jc w:val="left"/>
            </w:pPr>
            <w:r>
              <w:t>!</w:t>
            </w:r>
          </w:p>
          <w:p w14:paraId="017D5B30" w14:textId="77777777" w:rsidR="00920896" w:rsidRDefault="00920896" w:rsidP="00E5176F">
            <w:pPr>
              <w:pStyle w:val="Nidungvnbn"/>
              <w:jc w:val="left"/>
            </w:pPr>
            <w:r>
              <w:t>interface GigabitEthernet0/0/0.11</w:t>
            </w:r>
          </w:p>
          <w:p w14:paraId="411FEA19" w14:textId="77777777" w:rsidR="00920896" w:rsidRDefault="00920896" w:rsidP="00E5176F">
            <w:pPr>
              <w:pStyle w:val="Nidungvnbn"/>
              <w:jc w:val="left"/>
            </w:pPr>
            <w:r>
              <w:t>encapsulation dot1Q 11</w:t>
            </w:r>
          </w:p>
          <w:p w14:paraId="00649AA0" w14:textId="77777777" w:rsidR="00920896" w:rsidRDefault="00920896" w:rsidP="00E5176F">
            <w:pPr>
              <w:pStyle w:val="Nidungvnbn"/>
              <w:jc w:val="left"/>
            </w:pPr>
            <w:r>
              <w:t>ip address 192.168.10.1 255.255.255.0</w:t>
            </w:r>
          </w:p>
          <w:p w14:paraId="2E8CAD64" w14:textId="77777777" w:rsidR="00920896" w:rsidRDefault="00920896" w:rsidP="00E5176F">
            <w:pPr>
              <w:pStyle w:val="Nidungvnbn"/>
              <w:jc w:val="left"/>
            </w:pPr>
            <w:r>
              <w:t>ip access-group deny_khach in</w:t>
            </w:r>
          </w:p>
          <w:p w14:paraId="65E490D2" w14:textId="77777777" w:rsidR="00920896" w:rsidRDefault="00920896" w:rsidP="00E5176F">
            <w:pPr>
              <w:pStyle w:val="Nidungvnbn"/>
              <w:jc w:val="left"/>
            </w:pPr>
            <w:r>
              <w:t>ip nat inside</w:t>
            </w:r>
          </w:p>
          <w:p w14:paraId="70A65834" w14:textId="1EA11242" w:rsidR="00920896" w:rsidRDefault="00920896" w:rsidP="00E5176F">
            <w:pPr>
              <w:pStyle w:val="Nidungvnbn"/>
              <w:jc w:val="left"/>
            </w:pPr>
            <w:r>
              <w:t>!</w:t>
            </w:r>
          </w:p>
          <w:p w14:paraId="3892A892" w14:textId="77777777" w:rsidR="00920896" w:rsidRDefault="00920896" w:rsidP="00E5176F">
            <w:pPr>
              <w:pStyle w:val="Nidungvnbn"/>
              <w:jc w:val="left"/>
            </w:pPr>
            <w:r>
              <w:t>interface Serial0/1/0</w:t>
            </w:r>
          </w:p>
          <w:p w14:paraId="6D59AF3F" w14:textId="77777777" w:rsidR="00920896" w:rsidRDefault="00920896" w:rsidP="00E5176F">
            <w:pPr>
              <w:pStyle w:val="Nidungvnbn"/>
              <w:jc w:val="left"/>
            </w:pPr>
            <w:r>
              <w:t>ip address 10.10.10.2 255.255.0.0</w:t>
            </w:r>
          </w:p>
          <w:p w14:paraId="24A4E54C" w14:textId="77777777" w:rsidR="00920896" w:rsidRDefault="00920896" w:rsidP="00E5176F">
            <w:pPr>
              <w:pStyle w:val="Nidungvnbn"/>
              <w:jc w:val="left"/>
            </w:pPr>
            <w:r>
              <w:t>ip nat outside</w:t>
            </w:r>
          </w:p>
          <w:p w14:paraId="64FD4D2E" w14:textId="77777777" w:rsidR="00920896" w:rsidRDefault="00920896" w:rsidP="00E5176F">
            <w:pPr>
              <w:pStyle w:val="Nidungvnbn"/>
              <w:jc w:val="left"/>
            </w:pPr>
            <w:r>
              <w:t>crypto map Mymap</w:t>
            </w:r>
          </w:p>
          <w:p w14:paraId="16EBB0F3" w14:textId="12B2C560" w:rsidR="00920896" w:rsidRDefault="00920896" w:rsidP="00E5176F">
            <w:pPr>
              <w:pStyle w:val="Nidungvnbn"/>
              <w:jc w:val="left"/>
            </w:pPr>
            <w:r>
              <w:t>!</w:t>
            </w:r>
          </w:p>
          <w:p w14:paraId="6AF023A1" w14:textId="77777777" w:rsidR="00920896" w:rsidRDefault="00920896" w:rsidP="00E5176F">
            <w:pPr>
              <w:pStyle w:val="Nidungvnbn"/>
              <w:jc w:val="left"/>
            </w:pPr>
            <w:r>
              <w:lastRenderedPageBreak/>
              <w:t>ip nat inside source list NAT interface Serial0/1/0 overload</w:t>
            </w:r>
          </w:p>
          <w:p w14:paraId="1993D106" w14:textId="77777777" w:rsidR="00920896" w:rsidRDefault="00920896" w:rsidP="00E5176F">
            <w:pPr>
              <w:pStyle w:val="Nidungvnbn"/>
              <w:jc w:val="left"/>
            </w:pPr>
            <w:r>
              <w:t>ip classless</w:t>
            </w:r>
          </w:p>
          <w:p w14:paraId="56C69EA2" w14:textId="77777777" w:rsidR="00920896" w:rsidRDefault="00920896" w:rsidP="00E5176F">
            <w:pPr>
              <w:pStyle w:val="Nidungvnbn"/>
              <w:jc w:val="left"/>
            </w:pPr>
            <w:r>
              <w:t xml:space="preserve">ip route 0.0.0.0 0.0.0.0 10.10.10.1 </w:t>
            </w:r>
          </w:p>
          <w:p w14:paraId="1CC08352" w14:textId="77777777" w:rsidR="00920896" w:rsidRDefault="00920896" w:rsidP="00E5176F">
            <w:pPr>
              <w:pStyle w:val="Nidungvnbn"/>
              <w:jc w:val="left"/>
            </w:pPr>
            <w:r>
              <w:t>!</w:t>
            </w:r>
          </w:p>
          <w:p w14:paraId="1D1D5DC5" w14:textId="7583E215" w:rsidR="00920896" w:rsidRDefault="00920896" w:rsidP="00E5176F">
            <w:pPr>
              <w:pStyle w:val="Nidungvnbn"/>
              <w:jc w:val="left"/>
            </w:pPr>
            <w:r>
              <w:t>ip flow-export version 9</w:t>
            </w:r>
          </w:p>
          <w:p w14:paraId="0AA30BF0" w14:textId="77777777" w:rsidR="00920896" w:rsidRDefault="00920896" w:rsidP="00E5176F">
            <w:pPr>
              <w:pStyle w:val="Nidungvnbn"/>
              <w:jc w:val="left"/>
            </w:pPr>
            <w:r>
              <w:t>!</w:t>
            </w:r>
          </w:p>
          <w:p w14:paraId="2C0DA099" w14:textId="77777777" w:rsidR="00920896" w:rsidRDefault="00920896" w:rsidP="00E5176F">
            <w:pPr>
              <w:pStyle w:val="Nidungvnbn"/>
              <w:jc w:val="left"/>
            </w:pPr>
            <w:r>
              <w:t>access-list 100 permit ip 192.168.0.0 0.0.255.255 192.168.0.0 0.0.255.255</w:t>
            </w:r>
          </w:p>
          <w:p w14:paraId="21D6E015" w14:textId="77777777" w:rsidR="00920896" w:rsidRDefault="00920896" w:rsidP="00E5176F">
            <w:pPr>
              <w:pStyle w:val="Nidungvnbn"/>
              <w:jc w:val="left"/>
            </w:pPr>
            <w:r>
              <w:t>ip access-list extended NAT</w:t>
            </w:r>
          </w:p>
          <w:p w14:paraId="4B5F3894" w14:textId="77777777" w:rsidR="00920896" w:rsidRDefault="00920896" w:rsidP="00E5176F">
            <w:pPr>
              <w:pStyle w:val="Nidungvnbn"/>
              <w:jc w:val="left"/>
            </w:pPr>
            <w:r>
              <w:t>deny ip 192.168.0.0 0.0.255.255 192.168.0.0 0.0.255.255</w:t>
            </w:r>
          </w:p>
          <w:p w14:paraId="1F0A7363" w14:textId="77777777" w:rsidR="00920896" w:rsidRDefault="00920896" w:rsidP="00E5176F">
            <w:pPr>
              <w:pStyle w:val="Nidungvnbn"/>
              <w:jc w:val="left"/>
            </w:pPr>
            <w:r>
              <w:t>permit ip 192.168.0.0 0.0.255.255 any</w:t>
            </w:r>
          </w:p>
          <w:p w14:paraId="6EF96CD6" w14:textId="77777777" w:rsidR="00920896" w:rsidRDefault="00920896" w:rsidP="00E5176F">
            <w:pPr>
              <w:pStyle w:val="Nidungvnbn"/>
              <w:jc w:val="left"/>
            </w:pPr>
            <w:r>
              <w:t>ip access-list extended deny_khach</w:t>
            </w:r>
          </w:p>
          <w:p w14:paraId="71D13FB5" w14:textId="77777777" w:rsidR="00920896" w:rsidRDefault="00920896" w:rsidP="00E5176F">
            <w:pPr>
              <w:pStyle w:val="Nidungvnbn"/>
              <w:jc w:val="left"/>
            </w:pPr>
            <w:r>
              <w:t>deny ip 192.168.10.0 0.0.0.255 192.168.1.0 0.0.0.255</w:t>
            </w:r>
          </w:p>
          <w:p w14:paraId="0385E73D" w14:textId="77777777" w:rsidR="00920896" w:rsidRDefault="00920896" w:rsidP="00E5176F">
            <w:pPr>
              <w:pStyle w:val="Nidungvnbn"/>
              <w:jc w:val="left"/>
            </w:pPr>
            <w:r>
              <w:t>deny ip 192.168.10.0 0.0.0.255 192.168.2.0 0.0.0.255</w:t>
            </w:r>
          </w:p>
          <w:p w14:paraId="4304B29A" w14:textId="77777777" w:rsidR="00920896" w:rsidRDefault="00920896" w:rsidP="00E5176F">
            <w:pPr>
              <w:pStyle w:val="Nidungvnbn"/>
              <w:jc w:val="left"/>
            </w:pPr>
            <w:r>
              <w:t>deny ip 192.168.10.0 0.0.0.255 192.168.3.0 0.0.0.255</w:t>
            </w:r>
          </w:p>
          <w:p w14:paraId="1001EBEF" w14:textId="38CED0A7" w:rsidR="00920896" w:rsidRDefault="00920896" w:rsidP="00E5176F">
            <w:pPr>
              <w:pStyle w:val="Nidungvnbn"/>
              <w:jc w:val="left"/>
            </w:pPr>
            <w:r>
              <w:t>permit ip 192.168.10.0 0.0.0.255 any</w:t>
            </w:r>
          </w:p>
          <w:p w14:paraId="34C4D91C" w14:textId="77777777" w:rsidR="00920896" w:rsidRDefault="00920896" w:rsidP="00E5176F">
            <w:pPr>
              <w:pStyle w:val="Nidungvnbn"/>
              <w:jc w:val="left"/>
            </w:pPr>
            <w:r>
              <w:t>!</w:t>
            </w:r>
          </w:p>
          <w:p w14:paraId="51D7CDE7" w14:textId="77777777" w:rsidR="00920896" w:rsidRDefault="00920896" w:rsidP="00E5176F">
            <w:pPr>
              <w:pStyle w:val="Nidungvnbn"/>
              <w:jc w:val="left"/>
            </w:pPr>
            <w:r>
              <w:t>line vty 0 4</w:t>
            </w:r>
          </w:p>
          <w:p w14:paraId="5F0305F6" w14:textId="77777777" w:rsidR="00920896" w:rsidRDefault="00920896" w:rsidP="00E5176F">
            <w:pPr>
              <w:pStyle w:val="Nidungvnbn"/>
              <w:jc w:val="left"/>
            </w:pPr>
            <w:r>
              <w:t>login local</w:t>
            </w:r>
          </w:p>
          <w:p w14:paraId="12088F8D" w14:textId="77777777" w:rsidR="00920896" w:rsidRDefault="00920896" w:rsidP="00E5176F">
            <w:pPr>
              <w:pStyle w:val="Nidungvnbn"/>
              <w:jc w:val="left"/>
            </w:pPr>
            <w:r>
              <w:t>transport input ssh</w:t>
            </w:r>
          </w:p>
          <w:p w14:paraId="6D77DE40" w14:textId="77777777" w:rsidR="00920896" w:rsidRDefault="00920896" w:rsidP="00E5176F">
            <w:pPr>
              <w:pStyle w:val="Nidungvnbn"/>
              <w:jc w:val="left"/>
            </w:pPr>
            <w:r>
              <w:t>line vty 5 15</w:t>
            </w:r>
          </w:p>
          <w:p w14:paraId="2A9628C6" w14:textId="77777777" w:rsidR="00920896" w:rsidRDefault="00920896" w:rsidP="00E5176F">
            <w:pPr>
              <w:pStyle w:val="Nidungvnbn"/>
              <w:jc w:val="left"/>
            </w:pPr>
            <w:r>
              <w:t>login local</w:t>
            </w:r>
          </w:p>
          <w:p w14:paraId="5DA70094" w14:textId="77777777" w:rsidR="00920896" w:rsidRDefault="00920896" w:rsidP="00E5176F">
            <w:pPr>
              <w:pStyle w:val="Nidungvnbn"/>
              <w:jc w:val="left"/>
            </w:pPr>
            <w:r>
              <w:lastRenderedPageBreak/>
              <w:t>transport input ssh</w:t>
            </w:r>
          </w:p>
          <w:p w14:paraId="01BB00CC" w14:textId="12309019" w:rsidR="00920896" w:rsidRDefault="00920896" w:rsidP="00E5176F">
            <w:pPr>
              <w:pStyle w:val="Nidungvnbn"/>
              <w:jc w:val="left"/>
            </w:pPr>
            <w:r>
              <w:t>!</w:t>
            </w:r>
          </w:p>
          <w:p w14:paraId="7E1A44D5" w14:textId="77777777" w:rsidR="00920896" w:rsidRDefault="00920896" w:rsidP="00E5176F">
            <w:pPr>
              <w:pStyle w:val="Nidungvnbn"/>
              <w:jc w:val="left"/>
            </w:pPr>
            <w:r>
              <w:t>ntp server 8.8.8.8</w:t>
            </w:r>
          </w:p>
          <w:p w14:paraId="50CF9E75" w14:textId="77777777" w:rsidR="00920896" w:rsidRDefault="00920896" w:rsidP="00E5176F">
            <w:pPr>
              <w:pStyle w:val="Nidungvnbn"/>
              <w:jc w:val="left"/>
            </w:pPr>
            <w:r>
              <w:t>ntp update-calendar</w:t>
            </w:r>
          </w:p>
          <w:p w14:paraId="47FEE1D2" w14:textId="77777777" w:rsidR="00920896" w:rsidRDefault="00920896" w:rsidP="00E5176F">
            <w:pPr>
              <w:pStyle w:val="Nidungvnbn"/>
              <w:jc w:val="left"/>
            </w:pPr>
            <w:r>
              <w:t>!</w:t>
            </w:r>
          </w:p>
          <w:p w14:paraId="76457657" w14:textId="1829FDAC" w:rsidR="00F84261" w:rsidRDefault="00920896" w:rsidP="00E5176F">
            <w:pPr>
              <w:pStyle w:val="Nidungvnbn"/>
              <w:jc w:val="left"/>
            </w:pPr>
            <w:r>
              <w:t>end</w:t>
            </w:r>
          </w:p>
        </w:tc>
      </w:tr>
      <w:tr w:rsidR="00F84261" w14:paraId="22DC7E7D" w14:textId="77777777" w:rsidTr="00373641">
        <w:trPr>
          <w:trHeight w:val="297"/>
          <w:jc w:val="center"/>
        </w:trPr>
        <w:tc>
          <w:tcPr>
            <w:tcW w:w="2250" w:type="dxa"/>
          </w:tcPr>
          <w:p w14:paraId="3BC628A6" w14:textId="6F7E3872" w:rsidR="00F84261" w:rsidRPr="00715975" w:rsidRDefault="00920896" w:rsidP="00E5176F">
            <w:pPr>
              <w:pStyle w:val="Nidungvnbn"/>
              <w:jc w:val="left"/>
            </w:pPr>
            <w:r w:rsidRPr="00715975">
              <w:lastRenderedPageBreak/>
              <w:t>RouterTD</w:t>
            </w:r>
          </w:p>
        </w:tc>
        <w:tc>
          <w:tcPr>
            <w:tcW w:w="5400" w:type="dxa"/>
          </w:tcPr>
          <w:p w14:paraId="5068C5A3" w14:textId="77777777" w:rsidR="004531F6" w:rsidRDefault="004531F6" w:rsidP="00E5176F">
            <w:pPr>
              <w:pStyle w:val="Nidungvnbn"/>
              <w:jc w:val="left"/>
            </w:pPr>
            <w:r>
              <w:t>hostname RouterTD</w:t>
            </w:r>
          </w:p>
          <w:p w14:paraId="5E72E9F6" w14:textId="77777777" w:rsidR="004531F6" w:rsidRDefault="004531F6" w:rsidP="00E5176F">
            <w:pPr>
              <w:pStyle w:val="Nidungvnbn"/>
              <w:jc w:val="left"/>
            </w:pPr>
            <w:r>
              <w:t>!</w:t>
            </w:r>
          </w:p>
          <w:p w14:paraId="36FF4456" w14:textId="77777777" w:rsidR="004531F6" w:rsidRDefault="004531F6" w:rsidP="00E5176F">
            <w:pPr>
              <w:pStyle w:val="Nidungvnbn"/>
              <w:jc w:val="left"/>
            </w:pPr>
            <w:r>
              <w:t>enable secret 5 $1$mERr$hx5rVt7rPNoS4wqbXKX7m0</w:t>
            </w:r>
          </w:p>
          <w:p w14:paraId="79ED6550" w14:textId="77777777" w:rsidR="004531F6" w:rsidRDefault="004531F6" w:rsidP="00E5176F">
            <w:pPr>
              <w:pStyle w:val="Nidungvnbn"/>
              <w:jc w:val="left"/>
            </w:pPr>
            <w:r>
              <w:t>!</w:t>
            </w:r>
          </w:p>
          <w:p w14:paraId="62AD890B" w14:textId="77777777" w:rsidR="004531F6" w:rsidRDefault="004531F6" w:rsidP="00E5176F">
            <w:pPr>
              <w:pStyle w:val="Nidungvnbn"/>
              <w:jc w:val="left"/>
            </w:pPr>
            <w:r>
              <w:t>ip dhcp pool vlan1</w:t>
            </w:r>
          </w:p>
          <w:p w14:paraId="366F68CD" w14:textId="77777777" w:rsidR="004531F6" w:rsidRDefault="004531F6" w:rsidP="00E5176F">
            <w:pPr>
              <w:pStyle w:val="Nidungvnbn"/>
              <w:jc w:val="left"/>
            </w:pPr>
            <w:r>
              <w:t>network 192.168.3.0 255.255.255.224</w:t>
            </w:r>
          </w:p>
          <w:p w14:paraId="6B145956" w14:textId="77777777" w:rsidR="004531F6" w:rsidRDefault="004531F6" w:rsidP="00E5176F">
            <w:pPr>
              <w:pStyle w:val="Nidungvnbn"/>
              <w:jc w:val="left"/>
            </w:pPr>
            <w:r>
              <w:t>default-router 192.168.3.1</w:t>
            </w:r>
          </w:p>
          <w:p w14:paraId="06B4226B" w14:textId="77777777" w:rsidR="004531F6" w:rsidRDefault="004531F6" w:rsidP="00E5176F">
            <w:pPr>
              <w:pStyle w:val="Nidungvnbn"/>
              <w:jc w:val="left"/>
            </w:pPr>
            <w:r>
              <w:t>dns-server 8.8.8.8</w:t>
            </w:r>
          </w:p>
          <w:p w14:paraId="4799252F" w14:textId="77777777" w:rsidR="004531F6" w:rsidRDefault="004531F6" w:rsidP="00E5176F">
            <w:pPr>
              <w:pStyle w:val="Nidungvnbn"/>
              <w:jc w:val="left"/>
            </w:pPr>
            <w:r>
              <w:t>ip dhcp pool vlan2</w:t>
            </w:r>
          </w:p>
          <w:p w14:paraId="59344C65" w14:textId="77777777" w:rsidR="004531F6" w:rsidRDefault="004531F6" w:rsidP="00E5176F">
            <w:pPr>
              <w:pStyle w:val="Nidungvnbn"/>
              <w:jc w:val="left"/>
            </w:pPr>
            <w:r>
              <w:t>network 192.168.3.32 255.255.255.224</w:t>
            </w:r>
          </w:p>
          <w:p w14:paraId="4663B41B" w14:textId="77777777" w:rsidR="004531F6" w:rsidRDefault="004531F6" w:rsidP="00E5176F">
            <w:pPr>
              <w:pStyle w:val="Nidungvnbn"/>
              <w:jc w:val="left"/>
            </w:pPr>
            <w:r>
              <w:t>default-router 192.168.3.33</w:t>
            </w:r>
          </w:p>
          <w:p w14:paraId="7A013B7C" w14:textId="77777777" w:rsidR="004531F6" w:rsidRDefault="004531F6" w:rsidP="00E5176F">
            <w:pPr>
              <w:pStyle w:val="Nidungvnbn"/>
              <w:jc w:val="left"/>
            </w:pPr>
            <w:r>
              <w:t>dns-server 8.8.8.8</w:t>
            </w:r>
          </w:p>
          <w:p w14:paraId="1C53EF6C" w14:textId="77777777" w:rsidR="004531F6" w:rsidRDefault="004531F6" w:rsidP="00E5176F">
            <w:pPr>
              <w:pStyle w:val="Nidungvnbn"/>
              <w:jc w:val="left"/>
            </w:pPr>
            <w:r>
              <w:t>ip dhcp pool vlan3</w:t>
            </w:r>
          </w:p>
          <w:p w14:paraId="5B14C0F3" w14:textId="77777777" w:rsidR="004531F6" w:rsidRDefault="004531F6" w:rsidP="00E5176F">
            <w:pPr>
              <w:pStyle w:val="Nidungvnbn"/>
              <w:jc w:val="left"/>
            </w:pPr>
            <w:r>
              <w:t>network 192.168.3.64 255.255.255.224</w:t>
            </w:r>
          </w:p>
          <w:p w14:paraId="463B0564" w14:textId="77777777" w:rsidR="004531F6" w:rsidRDefault="004531F6" w:rsidP="00E5176F">
            <w:pPr>
              <w:pStyle w:val="Nidungvnbn"/>
              <w:jc w:val="left"/>
            </w:pPr>
            <w:r>
              <w:t>default-router 192.168.3.65</w:t>
            </w:r>
          </w:p>
          <w:p w14:paraId="614AA25F" w14:textId="77777777" w:rsidR="004531F6" w:rsidRDefault="004531F6" w:rsidP="00E5176F">
            <w:pPr>
              <w:pStyle w:val="Nidungvnbn"/>
              <w:jc w:val="left"/>
            </w:pPr>
            <w:r>
              <w:t>dns-server 8.8.8.8</w:t>
            </w:r>
          </w:p>
          <w:p w14:paraId="0743F693" w14:textId="77777777" w:rsidR="004531F6" w:rsidRDefault="004531F6" w:rsidP="00E5176F">
            <w:pPr>
              <w:pStyle w:val="Nidungvnbn"/>
              <w:jc w:val="left"/>
            </w:pPr>
            <w:r>
              <w:t>ip dhcp pool vlan4</w:t>
            </w:r>
          </w:p>
          <w:p w14:paraId="555713A2" w14:textId="77777777" w:rsidR="004531F6" w:rsidRDefault="004531F6" w:rsidP="00E5176F">
            <w:pPr>
              <w:pStyle w:val="Nidungvnbn"/>
              <w:jc w:val="left"/>
            </w:pPr>
            <w:r>
              <w:t>network 192.168.3.96 255.255.255.224</w:t>
            </w:r>
          </w:p>
          <w:p w14:paraId="08990A77" w14:textId="77777777" w:rsidR="004531F6" w:rsidRDefault="004531F6" w:rsidP="00E5176F">
            <w:pPr>
              <w:pStyle w:val="Nidungvnbn"/>
              <w:jc w:val="left"/>
            </w:pPr>
            <w:r>
              <w:t>default-router 192.168.3.97</w:t>
            </w:r>
          </w:p>
          <w:p w14:paraId="72333E2F" w14:textId="77777777" w:rsidR="004531F6" w:rsidRDefault="004531F6" w:rsidP="00E5176F">
            <w:pPr>
              <w:pStyle w:val="Nidungvnbn"/>
              <w:jc w:val="left"/>
            </w:pPr>
            <w:r>
              <w:t>dns-server 8.8.8.8</w:t>
            </w:r>
          </w:p>
          <w:p w14:paraId="32E591CD" w14:textId="77777777" w:rsidR="004531F6" w:rsidRDefault="004531F6" w:rsidP="00E5176F">
            <w:pPr>
              <w:pStyle w:val="Nidungvnbn"/>
              <w:jc w:val="left"/>
            </w:pPr>
            <w:r>
              <w:lastRenderedPageBreak/>
              <w:t>ip dhcp pool vlan5</w:t>
            </w:r>
          </w:p>
          <w:p w14:paraId="2C1741B6" w14:textId="77777777" w:rsidR="004531F6" w:rsidRDefault="004531F6" w:rsidP="00E5176F">
            <w:pPr>
              <w:pStyle w:val="Nidungvnbn"/>
              <w:jc w:val="left"/>
            </w:pPr>
            <w:r>
              <w:t>network 192.168.3.128 255.255.255.224</w:t>
            </w:r>
          </w:p>
          <w:p w14:paraId="1340AD99" w14:textId="77777777" w:rsidR="004531F6" w:rsidRDefault="004531F6" w:rsidP="00E5176F">
            <w:pPr>
              <w:pStyle w:val="Nidungvnbn"/>
              <w:jc w:val="left"/>
            </w:pPr>
            <w:r>
              <w:t>default-router 192.168.3.129</w:t>
            </w:r>
          </w:p>
          <w:p w14:paraId="33508F30" w14:textId="77777777" w:rsidR="004531F6" w:rsidRDefault="004531F6" w:rsidP="00E5176F">
            <w:pPr>
              <w:pStyle w:val="Nidungvnbn"/>
              <w:jc w:val="left"/>
            </w:pPr>
            <w:r>
              <w:t>dns-server 8.8.8.8</w:t>
            </w:r>
          </w:p>
          <w:p w14:paraId="3491FEA7" w14:textId="77777777" w:rsidR="004531F6" w:rsidRDefault="004531F6" w:rsidP="00E5176F">
            <w:pPr>
              <w:pStyle w:val="Nidungvnbn"/>
              <w:jc w:val="left"/>
            </w:pPr>
            <w:r>
              <w:t>ip dhcp pool vlan11</w:t>
            </w:r>
          </w:p>
          <w:p w14:paraId="5FE31AD1" w14:textId="77777777" w:rsidR="004531F6" w:rsidRDefault="004531F6" w:rsidP="00E5176F">
            <w:pPr>
              <w:pStyle w:val="Nidungvnbn"/>
              <w:jc w:val="left"/>
            </w:pPr>
            <w:r>
              <w:t>network 192.168.11.0 255.255.255.0</w:t>
            </w:r>
          </w:p>
          <w:p w14:paraId="2688AF13" w14:textId="77777777" w:rsidR="004531F6" w:rsidRDefault="004531F6" w:rsidP="00E5176F">
            <w:pPr>
              <w:pStyle w:val="Nidungvnbn"/>
              <w:jc w:val="left"/>
            </w:pPr>
            <w:r>
              <w:t>default-router 192.168.11.1</w:t>
            </w:r>
          </w:p>
          <w:p w14:paraId="64B13C00" w14:textId="77777777" w:rsidR="004531F6" w:rsidRDefault="004531F6" w:rsidP="00E5176F">
            <w:pPr>
              <w:pStyle w:val="Nidungvnbn"/>
              <w:jc w:val="left"/>
            </w:pPr>
            <w:r>
              <w:t>dns-server 8.8.8.8</w:t>
            </w:r>
          </w:p>
          <w:p w14:paraId="02F94E08" w14:textId="77777777" w:rsidR="004531F6" w:rsidRDefault="004531F6" w:rsidP="00E5176F">
            <w:pPr>
              <w:pStyle w:val="Nidungvnbn"/>
              <w:jc w:val="left"/>
            </w:pPr>
            <w:r>
              <w:t>!</w:t>
            </w:r>
          </w:p>
          <w:p w14:paraId="313332B8" w14:textId="77777777" w:rsidR="004531F6" w:rsidRDefault="004531F6" w:rsidP="00E5176F">
            <w:pPr>
              <w:pStyle w:val="Nidungvnbn"/>
              <w:jc w:val="left"/>
            </w:pPr>
            <w:r>
              <w:t>ip cef</w:t>
            </w:r>
          </w:p>
          <w:p w14:paraId="142D7DF6" w14:textId="77777777" w:rsidR="004531F6" w:rsidRDefault="004531F6" w:rsidP="00E5176F">
            <w:pPr>
              <w:pStyle w:val="Nidungvnbn"/>
              <w:jc w:val="left"/>
            </w:pPr>
            <w:r>
              <w:t>no ipv6 cef</w:t>
            </w:r>
          </w:p>
          <w:p w14:paraId="30460AEE" w14:textId="77777777" w:rsidR="004531F6" w:rsidRDefault="004531F6" w:rsidP="00E5176F">
            <w:pPr>
              <w:pStyle w:val="Nidungvnbn"/>
              <w:jc w:val="left"/>
            </w:pPr>
            <w:r>
              <w:t>!</w:t>
            </w:r>
          </w:p>
          <w:p w14:paraId="6FBB4B0C" w14:textId="77777777" w:rsidR="004531F6" w:rsidRDefault="004531F6" w:rsidP="00E5176F">
            <w:pPr>
              <w:pStyle w:val="Nidungvnbn"/>
              <w:jc w:val="left"/>
            </w:pPr>
            <w:r>
              <w:t>username admin privilege 15 password 0 admin</w:t>
            </w:r>
          </w:p>
          <w:p w14:paraId="7F3B002B" w14:textId="77777777" w:rsidR="004531F6" w:rsidRDefault="004531F6" w:rsidP="00E5176F">
            <w:pPr>
              <w:pStyle w:val="Nidungvnbn"/>
              <w:jc w:val="left"/>
            </w:pPr>
            <w:r>
              <w:t>!</w:t>
            </w:r>
          </w:p>
          <w:p w14:paraId="158278B8" w14:textId="77777777" w:rsidR="004531F6" w:rsidRDefault="004531F6" w:rsidP="00E5176F">
            <w:pPr>
              <w:pStyle w:val="Nidungvnbn"/>
              <w:jc w:val="left"/>
            </w:pPr>
            <w:r>
              <w:t>!</w:t>
            </w:r>
          </w:p>
          <w:p w14:paraId="495DF180" w14:textId="77777777" w:rsidR="004531F6" w:rsidRDefault="004531F6" w:rsidP="00E5176F">
            <w:pPr>
              <w:pStyle w:val="Nidungvnbn"/>
              <w:jc w:val="left"/>
            </w:pPr>
            <w:r>
              <w:t>crypto isakmp policy 10</w:t>
            </w:r>
          </w:p>
          <w:p w14:paraId="3406A05B" w14:textId="77777777" w:rsidR="004531F6" w:rsidRDefault="004531F6" w:rsidP="00E5176F">
            <w:pPr>
              <w:pStyle w:val="Nidungvnbn"/>
              <w:jc w:val="left"/>
            </w:pPr>
            <w:r>
              <w:t>encr aes 192</w:t>
            </w:r>
          </w:p>
          <w:p w14:paraId="7D428943" w14:textId="77777777" w:rsidR="004531F6" w:rsidRDefault="004531F6" w:rsidP="00E5176F">
            <w:pPr>
              <w:pStyle w:val="Nidungvnbn"/>
              <w:jc w:val="left"/>
            </w:pPr>
            <w:r>
              <w:t>authentication pre-share</w:t>
            </w:r>
          </w:p>
          <w:p w14:paraId="7C98D71B" w14:textId="77777777" w:rsidR="004531F6" w:rsidRDefault="004531F6" w:rsidP="00E5176F">
            <w:pPr>
              <w:pStyle w:val="Nidungvnbn"/>
              <w:jc w:val="left"/>
            </w:pPr>
            <w:r>
              <w:t>group 2</w:t>
            </w:r>
          </w:p>
          <w:p w14:paraId="0E812C1C" w14:textId="77777777" w:rsidR="004531F6" w:rsidRDefault="004531F6" w:rsidP="00E5176F">
            <w:pPr>
              <w:pStyle w:val="Nidungvnbn"/>
              <w:jc w:val="left"/>
            </w:pPr>
            <w:r>
              <w:t>!</w:t>
            </w:r>
          </w:p>
          <w:p w14:paraId="0C85E70C" w14:textId="77777777" w:rsidR="004531F6" w:rsidRDefault="004531F6" w:rsidP="00E5176F">
            <w:pPr>
              <w:pStyle w:val="Nidungvnbn"/>
              <w:jc w:val="left"/>
            </w:pPr>
            <w:r>
              <w:t>crypto isakmp key cisco address 10.10.10.2</w:t>
            </w:r>
          </w:p>
          <w:p w14:paraId="07FD65AB" w14:textId="77777777" w:rsidR="004531F6" w:rsidRDefault="004531F6" w:rsidP="00E5176F">
            <w:pPr>
              <w:pStyle w:val="Nidungvnbn"/>
              <w:jc w:val="left"/>
            </w:pPr>
            <w:r>
              <w:t>!</w:t>
            </w:r>
          </w:p>
          <w:p w14:paraId="2C67E3CA" w14:textId="77777777" w:rsidR="004531F6" w:rsidRDefault="004531F6" w:rsidP="00E5176F">
            <w:pPr>
              <w:pStyle w:val="Nidungvnbn"/>
              <w:jc w:val="left"/>
            </w:pPr>
            <w:r>
              <w:t>crypto ipsec transform-set Myset esp-aes 256 esp-sha-hmac</w:t>
            </w:r>
          </w:p>
          <w:p w14:paraId="289A94F3" w14:textId="77777777" w:rsidR="004531F6" w:rsidRDefault="004531F6" w:rsidP="00E5176F">
            <w:pPr>
              <w:pStyle w:val="Nidungvnbn"/>
              <w:jc w:val="left"/>
            </w:pPr>
            <w:r>
              <w:t>!</w:t>
            </w:r>
          </w:p>
          <w:p w14:paraId="4D50FC94" w14:textId="77777777" w:rsidR="004531F6" w:rsidRDefault="004531F6" w:rsidP="00E5176F">
            <w:pPr>
              <w:pStyle w:val="Nidungvnbn"/>
              <w:jc w:val="left"/>
            </w:pPr>
            <w:r>
              <w:t xml:space="preserve">crypto map mymap 10 ipsec-isakmp </w:t>
            </w:r>
          </w:p>
          <w:p w14:paraId="36F68C7D" w14:textId="77777777" w:rsidR="004531F6" w:rsidRDefault="004531F6" w:rsidP="00E5176F">
            <w:pPr>
              <w:pStyle w:val="Nidungvnbn"/>
              <w:jc w:val="left"/>
            </w:pPr>
            <w:r>
              <w:lastRenderedPageBreak/>
              <w:t>set peer 10.10.10.2</w:t>
            </w:r>
          </w:p>
          <w:p w14:paraId="2B785F45" w14:textId="77777777" w:rsidR="004531F6" w:rsidRDefault="004531F6" w:rsidP="00E5176F">
            <w:pPr>
              <w:pStyle w:val="Nidungvnbn"/>
              <w:jc w:val="left"/>
            </w:pPr>
            <w:r>
              <w:t xml:space="preserve">set transform-set Myset </w:t>
            </w:r>
          </w:p>
          <w:p w14:paraId="43EB94F6" w14:textId="77777777" w:rsidR="004531F6" w:rsidRDefault="004531F6" w:rsidP="00E5176F">
            <w:pPr>
              <w:pStyle w:val="Nidungvnbn"/>
              <w:jc w:val="left"/>
            </w:pPr>
            <w:r>
              <w:t>match address 100</w:t>
            </w:r>
          </w:p>
          <w:p w14:paraId="3FBE725D" w14:textId="77777777" w:rsidR="004531F6" w:rsidRDefault="004531F6" w:rsidP="00E5176F">
            <w:pPr>
              <w:pStyle w:val="Nidungvnbn"/>
              <w:jc w:val="left"/>
            </w:pPr>
            <w:r>
              <w:t>!</w:t>
            </w:r>
          </w:p>
          <w:p w14:paraId="3965F26D" w14:textId="77777777" w:rsidR="004531F6" w:rsidRDefault="004531F6" w:rsidP="00E5176F">
            <w:pPr>
              <w:pStyle w:val="Nidungvnbn"/>
              <w:jc w:val="left"/>
            </w:pPr>
            <w:r>
              <w:t>ip ssh version 2</w:t>
            </w:r>
          </w:p>
          <w:p w14:paraId="2C808E32" w14:textId="4DE72C2D" w:rsidR="004531F6" w:rsidRDefault="004531F6" w:rsidP="00E5176F">
            <w:pPr>
              <w:pStyle w:val="Nidungvnbn"/>
              <w:jc w:val="left"/>
            </w:pPr>
            <w:r>
              <w:t>ip domain-name ssh</w:t>
            </w:r>
          </w:p>
          <w:p w14:paraId="5ADBEED3" w14:textId="77777777" w:rsidR="004531F6" w:rsidRDefault="004531F6" w:rsidP="00E5176F">
            <w:pPr>
              <w:pStyle w:val="Nidungvnbn"/>
              <w:jc w:val="left"/>
            </w:pPr>
            <w:r>
              <w:t>!</w:t>
            </w:r>
          </w:p>
          <w:p w14:paraId="42660C9D" w14:textId="77777777" w:rsidR="004531F6" w:rsidRDefault="004531F6" w:rsidP="00E5176F">
            <w:pPr>
              <w:pStyle w:val="Nidungvnbn"/>
              <w:jc w:val="left"/>
            </w:pPr>
            <w:r>
              <w:t>spanning-tree mode pvst</w:t>
            </w:r>
          </w:p>
          <w:p w14:paraId="0F9C5084" w14:textId="77777777" w:rsidR="004531F6" w:rsidRDefault="004531F6" w:rsidP="00E5176F">
            <w:pPr>
              <w:pStyle w:val="Nidungvnbn"/>
              <w:jc w:val="left"/>
            </w:pPr>
            <w:r>
              <w:t>!</w:t>
            </w:r>
          </w:p>
          <w:p w14:paraId="7AC994B7" w14:textId="77777777" w:rsidR="004531F6" w:rsidRDefault="004531F6" w:rsidP="00E5176F">
            <w:pPr>
              <w:pStyle w:val="Nidungvnbn"/>
              <w:jc w:val="left"/>
            </w:pPr>
            <w:r>
              <w:t>interface GigabitEthernet0/0/0</w:t>
            </w:r>
          </w:p>
          <w:p w14:paraId="225B3C99" w14:textId="77777777" w:rsidR="004531F6" w:rsidRDefault="004531F6" w:rsidP="00E5176F">
            <w:pPr>
              <w:pStyle w:val="Nidungvnbn"/>
              <w:jc w:val="left"/>
            </w:pPr>
            <w:r>
              <w:t>no ip address</w:t>
            </w:r>
          </w:p>
          <w:p w14:paraId="213086D6" w14:textId="77777777" w:rsidR="004531F6" w:rsidRDefault="004531F6" w:rsidP="00E5176F">
            <w:pPr>
              <w:pStyle w:val="Nidungvnbn"/>
              <w:jc w:val="left"/>
            </w:pPr>
            <w:r>
              <w:t>ip nat inside</w:t>
            </w:r>
          </w:p>
          <w:p w14:paraId="5DB17DA2" w14:textId="77777777" w:rsidR="004531F6" w:rsidRDefault="004531F6" w:rsidP="00E5176F">
            <w:pPr>
              <w:pStyle w:val="Nidungvnbn"/>
              <w:jc w:val="left"/>
            </w:pPr>
            <w:r>
              <w:t>duplex auto</w:t>
            </w:r>
          </w:p>
          <w:p w14:paraId="7D2D8B09" w14:textId="77777777" w:rsidR="004531F6" w:rsidRDefault="004531F6" w:rsidP="00E5176F">
            <w:pPr>
              <w:pStyle w:val="Nidungvnbn"/>
              <w:jc w:val="left"/>
            </w:pPr>
            <w:r>
              <w:t>speed auto</w:t>
            </w:r>
          </w:p>
          <w:p w14:paraId="573BDAA5" w14:textId="77777777" w:rsidR="004531F6" w:rsidRDefault="004531F6" w:rsidP="00E5176F">
            <w:pPr>
              <w:pStyle w:val="Nidungvnbn"/>
              <w:jc w:val="left"/>
            </w:pPr>
            <w:r>
              <w:t>!</w:t>
            </w:r>
          </w:p>
          <w:p w14:paraId="2E3FC7E1" w14:textId="77777777" w:rsidR="004531F6" w:rsidRDefault="004531F6" w:rsidP="00E5176F">
            <w:pPr>
              <w:pStyle w:val="Nidungvnbn"/>
              <w:jc w:val="left"/>
            </w:pPr>
            <w:r>
              <w:t>interface GigabitEthernet0/0/0.1</w:t>
            </w:r>
          </w:p>
          <w:p w14:paraId="5FE3D7B5" w14:textId="77777777" w:rsidR="004531F6" w:rsidRDefault="004531F6" w:rsidP="00E5176F">
            <w:pPr>
              <w:pStyle w:val="Nidungvnbn"/>
              <w:jc w:val="left"/>
            </w:pPr>
            <w:r>
              <w:t>encapsulation dot1Q 1 native</w:t>
            </w:r>
          </w:p>
          <w:p w14:paraId="42D713D8" w14:textId="77777777" w:rsidR="004531F6" w:rsidRDefault="004531F6" w:rsidP="00E5176F">
            <w:pPr>
              <w:pStyle w:val="Nidungvnbn"/>
              <w:jc w:val="left"/>
            </w:pPr>
            <w:r>
              <w:t>ip address 192.168.3.1 255.255.255.224</w:t>
            </w:r>
          </w:p>
          <w:p w14:paraId="50211E2F" w14:textId="77777777" w:rsidR="004531F6" w:rsidRDefault="004531F6" w:rsidP="00E5176F">
            <w:pPr>
              <w:pStyle w:val="Nidungvnbn"/>
              <w:jc w:val="left"/>
            </w:pPr>
            <w:r>
              <w:t>ip nat inside</w:t>
            </w:r>
          </w:p>
          <w:p w14:paraId="218FCD50" w14:textId="77777777" w:rsidR="004531F6" w:rsidRDefault="004531F6" w:rsidP="00E5176F">
            <w:pPr>
              <w:pStyle w:val="Nidungvnbn"/>
              <w:jc w:val="left"/>
            </w:pPr>
            <w:r>
              <w:t>!</w:t>
            </w:r>
          </w:p>
          <w:p w14:paraId="24C4408B" w14:textId="77777777" w:rsidR="004531F6" w:rsidRDefault="004531F6" w:rsidP="00E5176F">
            <w:pPr>
              <w:pStyle w:val="Nidungvnbn"/>
              <w:jc w:val="left"/>
            </w:pPr>
            <w:r>
              <w:t>interface GigabitEthernet0/0/0.2</w:t>
            </w:r>
          </w:p>
          <w:p w14:paraId="17ECDD1B" w14:textId="77777777" w:rsidR="004531F6" w:rsidRDefault="004531F6" w:rsidP="00E5176F">
            <w:pPr>
              <w:pStyle w:val="Nidungvnbn"/>
              <w:jc w:val="left"/>
            </w:pPr>
            <w:r>
              <w:t>encapsulation dot1Q 2</w:t>
            </w:r>
          </w:p>
          <w:p w14:paraId="74EB08A8" w14:textId="77777777" w:rsidR="004531F6" w:rsidRDefault="004531F6" w:rsidP="00E5176F">
            <w:pPr>
              <w:pStyle w:val="Nidungvnbn"/>
              <w:jc w:val="left"/>
            </w:pPr>
            <w:r>
              <w:t>ip address 192.168.3.33 255.255.255.224</w:t>
            </w:r>
          </w:p>
          <w:p w14:paraId="77B8098B" w14:textId="77777777" w:rsidR="004531F6" w:rsidRDefault="004531F6" w:rsidP="00E5176F">
            <w:pPr>
              <w:pStyle w:val="Nidungvnbn"/>
              <w:jc w:val="left"/>
            </w:pPr>
            <w:r>
              <w:t>ip nat inside</w:t>
            </w:r>
          </w:p>
          <w:p w14:paraId="6A5304B7" w14:textId="77777777" w:rsidR="004531F6" w:rsidRDefault="004531F6" w:rsidP="00E5176F">
            <w:pPr>
              <w:pStyle w:val="Nidungvnbn"/>
              <w:jc w:val="left"/>
            </w:pPr>
            <w:r>
              <w:t>!</w:t>
            </w:r>
          </w:p>
          <w:p w14:paraId="0DE8DDFD" w14:textId="77777777" w:rsidR="004531F6" w:rsidRDefault="004531F6" w:rsidP="00E5176F">
            <w:pPr>
              <w:pStyle w:val="Nidungvnbn"/>
              <w:jc w:val="left"/>
            </w:pPr>
            <w:r>
              <w:t>interface GigabitEthernet0/0/0.3</w:t>
            </w:r>
          </w:p>
          <w:p w14:paraId="3998EFE7" w14:textId="77777777" w:rsidR="004531F6" w:rsidRDefault="004531F6" w:rsidP="00E5176F">
            <w:pPr>
              <w:pStyle w:val="Nidungvnbn"/>
              <w:jc w:val="left"/>
            </w:pPr>
            <w:r>
              <w:t>encapsulation dot1Q 3</w:t>
            </w:r>
          </w:p>
          <w:p w14:paraId="3B384537" w14:textId="77777777" w:rsidR="004531F6" w:rsidRDefault="004531F6" w:rsidP="00E5176F">
            <w:pPr>
              <w:pStyle w:val="Nidungvnbn"/>
              <w:jc w:val="left"/>
            </w:pPr>
            <w:r>
              <w:lastRenderedPageBreak/>
              <w:t>ip address 192.168.3.65 255.255.255.224</w:t>
            </w:r>
          </w:p>
          <w:p w14:paraId="78C40FB7" w14:textId="77777777" w:rsidR="004531F6" w:rsidRDefault="004531F6" w:rsidP="00E5176F">
            <w:pPr>
              <w:pStyle w:val="Nidungvnbn"/>
              <w:jc w:val="left"/>
            </w:pPr>
            <w:r>
              <w:t>ip nat inside</w:t>
            </w:r>
          </w:p>
          <w:p w14:paraId="149BDD4A" w14:textId="77777777" w:rsidR="004531F6" w:rsidRDefault="004531F6" w:rsidP="00E5176F">
            <w:pPr>
              <w:pStyle w:val="Nidungvnbn"/>
              <w:jc w:val="left"/>
            </w:pPr>
            <w:r>
              <w:t>!</w:t>
            </w:r>
          </w:p>
          <w:p w14:paraId="3A851276" w14:textId="77777777" w:rsidR="004531F6" w:rsidRDefault="004531F6" w:rsidP="00E5176F">
            <w:pPr>
              <w:pStyle w:val="Nidungvnbn"/>
              <w:jc w:val="left"/>
            </w:pPr>
            <w:r>
              <w:t>interface GigabitEthernet0/0/0.4</w:t>
            </w:r>
          </w:p>
          <w:p w14:paraId="1E2203A6" w14:textId="77777777" w:rsidR="004531F6" w:rsidRDefault="004531F6" w:rsidP="00E5176F">
            <w:pPr>
              <w:pStyle w:val="Nidungvnbn"/>
              <w:jc w:val="left"/>
            </w:pPr>
            <w:r>
              <w:t>encapsulation dot1Q 4</w:t>
            </w:r>
          </w:p>
          <w:p w14:paraId="19F2B56C" w14:textId="77777777" w:rsidR="004531F6" w:rsidRDefault="004531F6" w:rsidP="00E5176F">
            <w:pPr>
              <w:pStyle w:val="Nidungvnbn"/>
              <w:jc w:val="left"/>
            </w:pPr>
            <w:r>
              <w:t>ip address 192.168.3.97 255.255.255.224</w:t>
            </w:r>
          </w:p>
          <w:p w14:paraId="0F26B9F8" w14:textId="77777777" w:rsidR="004531F6" w:rsidRDefault="004531F6" w:rsidP="00E5176F">
            <w:pPr>
              <w:pStyle w:val="Nidungvnbn"/>
              <w:jc w:val="left"/>
            </w:pPr>
            <w:r>
              <w:t>ip nat inside</w:t>
            </w:r>
          </w:p>
          <w:p w14:paraId="5BB90861" w14:textId="77777777" w:rsidR="004531F6" w:rsidRDefault="004531F6" w:rsidP="00E5176F">
            <w:pPr>
              <w:pStyle w:val="Nidungvnbn"/>
              <w:jc w:val="left"/>
            </w:pPr>
            <w:r>
              <w:t>!</w:t>
            </w:r>
          </w:p>
          <w:p w14:paraId="64834E4C" w14:textId="77777777" w:rsidR="004531F6" w:rsidRDefault="004531F6" w:rsidP="00E5176F">
            <w:pPr>
              <w:pStyle w:val="Nidungvnbn"/>
              <w:jc w:val="left"/>
            </w:pPr>
            <w:r>
              <w:t>interface GigabitEthernet0/0/0.5</w:t>
            </w:r>
          </w:p>
          <w:p w14:paraId="1C5FAA61" w14:textId="77777777" w:rsidR="004531F6" w:rsidRDefault="004531F6" w:rsidP="00E5176F">
            <w:pPr>
              <w:pStyle w:val="Nidungvnbn"/>
              <w:jc w:val="left"/>
            </w:pPr>
            <w:r>
              <w:t>encapsulation dot1Q 5</w:t>
            </w:r>
          </w:p>
          <w:p w14:paraId="1D180CE1" w14:textId="77777777" w:rsidR="004531F6" w:rsidRDefault="004531F6" w:rsidP="00E5176F">
            <w:pPr>
              <w:pStyle w:val="Nidungvnbn"/>
              <w:jc w:val="left"/>
            </w:pPr>
            <w:r>
              <w:t>ip address 192.168.3.129 255.255.255.224</w:t>
            </w:r>
          </w:p>
          <w:p w14:paraId="3EB2CBB6" w14:textId="77777777" w:rsidR="004531F6" w:rsidRDefault="004531F6" w:rsidP="00E5176F">
            <w:pPr>
              <w:pStyle w:val="Nidungvnbn"/>
              <w:jc w:val="left"/>
            </w:pPr>
            <w:r>
              <w:t>ip nat inside</w:t>
            </w:r>
          </w:p>
          <w:p w14:paraId="6C3DD2E4" w14:textId="77777777" w:rsidR="004531F6" w:rsidRDefault="004531F6" w:rsidP="00E5176F">
            <w:pPr>
              <w:pStyle w:val="Nidungvnbn"/>
              <w:jc w:val="left"/>
            </w:pPr>
            <w:r>
              <w:t>!</w:t>
            </w:r>
          </w:p>
          <w:p w14:paraId="1AD06380" w14:textId="77777777" w:rsidR="004531F6" w:rsidRDefault="004531F6" w:rsidP="00E5176F">
            <w:pPr>
              <w:pStyle w:val="Nidungvnbn"/>
              <w:jc w:val="left"/>
            </w:pPr>
            <w:r>
              <w:t>interface GigabitEthernet0/0/0.11</w:t>
            </w:r>
          </w:p>
          <w:p w14:paraId="4785E3EA" w14:textId="77777777" w:rsidR="004531F6" w:rsidRDefault="004531F6" w:rsidP="00E5176F">
            <w:pPr>
              <w:pStyle w:val="Nidungvnbn"/>
              <w:jc w:val="left"/>
            </w:pPr>
            <w:r>
              <w:t>encapsulation dot1Q 11</w:t>
            </w:r>
          </w:p>
          <w:p w14:paraId="76856D9C" w14:textId="77777777" w:rsidR="004531F6" w:rsidRDefault="004531F6" w:rsidP="00E5176F">
            <w:pPr>
              <w:pStyle w:val="Nidungvnbn"/>
              <w:jc w:val="left"/>
            </w:pPr>
            <w:r>
              <w:t>ip address 192.168.11.1 255.255.255.0</w:t>
            </w:r>
          </w:p>
          <w:p w14:paraId="77CADF32" w14:textId="77777777" w:rsidR="004531F6" w:rsidRDefault="004531F6" w:rsidP="00E5176F">
            <w:pPr>
              <w:pStyle w:val="Nidungvnbn"/>
              <w:jc w:val="left"/>
            </w:pPr>
            <w:r>
              <w:t>ip access-group deny_khach in</w:t>
            </w:r>
          </w:p>
          <w:p w14:paraId="3CE1862A" w14:textId="77777777" w:rsidR="004531F6" w:rsidRDefault="004531F6" w:rsidP="00E5176F">
            <w:pPr>
              <w:pStyle w:val="Nidungvnbn"/>
              <w:jc w:val="left"/>
            </w:pPr>
            <w:r>
              <w:t>ip nat inside</w:t>
            </w:r>
          </w:p>
          <w:p w14:paraId="6341B392" w14:textId="5E95CA6B" w:rsidR="004531F6" w:rsidRDefault="004531F6" w:rsidP="00E5176F">
            <w:pPr>
              <w:pStyle w:val="Nidungvnbn"/>
              <w:jc w:val="left"/>
            </w:pPr>
            <w:r>
              <w:t>!</w:t>
            </w:r>
          </w:p>
          <w:p w14:paraId="6A92D43C" w14:textId="77777777" w:rsidR="004531F6" w:rsidRDefault="004531F6" w:rsidP="00E5176F">
            <w:pPr>
              <w:pStyle w:val="Nidungvnbn"/>
              <w:jc w:val="left"/>
            </w:pPr>
            <w:r>
              <w:t>interface Serial0/1/0</w:t>
            </w:r>
          </w:p>
          <w:p w14:paraId="1DE4E6BA" w14:textId="77777777" w:rsidR="004531F6" w:rsidRDefault="004531F6" w:rsidP="00E5176F">
            <w:pPr>
              <w:pStyle w:val="Nidungvnbn"/>
              <w:jc w:val="left"/>
            </w:pPr>
            <w:r>
              <w:t>ip address 11.11.11.2 255.255.0.0</w:t>
            </w:r>
          </w:p>
          <w:p w14:paraId="71743ABE" w14:textId="77777777" w:rsidR="004531F6" w:rsidRDefault="004531F6" w:rsidP="00E5176F">
            <w:pPr>
              <w:pStyle w:val="Nidungvnbn"/>
              <w:jc w:val="left"/>
            </w:pPr>
            <w:r>
              <w:t>ip nat outside</w:t>
            </w:r>
          </w:p>
          <w:p w14:paraId="12FE8EAD" w14:textId="77777777" w:rsidR="004531F6" w:rsidRDefault="004531F6" w:rsidP="00E5176F">
            <w:pPr>
              <w:pStyle w:val="Nidungvnbn"/>
              <w:jc w:val="left"/>
            </w:pPr>
            <w:r>
              <w:t>clock rate 2000000</w:t>
            </w:r>
          </w:p>
          <w:p w14:paraId="4AB43BDE" w14:textId="77777777" w:rsidR="004531F6" w:rsidRDefault="004531F6" w:rsidP="00E5176F">
            <w:pPr>
              <w:pStyle w:val="Nidungvnbn"/>
              <w:jc w:val="left"/>
            </w:pPr>
            <w:r>
              <w:t>crypto map mymap</w:t>
            </w:r>
          </w:p>
          <w:p w14:paraId="3A52A692" w14:textId="6D2247F7" w:rsidR="004531F6" w:rsidRDefault="004531F6" w:rsidP="00E5176F">
            <w:pPr>
              <w:pStyle w:val="Nidungvnbn"/>
              <w:jc w:val="left"/>
            </w:pPr>
            <w:r>
              <w:t>!</w:t>
            </w:r>
          </w:p>
          <w:p w14:paraId="0FCCFE8B" w14:textId="77777777" w:rsidR="004531F6" w:rsidRDefault="004531F6" w:rsidP="00E5176F">
            <w:pPr>
              <w:pStyle w:val="Nidungvnbn"/>
              <w:jc w:val="left"/>
            </w:pPr>
            <w:r>
              <w:t>ip nat inside source list NAT interface Serial0/1/0 overload</w:t>
            </w:r>
          </w:p>
          <w:p w14:paraId="464DC342" w14:textId="77777777" w:rsidR="004531F6" w:rsidRDefault="004531F6" w:rsidP="00E5176F">
            <w:pPr>
              <w:pStyle w:val="Nidungvnbn"/>
              <w:jc w:val="left"/>
            </w:pPr>
            <w:r>
              <w:lastRenderedPageBreak/>
              <w:t>ip classless</w:t>
            </w:r>
          </w:p>
          <w:p w14:paraId="30488DA0" w14:textId="77777777" w:rsidR="004531F6" w:rsidRDefault="004531F6" w:rsidP="00E5176F">
            <w:pPr>
              <w:pStyle w:val="Nidungvnbn"/>
              <w:jc w:val="left"/>
            </w:pPr>
            <w:r>
              <w:t xml:space="preserve">ip route 0.0.0.0 0.0.0.0 Serial0/1/0 </w:t>
            </w:r>
          </w:p>
          <w:p w14:paraId="6A6DF403" w14:textId="77777777" w:rsidR="004531F6" w:rsidRDefault="004531F6" w:rsidP="00E5176F">
            <w:pPr>
              <w:pStyle w:val="Nidungvnbn"/>
              <w:jc w:val="left"/>
            </w:pPr>
            <w:r>
              <w:t>!</w:t>
            </w:r>
          </w:p>
          <w:p w14:paraId="33805838" w14:textId="5AE065BB" w:rsidR="004531F6" w:rsidRDefault="004531F6" w:rsidP="00E5176F">
            <w:pPr>
              <w:pStyle w:val="Nidungvnbn"/>
              <w:jc w:val="left"/>
            </w:pPr>
            <w:r>
              <w:t>ip flow-export version 9</w:t>
            </w:r>
          </w:p>
          <w:p w14:paraId="5DC520E7" w14:textId="77777777" w:rsidR="004531F6" w:rsidRDefault="004531F6" w:rsidP="00E5176F">
            <w:pPr>
              <w:pStyle w:val="Nidungvnbn"/>
              <w:jc w:val="left"/>
            </w:pPr>
            <w:r>
              <w:t>!</w:t>
            </w:r>
          </w:p>
          <w:p w14:paraId="6E8C1F79" w14:textId="77777777" w:rsidR="004531F6" w:rsidRDefault="004531F6" w:rsidP="00E5176F">
            <w:pPr>
              <w:pStyle w:val="Nidungvnbn"/>
              <w:jc w:val="left"/>
            </w:pPr>
            <w:r>
              <w:t>access-list 100 permit ip 192.168.0.0 0.0.255.255 192.168.0.0 0.0.255.255</w:t>
            </w:r>
          </w:p>
          <w:p w14:paraId="10A051D5" w14:textId="77777777" w:rsidR="004531F6" w:rsidRDefault="004531F6" w:rsidP="00E5176F">
            <w:pPr>
              <w:pStyle w:val="Nidungvnbn"/>
              <w:jc w:val="left"/>
            </w:pPr>
            <w:r>
              <w:t>ip access-list extended NAT</w:t>
            </w:r>
          </w:p>
          <w:p w14:paraId="71700901" w14:textId="77777777" w:rsidR="004531F6" w:rsidRDefault="004531F6" w:rsidP="00E5176F">
            <w:pPr>
              <w:pStyle w:val="Nidungvnbn"/>
              <w:jc w:val="left"/>
            </w:pPr>
            <w:r>
              <w:t>deny ip 192.168.0.0 0.0.255.255 192.168.0.0 0.0.255.255</w:t>
            </w:r>
          </w:p>
          <w:p w14:paraId="72166724" w14:textId="77777777" w:rsidR="004531F6" w:rsidRDefault="004531F6" w:rsidP="00E5176F">
            <w:pPr>
              <w:pStyle w:val="Nidungvnbn"/>
              <w:jc w:val="left"/>
            </w:pPr>
            <w:r>
              <w:t>permit ip 192.168.0.0 0.0.255.255 any</w:t>
            </w:r>
          </w:p>
          <w:p w14:paraId="607FD2FA" w14:textId="77777777" w:rsidR="004531F6" w:rsidRDefault="004531F6" w:rsidP="00E5176F">
            <w:pPr>
              <w:pStyle w:val="Nidungvnbn"/>
              <w:jc w:val="left"/>
            </w:pPr>
            <w:r>
              <w:t>ip access-list extended deny_khach</w:t>
            </w:r>
          </w:p>
          <w:p w14:paraId="22CDA740" w14:textId="77777777" w:rsidR="004531F6" w:rsidRDefault="004531F6" w:rsidP="00E5176F">
            <w:pPr>
              <w:pStyle w:val="Nidungvnbn"/>
              <w:jc w:val="left"/>
            </w:pPr>
            <w:r>
              <w:t>deny ip 192.168.11.0 0.0.0.255 192.168.1.0 0.0.0.255</w:t>
            </w:r>
          </w:p>
          <w:p w14:paraId="46960157" w14:textId="77777777" w:rsidR="004531F6" w:rsidRDefault="004531F6" w:rsidP="00E5176F">
            <w:pPr>
              <w:pStyle w:val="Nidungvnbn"/>
              <w:jc w:val="left"/>
            </w:pPr>
            <w:r>
              <w:t>deny ip 192.168.11.0 0.0.0.255 192.168.2.0 0.0.0.255</w:t>
            </w:r>
          </w:p>
          <w:p w14:paraId="03BE3E33" w14:textId="77777777" w:rsidR="004531F6" w:rsidRDefault="004531F6" w:rsidP="00E5176F">
            <w:pPr>
              <w:pStyle w:val="Nidungvnbn"/>
              <w:jc w:val="left"/>
            </w:pPr>
            <w:r>
              <w:t>deny ip 192.168.11.0 0.0.0.255 192.168.3.0 0.0.0.255</w:t>
            </w:r>
          </w:p>
          <w:p w14:paraId="3464EAF7" w14:textId="77777777" w:rsidR="004531F6" w:rsidRDefault="004531F6" w:rsidP="00E5176F">
            <w:pPr>
              <w:pStyle w:val="Nidungvnbn"/>
              <w:jc w:val="left"/>
            </w:pPr>
            <w:r>
              <w:t>permit ip 192.168.11.0 0.0.0.255 any</w:t>
            </w:r>
          </w:p>
          <w:p w14:paraId="1E96E7AA" w14:textId="77777777" w:rsidR="004531F6" w:rsidRDefault="004531F6" w:rsidP="00E5176F">
            <w:pPr>
              <w:pStyle w:val="Nidungvnbn"/>
              <w:jc w:val="left"/>
            </w:pPr>
            <w:r>
              <w:t>!</w:t>
            </w:r>
          </w:p>
          <w:p w14:paraId="1E087250" w14:textId="77777777" w:rsidR="004531F6" w:rsidRDefault="004531F6" w:rsidP="00E5176F">
            <w:pPr>
              <w:pStyle w:val="Nidungvnbn"/>
              <w:jc w:val="left"/>
            </w:pPr>
            <w:r>
              <w:t>line vty 0 4</w:t>
            </w:r>
          </w:p>
          <w:p w14:paraId="45162062" w14:textId="77777777" w:rsidR="004531F6" w:rsidRDefault="004531F6" w:rsidP="00E5176F">
            <w:pPr>
              <w:pStyle w:val="Nidungvnbn"/>
              <w:jc w:val="left"/>
            </w:pPr>
            <w:r>
              <w:t>login local</w:t>
            </w:r>
          </w:p>
          <w:p w14:paraId="7CE527B7" w14:textId="77777777" w:rsidR="004531F6" w:rsidRDefault="004531F6" w:rsidP="00E5176F">
            <w:pPr>
              <w:pStyle w:val="Nidungvnbn"/>
              <w:jc w:val="left"/>
            </w:pPr>
            <w:r>
              <w:t>transport input ssh</w:t>
            </w:r>
          </w:p>
          <w:p w14:paraId="7E3188B2" w14:textId="77777777" w:rsidR="004531F6" w:rsidRDefault="004531F6" w:rsidP="00E5176F">
            <w:pPr>
              <w:pStyle w:val="Nidungvnbn"/>
              <w:jc w:val="left"/>
            </w:pPr>
            <w:r>
              <w:t>line vty 5 15</w:t>
            </w:r>
          </w:p>
          <w:p w14:paraId="4D560030" w14:textId="77777777" w:rsidR="004531F6" w:rsidRDefault="004531F6" w:rsidP="00E5176F">
            <w:pPr>
              <w:pStyle w:val="Nidungvnbn"/>
              <w:jc w:val="left"/>
            </w:pPr>
            <w:r>
              <w:t>login local</w:t>
            </w:r>
          </w:p>
          <w:p w14:paraId="7751FE16" w14:textId="77777777" w:rsidR="004531F6" w:rsidRDefault="004531F6" w:rsidP="00E5176F">
            <w:pPr>
              <w:pStyle w:val="Nidungvnbn"/>
              <w:jc w:val="left"/>
            </w:pPr>
            <w:r>
              <w:t>transport input ssh</w:t>
            </w:r>
          </w:p>
          <w:p w14:paraId="1F8D8B3A" w14:textId="77777777" w:rsidR="004531F6" w:rsidRDefault="004531F6" w:rsidP="00E5176F">
            <w:pPr>
              <w:pStyle w:val="Nidungvnbn"/>
              <w:jc w:val="left"/>
            </w:pPr>
            <w:r>
              <w:t>!</w:t>
            </w:r>
          </w:p>
          <w:p w14:paraId="3C123DE0" w14:textId="0F31D781" w:rsidR="00F84261" w:rsidRDefault="004531F6" w:rsidP="00E5176F">
            <w:pPr>
              <w:pStyle w:val="Nidungvnbn"/>
              <w:jc w:val="left"/>
            </w:pPr>
            <w:r>
              <w:lastRenderedPageBreak/>
              <w:t>end</w:t>
            </w:r>
          </w:p>
        </w:tc>
      </w:tr>
      <w:tr w:rsidR="00F84261" w14:paraId="3F3A2EF2" w14:textId="77777777" w:rsidTr="00373641">
        <w:trPr>
          <w:trHeight w:val="297"/>
          <w:jc w:val="center"/>
        </w:trPr>
        <w:tc>
          <w:tcPr>
            <w:tcW w:w="2250" w:type="dxa"/>
          </w:tcPr>
          <w:p w14:paraId="59293DF2" w14:textId="2F85CDC5" w:rsidR="00F84261" w:rsidRPr="00715975" w:rsidRDefault="00A67509" w:rsidP="00E5176F">
            <w:pPr>
              <w:pStyle w:val="Nidungvnbn"/>
              <w:jc w:val="left"/>
            </w:pPr>
            <w:r w:rsidRPr="00715975">
              <w:lastRenderedPageBreak/>
              <w:t>SwitchQ7</w:t>
            </w:r>
          </w:p>
        </w:tc>
        <w:tc>
          <w:tcPr>
            <w:tcW w:w="5400" w:type="dxa"/>
          </w:tcPr>
          <w:p w14:paraId="123FF230" w14:textId="77777777" w:rsidR="00A67509" w:rsidRDefault="00A67509" w:rsidP="00E5176F">
            <w:pPr>
              <w:pStyle w:val="Nidungvnbn"/>
              <w:jc w:val="left"/>
            </w:pPr>
            <w:r>
              <w:t>spanning-tree mode rapid-pvst</w:t>
            </w:r>
          </w:p>
          <w:p w14:paraId="3A3AE1B9" w14:textId="77777777" w:rsidR="00A67509" w:rsidRDefault="00A67509" w:rsidP="00E5176F">
            <w:pPr>
              <w:pStyle w:val="Nidungvnbn"/>
              <w:jc w:val="left"/>
            </w:pPr>
            <w:r>
              <w:t>spanning-tree extend system-id</w:t>
            </w:r>
          </w:p>
          <w:p w14:paraId="7FF23837" w14:textId="77777777" w:rsidR="00A67509" w:rsidRDefault="00A67509" w:rsidP="00E5176F">
            <w:pPr>
              <w:pStyle w:val="Nidungvnbn"/>
              <w:jc w:val="left"/>
            </w:pPr>
            <w:r>
              <w:t>!</w:t>
            </w:r>
          </w:p>
          <w:p w14:paraId="0A639729" w14:textId="77777777" w:rsidR="00A67509" w:rsidRDefault="00A67509" w:rsidP="00E5176F">
            <w:pPr>
              <w:pStyle w:val="Nidungvnbn"/>
              <w:jc w:val="left"/>
            </w:pPr>
            <w:r>
              <w:t>interface FastEthernet0/1</w:t>
            </w:r>
          </w:p>
          <w:p w14:paraId="29AAB911" w14:textId="77777777" w:rsidR="00A67509" w:rsidRDefault="00A67509" w:rsidP="00E5176F">
            <w:pPr>
              <w:pStyle w:val="Nidungvnbn"/>
              <w:jc w:val="left"/>
            </w:pPr>
            <w:r>
              <w:t>switchport mode access</w:t>
            </w:r>
          </w:p>
          <w:p w14:paraId="158A8B5C" w14:textId="77777777" w:rsidR="00A67509" w:rsidRDefault="00A67509" w:rsidP="00E5176F">
            <w:pPr>
              <w:pStyle w:val="Nidungvnbn"/>
              <w:jc w:val="left"/>
            </w:pPr>
            <w:r>
              <w:t>spanning-tree portfast</w:t>
            </w:r>
          </w:p>
          <w:p w14:paraId="7F10F527" w14:textId="77777777" w:rsidR="00A67509" w:rsidRDefault="00A67509" w:rsidP="00E5176F">
            <w:pPr>
              <w:pStyle w:val="Nidungvnbn"/>
              <w:jc w:val="left"/>
            </w:pPr>
            <w:r>
              <w:t>spanning-tree bpduguard enable</w:t>
            </w:r>
          </w:p>
          <w:p w14:paraId="4899C3DE" w14:textId="77777777" w:rsidR="00A67509" w:rsidRDefault="00A67509" w:rsidP="00E5176F">
            <w:pPr>
              <w:pStyle w:val="Nidungvnbn"/>
              <w:jc w:val="left"/>
            </w:pPr>
            <w:r>
              <w:t>!</w:t>
            </w:r>
          </w:p>
          <w:p w14:paraId="4DFBE84D" w14:textId="77777777" w:rsidR="00A67509" w:rsidRDefault="00A67509" w:rsidP="00E5176F">
            <w:pPr>
              <w:pStyle w:val="Nidungvnbn"/>
              <w:jc w:val="left"/>
            </w:pPr>
            <w:r>
              <w:t>interface FastEthernet0/2</w:t>
            </w:r>
          </w:p>
          <w:p w14:paraId="540BA4D8" w14:textId="77777777" w:rsidR="00A67509" w:rsidRDefault="00A67509" w:rsidP="00E5176F">
            <w:pPr>
              <w:pStyle w:val="Nidungvnbn"/>
              <w:jc w:val="left"/>
            </w:pPr>
            <w:r>
              <w:t>switchport mode access</w:t>
            </w:r>
          </w:p>
          <w:p w14:paraId="5DBFC843" w14:textId="77777777" w:rsidR="00A67509" w:rsidRDefault="00A67509" w:rsidP="00E5176F">
            <w:pPr>
              <w:pStyle w:val="Nidungvnbn"/>
              <w:jc w:val="left"/>
            </w:pPr>
            <w:r>
              <w:t>spanning-tree portfast</w:t>
            </w:r>
          </w:p>
          <w:p w14:paraId="21728B5B" w14:textId="77777777" w:rsidR="00A67509" w:rsidRDefault="00A67509" w:rsidP="00E5176F">
            <w:pPr>
              <w:pStyle w:val="Nidungvnbn"/>
              <w:jc w:val="left"/>
            </w:pPr>
            <w:r>
              <w:t>spanning-tree bpduguard enable</w:t>
            </w:r>
          </w:p>
          <w:p w14:paraId="4258F3CE" w14:textId="77777777" w:rsidR="00A67509" w:rsidRDefault="00A67509" w:rsidP="00E5176F">
            <w:pPr>
              <w:pStyle w:val="Nidungvnbn"/>
              <w:jc w:val="left"/>
            </w:pPr>
            <w:r>
              <w:t>!</w:t>
            </w:r>
          </w:p>
          <w:p w14:paraId="698E0631" w14:textId="77777777" w:rsidR="00A67509" w:rsidRDefault="00A67509" w:rsidP="00E5176F">
            <w:pPr>
              <w:pStyle w:val="Nidungvnbn"/>
              <w:jc w:val="left"/>
            </w:pPr>
            <w:r>
              <w:t>interface FastEthernet0/3</w:t>
            </w:r>
          </w:p>
          <w:p w14:paraId="08907646" w14:textId="77777777" w:rsidR="00A67509" w:rsidRDefault="00A67509" w:rsidP="00E5176F">
            <w:pPr>
              <w:pStyle w:val="Nidungvnbn"/>
              <w:jc w:val="left"/>
            </w:pPr>
            <w:r>
              <w:t>switchport access vlan 3</w:t>
            </w:r>
          </w:p>
          <w:p w14:paraId="29160132" w14:textId="77777777" w:rsidR="00A67509" w:rsidRDefault="00A67509" w:rsidP="00E5176F">
            <w:pPr>
              <w:pStyle w:val="Nidungvnbn"/>
              <w:jc w:val="left"/>
            </w:pPr>
            <w:r>
              <w:t>switchport mode access</w:t>
            </w:r>
          </w:p>
          <w:p w14:paraId="4C38A39F" w14:textId="77777777" w:rsidR="00A67509" w:rsidRDefault="00A67509" w:rsidP="00E5176F">
            <w:pPr>
              <w:pStyle w:val="Nidungvnbn"/>
              <w:jc w:val="left"/>
            </w:pPr>
            <w:r>
              <w:t>spanning-tree portfast</w:t>
            </w:r>
          </w:p>
          <w:p w14:paraId="33E9D70A" w14:textId="77777777" w:rsidR="00A67509" w:rsidRDefault="00A67509" w:rsidP="00E5176F">
            <w:pPr>
              <w:pStyle w:val="Nidungvnbn"/>
              <w:jc w:val="left"/>
            </w:pPr>
            <w:r>
              <w:t>spanning-tree bpduguard enable</w:t>
            </w:r>
          </w:p>
          <w:p w14:paraId="2CEB7107" w14:textId="77777777" w:rsidR="00A67509" w:rsidRDefault="00A67509" w:rsidP="00E5176F">
            <w:pPr>
              <w:pStyle w:val="Nidungvnbn"/>
              <w:jc w:val="left"/>
            </w:pPr>
            <w:r>
              <w:t>!</w:t>
            </w:r>
          </w:p>
          <w:p w14:paraId="5F5BDD94" w14:textId="77777777" w:rsidR="00A67509" w:rsidRDefault="00A67509" w:rsidP="00E5176F">
            <w:pPr>
              <w:pStyle w:val="Nidungvnbn"/>
              <w:jc w:val="left"/>
            </w:pPr>
            <w:r>
              <w:t>interface FastEthernet0/4</w:t>
            </w:r>
          </w:p>
          <w:p w14:paraId="62504DE8" w14:textId="77777777" w:rsidR="00A67509" w:rsidRDefault="00A67509" w:rsidP="00E5176F">
            <w:pPr>
              <w:pStyle w:val="Nidungvnbn"/>
              <w:jc w:val="left"/>
            </w:pPr>
            <w:r>
              <w:t>switchport access vlan 3</w:t>
            </w:r>
          </w:p>
          <w:p w14:paraId="3DC9A0A3" w14:textId="77777777" w:rsidR="00A67509" w:rsidRDefault="00A67509" w:rsidP="00E5176F">
            <w:pPr>
              <w:pStyle w:val="Nidungvnbn"/>
              <w:jc w:val="left"/>
            </w:pPr>
            <w:r>
              <w:t>switchport mode access</w:t>
            </w:r>
          </w:p>
          <w:p w14:paraId="7B246182" w14:textId="77777777" w:rsidR="00A67509" w:rsidRDefault="00A67509" w:rsidP="00E5176F">
            <w:pPr>
              <w:pStyle w:val="Nidungvnbn"/>
              <w:jc w:val="left"/>
            </w:pPr>
            <w:r>
              <w:t>spanning-tree portfast</w:t>
            </w:r>
          </w:p>
          <w:p w14:paraId="3DBD9F54" w14:textId="77777777" w:rsidR="00A67509" w:rsidRDefault="00A67509" w:rsidP="00E5176F">
            <w:pPr>
              <w:pStyle w:val="Nidungvnbn"/>
              <w:jc w:val="left"/>
            </w:pPr>
            <w:r>
              <w:t>spanning-tree bpduguard enable</w:t>
            </w:r>
          </w:p>
          <w:p w14:paraId="2E9630F5" w14:textId="77777777" w:rsidR="00A67509" w:rsidRDefault="00A67509" w:rsidP="00E5176F">
            <w:pPr>
              <w:pStyle w:val="Nidungvnbn"/>
              <w:jc w:val="left"/>
            </w:pPr>
            <w:r>
              <w:t>!</w:t>
            </w:r>
          </w:p>
          <w:p w14:paraId="52E0FFDE" w14:textId="77777777" w:rsidR="00A67509" w:rsidRDefault="00A67509" w:rsidP="00E5176F">
            <w:pPr>
              <w:pStyle w:val="Nidungvnbn"/>
              <w:jc w:val="left"/>
            </w:pPr>
            <w:r>
              <w:t>interface FastEthernet0/5</w:t>
            </w:r>
          </w:p>
          <w:p w14:paraId="1CC4D1D3" w14:textId="77777777" w:rsidR="00A67509" w:rsidRDefault="00A67509" w:rsidP="00E5176F">
            <w:pPr>
              <w:pStyle w:val="Nidungvnbn"/>
              <w:jc w:val="left"/>
            </w:pPr>
            <w:r>
              <w:lastRenderedPageBreak/>
              <w:t>switchport access vlan 2</w:t>
            </w:r>
          </w:p>
          <w:p w14:paraId="45B24DE4" w14:textId="77777777" w:rsidR="00A67509" w:rsidRDefault="00A67509" w:rsidP="00E5176F">
            <w:pPr>
              <w:pStyle w:val="Nidungvnbn"/>
              <w:jc w:val="left"/>
            </w:pPr>
            <w:r>
              <w:t>switchport mode access</w:t>
            </w:r>
          </w:p>
          <w:p w14:paraId="6462ED2E" w14:textId="77777777" w:rsidR="00A67509" w:rsidRDefault="00A67509" w:rsidP="00E5176F">
            <w:pPr>
              <w:pStyle w:val="Nidungvnbn"/>
              <w:jc w:val="left"/>
            </w:pPr>
            <w:r>
              <w:t>spanning-tree portfast</w:t>
            </w:r>
          </w:p>
          <w:p w14:paraId="4231F73F" w14:textId="77777777" w:rsidR="00A67509" w:rsidRDefault="00A67509" w:rsidP="00E5176F">
            <w:pPr>
              <w:pStyle w:val="Nidungvnbn"/>
              <w:jc w:val="left"/>
            </w:pPr>
            <w:r>
              <w:t>spanning-tree bpduguard enable</w:t>
            </w:r>
          </w:p>
          <w:p w14:paraId="11E6F731" w14:textId="77777777" w:rsidR="00A67509" w:rsidRDefault="00A67509" w:rsidP="00E5176F">
            <w:pPr>
              <w:pStyle w:val="Nidungvnbn"/>
              <w:jc w:val="left"/>
            </w:pPr>
            <w:r>
              <w:t>!</w:t>
            </w:r>
          </w:p>
          <w:p w14:paraId="64A5DB54" w14:textId="77777777" w:rsidR="00A67509" w:rsidRDefault="00A67509" w:rsidP="00E5176F">
            <w:pPr>
              <w:pStyle w:val="Nidungvnbn"/>
              <w:jc w:val="left"/>
            </w:pPr>
            <w:r>
              <w:t>interface FastEthernet0/6</w:t>
            </w:r>
          </w:p>
          <w:p w14:paraId="49DC1F20" w14:textId="77777777" w:rsidR="00A67509" w:rsidRDefault="00A67509" w:rsidP="00E5176F">
            <w:pPr>
              <w:pStyle w:val="Nidungvnbn"/>
              <w:jc w:val="left"/>
            </w:pPr>
            <w:r>
              <w:t>switchport access vlan 4</w:t>
            </w:r>
          </w:p>
          <w:p w14:paraId="1CA2E0E6" w14:textId="77777777" w:rsidR="00A67509" w:rsidRDefault="00A67509" w:rsidP="00E5176F">
            <w:pPr>
              <w:pStyle w:val="Nidungvnbn"/>
              <w:jc w:val="left"/>
            </w:pPr>
            <w:r>
              <w:t>switchport mode access</w:t>
            </w:r>
          </w:p>
          <w:p w14:paraId="2F9A9BF7" w14:textId="77777777" w:rsidR="00A67509" w:rsidRDefault="00A67509" w:rsidP="00E5176F">
            <w:pPr>
              <w:pStyle w:val="Nidungvnbn"/>
              <w:jc w:val="left"/>
            </w:pPr>
            <w:r>
              <w:t>spanning-tree portfast</w:t>
            </w:r>
          </w:p>
          <w:p w14:paraId="595E2659" w14:textId="77777777" w:rsidR="00A67509" w:rsidRDefault="00A67509" w:rsidP="00E5176F">
            <w:pPr>
              <w:pStyle w:val="Nidungvnbn"/>
              <w:jc w:val="left"/>
            </w:pPr>
            <w:r>
              <w:t>spanning-tree bpduguard enable</w:t>
            </w:r>
          </w:p>
          <w:p w14:paraId="0BF21973" w14:textId="77777777" w:rsidR="00A67509" w:rsidRDefault="00A67509" w:rsidP="00E5176F">
            <w:pPr>
              <w:pStyle w:val="Nidungvnbn"/>
              <w:jc w:val="left"/>
            </w:pPr>
            <w:r>
              <w:t>!</w:t>
            </w:r>
          </w:p>
          <w:p w14:paraId="61C70094" w14:textId="77777777" w:rsidR="00A67509" w:rsidRDefault="00A67509" w:rsidP="00E5176F">
            <w:pPr>
              <w:pStyle w:val="Nidungvnbn"/>
              <w:jc w:val="left"/>
            </w:pPr>
            <w:r>
              <w:t>interface FastEthernet0/7</w:t>
            </w:r>
          </w:p>
          <w:p w14:paraId="2A6E29A0" w14:textId="77777777" w:rsidR="00A67509" w:rsidRDefault="00A67509" w:rsidP="00E5176F">
            <w:pPr>
              <w:pStyle w:val="Nidungvnbn"/>
              <w:jc w:val="left"/>
            </w:pPr>
            <w:r>
              <w:t>switchport access vlan 5</w:t>
            </w:r>
          </w:p>
          <w:p w14:paraId="5F3F9C44" w14:textId="77777777" w:rsidR="00A67509" w:rsidRDefault="00A67509" w:rsidP="00E5176F">
            <w:pPr>
              <w:pStyle w:val="Nidungvnbn"/>
              <w:jc w:val="left"/>
            </w:pPr>
            <w:r>
              <w:t>switchport mode access</w:t>
            </w:r>
          </w:p>
          <w:p w14:paraId="265ABEF0" w14:textId="77777777" w:rsidR="00A67509" w:rsidRDefault="00A67509" w:rsidP="00E5176F">
            <w:pPr>
              <w:pStyle w:val="Nidungvnbn"/>
              <w:jc w:val="left"/>
            </w:pPr>
            <w:r>
              <w:t>spanning-tree portfast</w:t>
            </w:r>
          </w:p>
          <w:p w14:paraId="025BB5B0" w14:textId="77777777" w:rsidR="00A67509" w:rsidRDefault="00A67509" w:rsidP="00E5176F">
            <w:pPr>
              <w:pStyle w:val="Nidungvnbn"/>
              <w:jc w:val="left"/>
            </w:pPr>
            <w:r>
              <w:t>spanning-tree bpduguard enable</w:t>
            </w:r>
          </w:p>
          <w:p w14:paraId="1355D2C5" w14:textId="77777777" w:rsidR="00A67509" w:rsidRDefault="00A67509" w:rsidP="00E5176F">
            <w:pPr>
              <w:pStyle w:val="Nidungvnbn"/>
              <w:jc w:val="left"/>
            </w:pPr>
            <w:r>
              <w:t>!</w:t>
            </w:r>
          </w:p>
          <w:p w14:paraId="5E837B07" w14:textId="77777777" w:rsidR="00A67509" w:rsidRDefault="00A67509" w:rsidP="00E5176F">
            <w:pPr>
              <w:pStyle w:val="Nidungvnbn"/>
              <w:jc w:val="left"/>
            </w:pPr>
            <w:r>
              <w:t>interface FastEthernet0/8</w:t>
            </w:r>
          </w:p>
          <w:p w14:paraId="75139382" w14:textId="77777777" w:rsidR="00A67509" w:rsidRDefault="00A67509" w:rsidP="00E5176F">
            <w:pPr>
              <w:pStyle w:val="Nidungvnbn"/>
              <w:jc w:val="left"/>
            </w:pPr>
            <w:r>
              <w:t>switchport access vlan 8</w:t>
            </w:r>
          </w:p>
          <w:p w14:paraId="0B0EC583" w14:textId="77777777" w:rsidR="00A67509" w:rsidRDefault="00A67509" w:rsidP="00E5176F">
            <w:pPr>
              <w:pStyle w:val="Nidungvnbn"/>
              <w:jc w:val="left"/>
            </w:pPr>
            <w:r>
              <w:t>switchport mode access</w:t>
            </w:r>
          </w:p>
          <w:p w14:paraId="50BBD9A0" w14:textId="77777777" w:rsidR="00A67509" w:rsidRDefault="00A67509" w:rsidP="00E5176F">
            <w:pPr>
              <w:pStyle w:val="Nidungvnbn"/>
              <w:jc w:val="left"/>
            </w:pPr>
            <w:r>
              <w:t>spanning-tree portfast</w:t>
            </w:r>
          </w:p>
          <w:p w14:paraId="5198C151" w14:textId="77777777" w:rsidR="00A67509" w:rsidRDefault="00A67509" w:rsidP="00E5176F">
            <w:pPr>
              <w:pStyle w:val="Nidungvnbn"/>
              <w:jc w:val="left"/>
            </w:pPr>
            <w:r>
              <w:t>spanning-tree bpduguard enable</w:t>
            </w:r>
          </w:p>
          <w:p w14:paraId="6C3D135E" w14:textId="77777777" w:rsidR="00A67509" w:rsidRDefault="00A67509" w:rsidP="00E5176F">
            <w:pPr>
              <w:pStyle w:val="Nidungvnbn"/>
              <w:jc w:val="left"/>
            </w:pPr>
            <w:r>
              <w:t>!</w:t>
            </w:r>
          </w:p>
          <w:p w14:paraId="7E1D0045" w14:textId="77777777" w:rsidR="00A67509" w:rsidRDefault="00A67509" w:rsidP="00E5176F">
            <w:pPr>
              <w:pStyle w:val="Nidungvnbn"/>
              <w:jc w:val="left"/>
            </w:pPr>
            <w:r>
              <w:t>interface FastEthernet0/9</w:t>
            </w:r>
          </w:p>
          <w:p w14:paraId="39A05279" w14:textId="77777777" w:rsidR="00A67509" w:rsidRDefault="00A67509" w:rsidP="00E5176F">
            <w:pPr>
              <w:pStyle w:val="Nidungvnbn"/>
              <w:jc w:val="left"/>
            </w:pPr>
            <w:r>
              <w:t>switchport access vlan 7</w:t>
            </w:r>
          </w:p>
          <w:p w14:paraId="5688CC17" w14:textId="77777777" w:rsidR="00A67509" w:rsidRDefault="00A67509" w:rsidP="00E5176F">
            <w:pPr>
              <w:pStyle w:val="Nidungvnbn"/>
              <w:jc w:val="left"/>
            </w:pPr>
            <w:r>
              <w:t>switchport mode access</w:t>
            </w:r>
          </w:p>
          <w:p w14:paraId="590A69EB" w14:textId="77777777" w:rsidR="00A67509" w:rsidRDefault="00A67509" w:rsidP="00E5176F">
            <w:pPr>
              <w:pStyle w:val="Nidungvnbn"/>
              <w:jc w:val="left"/>
            </w:pPr>
            <w:r>
              <w:t>spanning-tree portfast</w:t>
            </w:r>
          </w:p>
          <w:p w14:paraId="7F8E34DC" w14:textId="77777777" w:rsidR="00A67509" w:rsidRDefault="00A67509" w:rsidP="00E5176F">
            <w:pPr>
              <w:pStyle w:val="Nidungvnbn"/>
              <w:jc w:val="left"/>
            </w:pPr>
            <w:r>
              <w:lastRenderedPageBreak/>
              <w:t>spanning-tree bpduguard enable</w:t>
            </w:r>
          </w:p>
          <w:p w14:paraId="0D8EC99F" w14:textId="77777777" w:rsidR="00A67509" w:rsidRDefault="00A67509" w:rsidP="00E5176F">
            <w:pPr>
              <w:pStyle w:val="Nidungvnbn"/>
              <w:jc w:val="left"/>
            </w:pPr>
            <w:r>
              <w:t>!</w:t>
            </w:r>
          </w:p>
          <w:p w14:paraId="39D9893E" w14:textId="77777777" w:rsidR="00A67509" w:rsidRDefault="00A67509" w:rsidP="00E5176F">
            <w:pPr>
              <w:pStyle w:val="Nidungvnbn"/>
              <w:jc w:val="left"/>
            </w:pPr>
            <w:r>
              <w:t>interface FastEthernet0/10</w:t>
            </w:r>
          </w:p>
          <w:p w14:paraId="6972D701" w14:textId="77777777" w:rsidR="00A67509" w:rsidRDefault="00A67509" w:rsidP="00E5176F">
            <w:pPr>
              <w:pStyle w:val="Nidungvnbn"/>
              <w:jc w:val="left"/>
            </w:pPr>
            <w:r>
              <w:t>switchport access vlan 6</w:t>
            </w:r>
          </w:p>
          <w:p w14:paraId="75AF2624" w14:textId="77777777" w:rsidR="00A67509" w:rsidRDefault="00A67509" w:rsidP="00E5176F">
            <w:pPr>
              <w:pStyle w:val="Nidungvnbn"/>
              <w:jc w:val="left"/>
            </w:pPr>
            <w:r>
              <w:t>switchport mode access</w:t>
            </w:r>
          </w:p>
          <w:p w14:paraId="5B5718AE" w14:textId="77777777" w:rsidR="00A67509" w:rsidRDefault="00A67509" w:rsidP="00E5176F">
            <w:pPr>
              <w:pStyle w:val="Nidungvnbn"/>
              <w:jc w:val="left"/>
            </w:pPr>
            <w:r>
              <w:t>spanning-tree portfast</w:t>
            </w:r>
          </w:p>
          <w:p w14:paraId="375AB0BD" w14:textId="77777777" w:rsidR="00A67509" w:rsidRDefault="00A67509" w:rsidP="00E5176F">
            <w:pPr>
              <w:pStyle w:val="Nidungvnbn"/>
              <w:jc w:val="left"/>
            </w:pPr>
            <w:r>
              <w:t>spanning-tree bpduguard enable</w:t>
            </w:r>
          </w:p>
          <w:p w14:paraId="2D3B2139" w14:textId="77777777" w:rsidR="00A67509" w:rsidRDefault="00A67509" w:rsidP="00E5176F">
            <w:pPr>
              <w:pStyle w:val="Nidungvnbn"/>
              <w:jc w:val="left"/>
            </w:pPr>
            <w:r>
              <w:t>!</w:t>
            </w:r>
          </w:p>
          <w:p w14:paraId="50764406" w14:textId="77777777" w:rsidR="00A67509" w:rsidRDefault="00A67509" w:rsidP="00E5176F">
            <w:pPr>
              <w:pStyle w:val="Nidungvnbn"/>
              <w:jc w:val="left"/>
            </w:pPr>
            <w:r>
              <w:t>interface FastEthernet0/11</w:t>
            </w:r>
          </w:p>
          <w:p w14:paraId="641C7C7C" w14:textId="77777777" w:rsidR="00A67509" w:rsidRDefault="00A67509" w:rsidP="00E5176F">
            <w:pPr>
              <w:pStyle w:val="Nidungvnbn"/>
              <w:jc w:val="left"/>
            </w:pPr>
            <w:r>
              <w:t>switchport access vlan 10</w:t>
            </w:r>
          </w:p>
          <w:p w14:paraId="33E086E0" w14:textId="77777777" w:rsidR="00A67509" w:rsidRDefault="00A67509" w:rsidP="00E5176F">
            <w:pPr>
              <w:pStyle w:val="Nidungvnbn"/>
              <w:jc w:val="left"/>
            </w:pPr>
            <w:r>
              <w:t>switchport mode access</w:t>
            </w:r>
          </w:p>
          <w:p w14:paraId="47A31372" w14:textId="77777777" w:rsidR="00A67509" w:rsidRDefault="00A67509" w:rsidP="00E5176F">
            <w:pPr>
              <w:pStyle w:val="Nidungvnbn"/>
              <w:jc w:val="left"/>
            </w:pPr>
            <w:r>
              <w:t>spanning-tree portfast</w:t>
            </w:r>
          </w:p>
          <w:p w14:paraId="562DCE9C" w14:textId="77777777" w:rsidR="00A67509" w:rsidRDefault="00A67509" w:rsidP="00E5176F">
            <w:pPr>
              <w:pStyle w:val="Nidungvnbn"/>
              <w:jc w:val="left"/>
            </w:pPr>
            <w:r>
              <w:t>spanning-tree bpduguard enable</w:t>
            </w:r>
          </w:p>
          <w:p w14:paraId="365C1A7A" w14:textId="77777777" w:rsidR="00A67509" w:rsidRDefault="00A67509" w:rsidP="00E5176F">
            <w:pPr>
              <w:pStyle w:val="Nidungvnbn"/>
              <w:jc w:val="left"/>
            </w:pPr>
            <w:r>
              <w:t>!</w:t>
            </w:r>
          </w:p>
          <w:p w14:paraId="06709211" w14:textId="77777777" w:rsidR="00A67509" w:rsidRDefault="00A67509" w:rsidP="00E5176F">
            <w:pPr>
              <w:pStyle w:val="Nidungvnbn"/>
              <w:jc w:val="left"/>
            </w:pPr>
            <w:r>
              <w:t>interface FastEthernet0/12</w:t>
            </w:r>
          </w:p>
          <w:p w14:paraId="27A03E30" w14:textId="77777777" w:rsidR="00A67509" w:rsidRDefault="00A67509" w:rsidP="00E5176F">
            <w:pPr>
              <w:pStyle w:val="Nidungvnbn"/>
              <w:jc w:val="left"/>
            </w:pPr>
            <w:r>
              <w:t>switchport access vlan 9</w:t>
            </w:r>
          </w:p>
          <w:p w14:paraId="497E9120" w14:textId="77777777" w:rsidR="00A67509" w:rsidRDefault="00A67509" w:rsidP="00E5176F">
            <w:pPr>
              <w:pStyle w:val="Nidungvnbn"/>
              <w:jc w:val="left"/>
            </w:pPr>
            <w:r>
              <w:t>switchport mode access</w:t>
            </w:r>
          </w:p>
          <w:p w14:paraId="179262BA" w14:textId="77777777" w:rsidR="00A67509" w:rsidRDefault="00A67509" w:rsidP="00E5176F">
            <w:pPr>
              <w:pStyle w:val="Nidungvnbn"/>
              <w:jc w:val="left"/>
            </w:pPr>
            <w:r>
              <w:t>spanning-tree portfast</w:t>
            </w:r>
          </w:p>
          <w:p w14:paraId="65E234D6" w14:textId="77777777" w:rsidR="00A67509" w:rsidRDefault="00A67509" w:rsidP="00E5176F">
            <w:pPr>
              <w:pStyle w:val="Nidungvnbn"/>
              <w:jc w:val="left"/>
            </w:pPr>
            <w:r>
              <w:t>spanning-tree bpduguard enable</w:t>
            </w:r>
          </w:p>
          <w:p w14:paraId="3211E995" w14:textId="77777777" w:rsidR="00A67509" w:rsidRDefault="00A67509" w:rsidP="00E5176F">
            <w:pPr>
              <w:pStyle w:val="Nidungvnbn"/>
              <w:jc w:val="left"/>
            </w:pPr>
            <w:r>
              <w:t>!</w:t>
            </w:r>
          </w:p>
          <w:p w14:paraId="743ACBEC" w14:textId="77777777" w:rsidR="00A67509" w:rsidRDefault="00A67509" w:rsidP="00E5176F">
            <w:pPr>
              <w:pStyle w:val="Nidungvnbn"/>
              <w:jc w:val="left"/>
            </w:pPr>
            <w:r>
              <w:t>interface FastEthernet0/13</w:t>
            </w:r>
          </w:p>
          <w:p w14:paraId="0EAE11ED" w14:textId="77777777" w:rsidR="00A67509" w:rsidRDefault="00A67509" w:rsidP="00E5176F">
            <w:pPr>
              <w:pStyle w:val="Nidungvnbn"/>
              <w:jc w:val="left"/>
            </w:pPr>
            <w:r>
              <w:t>switchport mode access</w:t>
            </w:r>
          </w:p>
          <w:p w14:paraId="46F267DF" w14:textId="77777777" w:rsidR="00A67509" w:rsidRDefault="00A67509" w:rsidP="00E5176F">
            <w:pPr>
              <w:pStyle w:val="Nidungvnbn"/>
              <w:jc w:val="left"/>
            </w:pPr>
            <w:r>
              <w:t>spanning-tree portfast</w:t>
            </w:r>
          </w:p>
          <w:p w14:paraId="5C87A762" w14:textId="77777777" w:rsidR="00A67509" w:rsidRDefault="00A67509" w:rsidP="00E5176F">
            <w:pPr>
              <w:pStyle w:val="Nidungvnbn"/>
              <w:jc w:val="left"/>
            </w:pPr>
            <w:r>
              <w:t>spanning-tree bpduguard enable</w:t>
            </w:r>
          </w:p>
          <w:p w14:paraId="5B2D3E7B" w14:textId="77777777" w:rsidR="00A67509" w:rsidRDefault="00A67509" w:rsidP="00E5176F">
            <w:pPr>
              <w:pStyle w:val="Nidungvnbn"/>
              <w:jc w:val="left"/>
            </w:pPr>
            <w:r>
              <w:t>!</w:t>
            </w:r>
          </w:p>
          <w:p w14:paraId="71C2D364" w14:textId="77777777" w:rsidR="00A67509" w:rsidRDefault="00A67509" w:rsidP="00E5176F">
            <w:pPr>
              <w:pStyle w:val="Nidungvnbn"/>
              <w:jc w:val="left"/>
            </w:pPr>
            <w:r>
              <w:t>interface FastEthernet0/14</w:t>
            </w:r>
          </w:p>
          <w:p w14:paraId="5A3493F2" w14:textId="77777777" w:rsidR="00A67509" w:rsidRDefault="00A67509" w:rsidP="00E5176F">
            <w:pPr>
              <w:pStyle w:val="Nidungvnbn"/>
              <w:jc w:val="left"/>
            </w:pPr>
            <w:r>
              <w:t>switchport mode access</w:t>
            </w:r>
          </w:p>
          <w:p w14:paraId="2E1C850E" w14:textId="77777777" w:rsidR="00A67509" w:rsidRDefault="00A67509" w:rsidP="00E5176F">
            <w:pPr>
              <w:pStyle w:val="Nidungvnbn"/>
              <w:jc w:val="left"/>
            </w:pPr>
            <w:r>
              <w:lastRenderedPageBreak/>
              <w:t>spanning-tree portfast</w:t>
            </w:r>
          </w:p>
          <w:p w14:paraId="17293145" w14:textId="77777777" w:rsidR="00A67509" w:rsidRDefault="00A67509" w:rsidP="00E5176F">
            <w:pPr>
              <w:pStyle w:val="Nidungvnbn"/>
              <w:jc w:val="left"/>
            </w:pPr>
            <w:r>
              <w:t>spanning-tree bpduguard enable</w:t>
            </w:r>
          </w:p>
          <w:p w14:paraId="2253ECF9" w14:textId="77777777" w:rsidR="00A67509" w:rsidRDefault="00A67509" w:rsidP="00E5176F">
            <w:pPr>
              <w:pStyle w:val="Nidungvnbn"/>
              <w:jc w:val="left"/>
            </w:pPr>
            <w:r>
              <w:t>!</w:t>
            </w:r>
          </w:p>
          <w:p w14:paraId="08B6DC2F" w14:textId="77777777" w:rsidR="00A67509" w:rsidRDefault="00A67509" w:rsidP="00E5176F">
            <w:pPr>
              <w:pStyle w:val="Nidungvnbn"/>
              <w:jc w:val="left"/>
            </w:pPr>
            <w:r>
              <w:t>interface FastEthernet0/15</w:t>
            </w:r>
          </w:p>
          <w:p w14:paraId="6A29B4BD" w14:textId="77777777" w:rsidR="00A67509" w:rsidRDefault="00A67509" w:rsidP="00E5176F">
            <w:pPr>
              <w:pStyle w:val="Nidungvnbn"/>
              <w:jc w:val="left"/>
            </w:pPr>
            <w:r>
              <w:t>switchport mode access</w:t>
            </w:r>
          </w:p>
          <w:p w14:paraId="5D07A34E" w14:textId="77777777" w:rsidR="00A67509" w:rsidRDefault="00A67509" w:rsidP="00E5176F">
            <w:pPr>
              <w:pStyle w:val="Nidungvnbn"/>
              <w:jc w:val="left"/>
            </w:pPr>
            <w:r>
              <w:t>spanning-tree portfast</w:t>
            </w:r>
          </w:p>
          <w:p w14:paraId="0910CFB7" w14:textId="77777777" w:rsidR="00A67509" w:rsidRDefault="00A67509" w:rsidP="00E5176F">
            <w:pPr>
              <w:pStyle w:val="Nidungvnbn"/>
              <w:jc w:val="left"/>
            </w:pPr>
            <w:r>
              <w:t>spanning-tree bpduguard enable</w:t>
            </w:r>
          </w:p>
          <w:p w14:paraId="64FD53EE" w14:textId="77777777" w:rsidR="00A67509" w:rsidRDefault="00A67509" w:rsidP="00E5176F">
            <w:pPr>
              <w:pStyle w:val="Nidungvnbn"/>
              <w:jc w:val="left"/>
            </w:pPr>
            <w:r>
              <w:t>!</w:t>
            </w:r>
          </w:p>
          <w:p w14:paraId="6589B0FE" w14:textId="77777777" w:rsidR="00A67509" w:rsidRDefault="00A67509" w:rsidP="00E5176F">
            <w:pPr>
              <w:pStyle w:val="Nidungvnbn"/>
              <w:jc w:val="left"/>
            </w:pPr>
            <w:r>
              <w:t>interface FastEthernet0/16</w:t>
            </w:r>
          </w:p>
          <w:p w14:paraId="6E57F0D0" w14:textId="77777777" w:rsidR="00A67509" w:rsidRDefault="00A67509" w:rsidP="00E5176F">
            <w:pPr>
              <w:pStyle w:val="Nidungvnbn"/>
              <w:jc w:val="left"/>
            </w:pPr>
            <w:r>
              <w:t>switchport mode access</w:t>
            </w:r>
          </w:p>
          <w:p w14:paraId="3EBE5506" w14:textId="77777777" w:rsidR="00A67509" w:rsidRDefault="00A67509" w:rsidP="00E5176F">
            <w:pPr>
              <w:pStyle w:val="Nidungvnbn"/>
              <w:jc w:val="left"/>
            </w:pPr>
            <w:r>
              <w:t>spanning-tree portfast</w:t>
            </w:r>
          </w:p>
          <w:p w14:paraId="26D08B97" w14:textId="77777777" w:rsidR="00A67509" w:rsidRDefault="00A67509" w:rsidP="00E5176F">
            <w:pPr>
              <w:pStyle w:val="Nidungvnbn"/>
              <w:jc w:val="left"/>
            </w:pPr>
            <w:r>
              <w:t>spanning-tree bpduguard enable</w:t>
            </w:r>
          </w:p>
          <w:p w14:paraId="2987F37A" w14:textId="77777777" w:rsidR="00A67509" w:rsidRDefault="00A67509" w:rsidP="00E5176F">
            <w:pPr>
              <w:pStyle w:val="Nidungvnbn"/>
              <w:jc w:val="left"/>
            </w:pPr>
            <w:r>
              <w:t>!</w:t>
            </w:r>
          </w:p>
          <w:p w14:paraId="5F945E11" w14:textId="77777777" w:rsidR="00A67509" w:rsidRDefault="00A67509" w:rsidP="00E5176F">
            <w:pPr>
              <w:pStyle w:val="Nidungvnbn"/>
              <w:jc w:val="left"/>
            </w:pPr>
            <w:r>
              <w:t>interface FastEthernet0/17</w:t>
            </w:r>
          </w:p>
          <w:p w14:paraId="59E9AEB5" w14:textId="77777777" w:rsidR="00A67509" w:rsidRDefault="00A67509" w:rsidP="00E5176F">
            <w:pPr>
              <w:pStyle w:val="Nidungvnbn"/>
              <w:jc w:val="left"/>
            </w:pPr>
            <w:r>
              <w:t>switchport mode access</w:t>
            </w:r>
          </w:p>
          <w:p w14:paraId="74E02B3F" w14:textId="77777777" w:rsidR="00A67509" w:rsidRDefault="00A67509" w:rsidP="00E5176F">
            <w:pPr>
              <w:pStyle w:val="Nidungvnbn"/>
              <w:jc w:val="left"/>
            </w:pPr>
            <w:r>
              <w:t>spanning-tree portfast</w:t>
            </w:r>
          </w:p>
          <w:p w14:paraId="56E7F364" w14:textId="77777777" w:rsidR="00A67509" w:rsidRDefault="00A67509" w:rsidP="00E5176F">
            <w:pPr>
              <w:pStyle w:val="Nidungvnbn"/>
              <w:jc w:val="left"/>
            </w:pPr>
            <w:r>
              <w:t>spanning-tree bpduguard enable</w:t>
            </w:r>
          </w:p>
          <w:p w14:paraId="1B712590" w14:textId="77777777" w:rsidR="00A67509" w:rsidRDefault="00A67509" w:rsidP="00E5176F">
            <w:pPr>
              <w:pStyle w:val="Nidungvnbn"/>
              <w:jc w:val="left"/>
            </w:pPr>
            <w:r>
              <w:t>!</w:t>
            </w:r>
          </w:p>
          <w:p w14:paraId="5EBABDCF" w14:textId="77777777" w:rsidR="00A67509" w:rsidRDefault="00A67509" w:rsidP="00E5176F">
            <w:pPr>
              <w:pStyle w:val="Nidungvnbn"/>
              <w:jc w:val="left"/>
            </w:pPr>
            <w:r>
              <w:t>interface FastEthernet0/18</w:t>
            </w:r>
          </w:p>
          <w:p w14:paraId="3D108664" w14:textId="77777777" w:rsidR="00A67509" w:rsidRDefault="00A67509" w:rsidP="00E5176F">
            <w:pPr>
              <w:pStyle w:val="Nidungvnbn"/>
              <w:jc w:val="left"/>
            </w:pPr>
            <w:r>
              <w:t>switchport mode access</w:t>
            </w:r>
          </w:p>
          <w:p w14:paraId="3E007C26" w14:textId="77777777" w:rsidR="00A67509" w:rsidRDefault="00A67509" w:rsidP="00E5176F">
            <w:pPr>
              <w:pStyle w:val="Nidungvnbn"/>
              <w:jc w:val="left"/>
            </w:pPr>
            <w:r>
              <w:t>spanning-tree portfast</w:t>
            </w:r>
          </w:p>
          <w:p w14:paraId="33A7A522" w14:textId="77777777" w:rsidR="00A67509" w:rsidRDefault="00A67509" w:rsidP="00E5176F">
            <w:pPr>
              <w:pStyle w:val="Nidungvnbn"/>
              <w:jc w:val="left"/>
            </w:pPr>
            <w:r>
              <w:t>spanning-tree bpduguard enable</w:t>
            </w:r>
          </w:p>
          <w:p w14:paraId="4176CF56" w14:textId="77777777" w:rsidR="00A67509" w:rsidRDefault="00A67509" w:rsidP="00E5176F">
            <w:pPr>
              <w:pStyle w:val="Nidungvnbn"/>
              <w:jc w:val="left"/>
            </w:pPr>
            <w:r>
              <w:t>!</w:t>
            </w:r>
          </w:p>
          <w:p w14:paraId="05FCE2BF" w14:textId="77777777" w:rsidR="00A67509" w:rsidRDefault="00A67509" w:rsidP="00E5176F">
            <w:pPr>
              <w:pStyle w:val="Nidungvnbn"/>
              <w:jc w:val="left"/>
            </w:pPr>
            <w:r>
              <w:t>interface FastEthernet0/19</w:t>
            </w:r>
          </w:p>
          <w:p w14:paraId="51937E52" w14:textId="77777777" w:rsidR="00A67509" w:rsidRDefault="00A67509" w:rsidP="00E5176F">
            <w:pPr>
              <w:pStyle w:val="Nidungvnbn"/>
              <w:jc w:val="left"/>
            </w:pPr>
            <w:r>
              <w:t>switchport mode access</w:t>
            </w:r>
          </w:p>
          <w:p w14:paraId="2261EDD4" w14:textId="77777777" w:rsidR="00A67509" w:rsidRDefault="00A67509" w:rsidP="00E5176F">
            <w:pPr>
              <w:pStyle w:val="Nidungvnbn"/>
              <w:jc w:val="left"/>
            </w:pPr>
            <w:r>
              <w:t>spanning-tree portfast</w:t>
            </w:r>
          </w:p>
          <w:p w14:paraId="21ED8FEC" w14:textId="77777777" w:rsidR="00A67509" w:rsidRDefault="00A67509" w:rsidP="00E5176F">
            <w:pPr>
              <w:pStyle w:val="Nidungvnbn"/>
              <w:jc w:val="left"/>
            </w:pPr>
            <w:r>
              <w:t>spanning-tree bpduguard enable</w:t>
            </w:r>
          </w:p>
          <w:p w14:paraId="31B7032A" w14:textId="77777777" w:rsidR="00A67509" w:rsidRDefault="00A67509" w:rsidP="00E5176F">
            <w:pPr>
              <w:pStyle w:val="Nidungvnbn"/>
              <w:jc w:val="left"/>
            </w:pPr>
            <w:r>
              <w:lastRenderedPageBreak/>
              <w:t>!</w:t>
            </w:r>
          </w:p>
          <w:p w14:paraId="55011F19" w14:textId="77777777" w:rsidR="00A67509" w:rsidRDefault="00A67509" w:rsidP="00E5176F">
            <w:pPr>
              <w:pStyle w:val="Nidungvnbn"/>
              <w:jc w:val="left"/>
            </w:pPr>
            <w:r>
              <w:t>interface FastEthernet0/20</w:t>
            </w:r>
          </w:p>
          <w:p w14:paraId="2712EECE" w14:textId="77777777" w:rsidR="00A67509" w:rsidRDefault="00A67509" w:rsidP="00E5176F">
            <w:pPr>
              <w:pStyle w:val="Nidungvnbn"/>
              <w:jc w:val="left"/>
            </w:pPr>
            <w:r>
              <w:t>switchport mode access</w:t>
            </w:r>
          </w:p>
          <w:p w14:paraId="1C601DD2" w14:textId="77777777" w:rsidR="00A67509" w:rsidRDefault="00A67509" w:rsidP="00E5176F">
            <w:pPr>
              <w:pStyle w:val="Nidungvnbn"/>
              <w:jc w:val="left"/>
            </w:pPr>
            <w:r>
              <w:t>spanning-tree portfast</w:t>
            </w:r>
          </w:p>
          <w:p w14:paraId="2E64B19F" w14:textId="77777777" w:rsidR="00A67509" w:rsidRDefault="00A67509" w:rsidP="00E5176F">
            <w:pPr>
              <w:pStyle w:val="Nidungvnbn"/>
              <w:jc w:val="left"/>
            </w:pPr>
            <w:r>
              <w:t>spanning-tree bpduguard enable</w:t>
            </w:r>
          </w:p>
          <w:p w14:paraId="31691EB7" w14:textId="77777777" w:rsidR="00A67509" w:rsidRDefault="00A67509" w:rsidP="00E5176F">
            <w:pPr>
              <w:pStyle w:val="Nidungvnbn"/>
              <w:jc w:val="left"/>
            </w:pPr>
            <w:r>
              <w:t>!</w:t>
            </w:r>
          </w:p>
          <w:p w14:paraId="28CC2055" w14:textId="77777777" w:rsidR="00A67509" w:rsidRDefault="00A67509" w:rsidP="00E5176F">
            <w:pPr>
              <w:pStyle w:val="Nidungvnbn"/>
              <w:jc w:val="left"/>
            </w:pPr>
            <w:r>
              <w:t>interface FastEthernet0/24</w:t>
            </w:r>
          </w:p>
          <w:p w14:paraId="3A012C27" w14:textId="77777777" w:rsidR="00A67509" w:rsidRDefault="00A67509" w:rsidP="00E5176F">
            <w:pPr>
              <w:pStyle w:val="Nidungvnbn"/>
              <w:jc w:val="left"/>
            </w:pPr>
            <w:r>
              <w:t>switchport mode trunk</w:t>
            </w:r>
          </w:p>
          <w:p w14:paraId="5A07B4C0" w14:textId="77777777" w:rsidR="00A67509" w:rsidRDefault="00A67509" w:rsidP="00E5176F">
            <w:pPr>
              <w:pStyle w:val="Nidungvnbn"/>
              <w:jc w:val="left"/>
            </w:pPr>
            <w:r>
              <w:t>!</w:t>
            </w:r>
          </w:p>
          <w:p w14:paraId="74AE08C2" w14:textId="77777777" w:rsidR="00A67509" w:rsidRDefault="00A67509" w:rsidP="00E5176F">
            <w:pPr>
              <w:pStyle w:val="Nidungvnbn"/>
              <w:jc w:val="left"/>
            </w:pPr>
            <w:r>
              <w:t>interface GigabitEthernet0/1</w:t>
            </w:r>
          </w:p>
          <w:p w14:paraId="5392E09A" w14:textId="77777777" w:rsidR="00A67509" w:rsidRDefault="00A67509" w:rsidP="00E5176F">
            <w:pPr>
              <w:pStyle w:val="Nidungvnbn"/>
              <w:jc w:val="left"/>
            </w:pPr>
            <w:r>
              <w:t>switchport mode trunk</w:t>
            </w:r>
          </w:p>
          <w:p w14:paraId="44BF63F7" w14:textId="77777777" w:rsidR="00A67509" w:rsidRDefault="00A67509" w:rsidP="00E5176F">
            <w:pPr>
              <w:pStyle w:val="Nidungvnbn"/>
              <w:jc w:val="left"/>
            </w:pPr>
            <w:r>
              <w:t>!</w:t>
            </w:r>
          </w:p>
          <w:p w14:paraId="7D6AC368" w14:textId="77777777" w:rsidR="00A67509" w:rsidRDefault="00A67509" w:rsidP="00E5176F">
            <w:pPr>
              <w:pStyle w:val="Nidungvnbn"/>
              <w:jc w:val="left"/>
            </w:pPr>
            <w:r>
              <w:t>interface GigabitEthernet0/2</w:t>
            </w:r>
          </w:p>
          <w:p w14:paraId="03D77455" w14:textId="77777777" w:rsidR="00A67509" w:rsidRDefault="00A67509" w:rsidP="00E5176F">
            <w:pPr>
              <w:pStyle w:val="Nidungvnbn"/>
              <w:jc w:val="left"/>
            </w:pPr>
            <w:r>
              <w:t>switchport mode trunk</w:t>
            </w:r>
          </w:p>
          <w:p w14:paraId="1E3A5777" w14:textId="7B96849E" w:rsidR="00F84261" w:rsidRDefault="00A67509" w:rsidP="00E5176F">
            <w:pPr>
              <w:pStyle w:val="Nidungvnbn"/>
              <w:jc w:val="left"/>
            </w:pPr>
            <w:r>
              <w:t>spanning-tree vlan 4 cost 2000</w:t>
            </w:r>
          </w:p>
        </w:tc>
      </w:tr>
      <w:tr w:rsidR="00F84261" w14:paraId="3E59238A" w14:textId="77777777" w:rsidTr="00373641">
        <w:trPr>
          <w:trHeight w:val="297"/>
          <w:jc w:val="center"/>
        </w:trPr>
        <w:tc>
          <w:tcPr>
            <w:tcW w:w="2250" w:type="dxa"/>
          </w:tcPr>
          <w:p w14:paraId="571B548D" w14:textId="20FAF6A3" w:rsidR="00F84261" w:rsidRPr="00715975" w:rsidRDefault="00A67509" w:rsidP="00E5176F">
            <w:pPr>
              <w:pStyle w:val="Nidungvnbn"/>
              <w:jc w:val="left"/>
            </w:pPr>
            <w:r w:rsidRPr="00715975">
              <w:lastRenderedPageBreak/>
              <w:t>SwitchQ7-2</w:t>
            </w:r>
          </w:p>
        </w:tc>
        <w:tc>
          <w:tcPr>
            <w:tcW w:w="5400" w:type="dxa"/>
          </w:tcPr>
          <w:p w14:paraId="0794589D" w14:textId="77777777" w:rsidR="00A67509" w:rsidRDefault="00A67509" w:rsidP="00E5176F">
            <w:pPr>
              <w:pStyle w:val="Nidungvnbn"/>
              <w:jc w:val="left"/>
            </w:pPr>
            <w:r>
              <w:t>spanning-tree mode rapid-pvst</w:t>
            </w:r>
          </w:p>
          <w:p w14:paraId="61183F79" w14:textId="77777777" w:rsidR="00A67509" w:rsidRDefault="00A67509" w:rsidP="00E5176F">
            <w:pPr>
              <w:pStyle w:val="Nidungvnbn"/>
              <w:jc w:val="left"/>
            </w:pPr>
            <w:r>
              <w:t>spanning-tree extend system-id</w:t>
            </w:r>
          </w:p>
          <w:p w14:paraId="7A47E6E3" w14:textId="77777777" w:rsidR="00A67509" w:rsidRDefault="00A67509" w:rsidP="00E5176F">
            <w:pPr>
              <w:pStyle w:val="Nidungvnbn"/>
              <w:jc w:val="left"/>
            </w:pPr>
            <w:r>
              <w:t>!</w:t>
            </w:r>
          </w:p>
          <w:p w14:paraId="33717BD1" w14:textId="77777777" w:rsidR="00A67509" w:rsidRDefault="00A67509" w:rsidP="00E5176F">
            <w:pPr>
              <w:pStyle w:val="Nidungvnbn"/>
              <w:jc w:val="left"/>
            </w:pPr>
            <w:r>
              <w:t>interface FastEthernet0/1</w:t>
            </w:r>
          </w:p>
          <w:p w14:paraId="23A7C364" w14:textId="77777777" w:rsidR="00A67509" w:rsidRDefault="00A67509" w:rsidP="00E5176F">
            <w:pPr>
              <w:pStyle w:val="Nidungvnbn"/>
              <w:jc w:val="left"/>
            </w:pPr>
            <w:r>
              <w:t>switchport access vlan 3</w:t>
            </w:r>
          </w:p>
          <w:p w14:paraId="75FF8B39" w14:textId="77777777" w:rsidR="00A67509" w:rsidRDefault="00A67509" w:rsidP="00E5176F">
            <w:pPr>
              <w:pStyle w:val="Nidungvnbn"/>
              <w:jc w:val="left"/>
            </w:pPr>
            <w:r>
              <w:t>spanning-tree portfast</w:t>
            </w:r>
          </w:p>
          <w:p w14:paraId="678CF6E0" w14:textId="77777777" w:rsidR="00A67509" w:rsidRDefault="00A67509" w:rsidP="00E5176F">
            <w:pPr>
              <w:pStyle w:val="Nidungvnbn"/>
              <w:jc w:val="left"/>
            </w:pPr>
            <w:r>
              <w:t>spanning-tree bpduguard enable</w:t>
            </w:r>
          </w:p>
          <w:p w14:paraId="25E7E23E" w14:textId="77777777" w:rsidR="00A67509" w:rsidRDefault="00A67509" w:rsidP="00E5176F">
            <w:pPr>
              <w:pStyle w:val="Nidungvnbn"/>
              <w:jc w:val="left"/>
            </w:pPr>
            <w:r>
              <w:t>!</w:t>
            </w:r>
          </w:p>
          <w:p w14:paraId="4BDF2975" w14:textId="77777777" w:rsidR="00A67509" w:rsidRDefault="00A67509" w:rsidP="00E5176F">
            <w:pPr>
              <w:pStyle w:val="Nidungvnbn"/>
              <w:jc w:val="left"/>
            </w:pPr>
            <w:r>
              <w:t>interface FastEthernet0/2</w:t>
            </w:r>
          </w:p>
          <w:p w14:paraId="4B464B8A" w14:textId="77777777" w:rsidR="00A67509" w:rsidRDefault="00A67509" w:rsidP="00E5176F">
            <w:pPr>
              <w:pStyle w:val="Nidungvnbn"/>
              <w:jc w:val="left"/>
            </w:pPr>
            <w:r>
              <w:t>switchport access vlan 3</w:t>
            </w:r>
          </w:p>
          <w:p w14:paraId="62CCC566" w14:textId="77777777" w:rsidR="00A67509" w:rsidRDefault="00A67509" w:rsidP="00E5176F">
            <w:pPr>
              <w:pStyle w:val="Nidungvnbn"/>
              <w:jc w:val="left"/>
            </w:pPr>
            <w:r>
              <w:t>switchport mode access</w:t>
            </w:r>
          </w:p>
          <w:p w14:paraId="64BDB2D8" w14:textId="77777777" w:rsidR="00A67509" w:rsidRDefault="00A67509" w:rsidP="00E5176F">
            <w:pPr>
              <w:pStyle w:val="Nidungvnbn"/>
              <w:jc w:val="left"/>
            </w:pPr>
            <w:r>
              <w:t>spanning-tree portfast</w:t>
            </w:r>
          </w:p>
          <w:p w14:paraId="5C82EBAC" w14:textId="77777777" w:rsidR="00A67509" w:rsidRDefault="00A67509" w:rsidP="00E5176F">
            <w:pPr>
              <w:pStyle w:val="Nidungvnbn"/>
              <w:jc w:val="left"/>
            </w:pPr>
            <w:r>
              <w:lastRenderedPageBreak/>
              <w:t>spanning-tree bpduguard enable</w:t>
            </w:r>
          </w:p>
          <w:p w14:paraId="25981235" w14:textId="77777777" w:rsidR="00A67509" w:rsidRDefault="00A67509" w:rsidP="00E5176F">
            <w:pPr>
              <w:pStyle w:val="Nidungvnbn"/>
              <w:jc w:val="left"/>
            </w:pPr>
            <w:r>
              <w:t>!</w:t>
            </w:r>
          </w:p>
          <w:p w14:paraId="55FF443C" w14:textId="77777777" w:rsidR="00A67509" w:rsidRDefault="00A67509" w:rsidP="00E5176F">
            <w:pPr>
              <w:pStyle w:val="Nidungvnbn"/>
              <w:jc w:val="left"/>
            </w:pPr>
            <w:r>
              <w:t>interface FastEthernet0/3</w:t>
            </w:r>
          </w:p>
          <w:p w14:paraId="3CE9887D" w14:textId="77777777" w:rsidR="00A67509" w:rsidRDefault="00A67509" w:rsidP="00E5176F">
            <w:pPr>
              <w:pStyle w:val="Nidungvnbn"/>
              <w:jc w:val="left"/>
            </w:pPr>
            <w:r>
              <w:t>switchport access vlan 4</w:t>
            </w:r>
          </w:p>
          <w:p w14:paraId="66260351" w14:textId="77777777" w:rsidR="00A67509" w:rsidRDefault="00A67509" w:rsidP="00E5176F">
            <w:pPr>
              <w:pStyle w:val="Nidungvnbn"/>
              <w:jc w:val="left"/>
            </w:pPr>
            <w:r>
              <w:t>spanning-tree portfast</w:t>
            </w:r>
          </w:p>
          <w:p w14:paraId="5B5A2772" w14:textId="77777777" w:rsidR="00A67509" w:rsidRDefault="00A67509" w:rsidP="00E5176F">
            <w:pPr>
              <w:pStyle w:val="Nidungvnbn"/>
              <w:jc w:val="left"/>
            </w:pPr>
            <w:r>
              <w:t>spanning-tree bpduguard enable</w:t>
            </w:r>
          </w:p>
          <w:p w14:paraId="2CA82545" w14:textId="77777777" w:rsidR="00A67509" w:rsidRDefault="00A67509" w:rsidP="00E5176F">
            <w:pPr>
              <w:pStyle w:val="Nidungvnbn"/>
              <w:jc w:val="left"/>
            </w:pPr>
            <w:r>
              <w:t>!</w:t>
            </w:r>
          </w:p>
          <w:p w14:paraId="49AA8E46" w14:textId="77777777" w:rsidR="00A67509" w:rsidRDefault="00A67509" w:rsidP="00E5176F">
            <w:pPr>
              <w:pStyle w:val="Nidungvnbn"/>
              <w:jc w:val="left"/>
            </w:pPr>
            <w:r>
              <w:t>interface FastEthernet0/4</w:t>
            </w:r>
          </w:p>
          <w:p w14:paraId="2F20F4D6" w14:textId="77777777" w:rsidR="00A67509" w:rsidRDefault="00A67509" w:rsidP="00E5176F">
            <w:pPr>
              <w:pStyle w:val="Nidungvnbn"/>
              <w:jc w:val="left"/>
            </w:pPr>
            <w:r>
              <w:t>switchport access vlan 5</w:t>
            </w:r>
          </w:p>
          <w:p w14:paraId="1E5D94AE" w14:textId="77777777" w:rsidR="00A67509" w:rsidRDefault="00A67509" w:rsidP="00E5176F">
            <w:pPr>
              <w:pStyle w:val="Nidungvnbn"/>
              <w:jc w:val="left"/>
            </w:pPr>
            <w:r>
              <w:t>spanning-tree portfast</w:t>
            </w:r>
          </w:p>
          <w:p w14:paraId="071D9003" w14:textId="77777777" w:rsidR="00A67509" w:rsidRDefault="00A67509" w:rsidP="00E5176F">
            <w:pPr>
              <w:pStyle w:val="Nidungvnbn"/>
              <w:jc w:val="left"/>
            </w:pPr>
            <w:r>
              <w:t>spanning-tree bpduguard enable</w:t>
            </w:r>
          </w:p>
          <w:p w14:paraId="142A6A6E" w14:textId="77777777" w:rsidR="00A67509" w:rsidRDefault="00A67509" w:rsidP="00E5176F">
            <w:pPr>
              <w:pStyle w:val="Nidungvnbn"/>
              <w:jc w:val="left"/>
            </w:pPr>
            <w:r>
              <w:t>!</w:t>
            </w:r>
          </w:p>
          <w:p w14:paraId="3A41BF4D" w14:textId="77777777" w:rsidR="00A67509" w:rsidRDefault="00A67509" w:rsidP="00E5176F">
            <w:pPr>
              <w:pStyle w:val="Nidungvnbn"/>
              <w:jc w:val="left"/>
            </w:pPr>
            <w:r>
              <w:t>interface FastEthernet0/5</w:t>
            </w:r>
          </w:p>
          <w:p w14:paraId="0754AF70" w14:textId="77777777" w:rsidR="00A67509" w:rsidRDefault="00A67509" w:rsidP="00E5176F">
            <w:pPr>
              <w:pStyle w:val="Nidungvnbn"/>
              <w:jc w:val="left"/>
            </w:pPr>
            <w:r>
              <w:t>switchport access vlan 4</w:t>
            </w:r>
          </w:p>
          <w:p w14:paraId="56DB1395" w14:textId="77777777" w:rsidR="00A67509" w:rsidRDefault="00A67509" w:rsidP="00E5176F">
            <w:pPr>
              <w:pStyle w:val="Nidungvnbn"/>
              <w:jc w:val="left"/>
            </w:pPr>
            <w:r>
              <w:t>spanning-tree portfast</w:t>
            </w:r>
          </w:p>
          <w:p w14:paraId="2D8B284D" w14:textId="77777777" w:rsidR="00A67509" w:rsidRDefault="00A67509" w:rsidP="00E5176F">
            <w:pPr>
              <w:pStyle w:val="Nidungvnbn"/>
              <w:jc w:val="left"/>
            </w:pPr>
            <w:r>
              <w:t>spanning-tree bpduguard enable</w:t>
            </w:r>
          </w:p>
          <w:p w14:paraId="4E95DE66" w14:textId="77777777" w:rsidR="00A67509" w:rsidRDefault="00A67509" w:rsidP="00E5176F">
            <w:pPr>
              <w:pStyle w:val="Nidungvnbn"/>
              <w:jc w:val="left"/>
            </w:pPr>
            <w:r>
              <w:t>!</w:t>
            </w:r>
          </w:p>
          <w:p w14:paraId="6681D362" w14:textId="77777777" w:rsidR="00A67509" w:rsidRDefault="00A67509" w:rsidP="00E5176F">
            <w:pPr>
              <w:pStyle w:val="Nidungvnbn"/>
              <w:jc w:val="left"/>
            </w:pPr>
            <w:r>
              <w:t>interface FastEthernet0/6</w:t>
            </w:r>
          </w:p>
          <w:p w14:paraId="1D9738C3" w14:textId="77777777" w:rsidR="00A67509" w:rsidRDefault="00A67509" w:rsidP="00E5176F">
            <w:pPr>
              <w:pStyle w:val="Nidungvnbn"/>
              <w:jc w:val="left"/>
            </w:pPr>
            <w:r>
              <w:t>spanning-tree portfast</w:t>
            </w:r>
          </w:p>
          <w:p w14:paraId="4D69425E" w14:textId="77777777" w:rsidR="00A67509" w:rsidRDefault="00A67509" w:rsidP="00E5176F">
            <w:pPr>
              <w:pStyle w:val="Nidungvnbn"/>
              <w:jc w:val="left"/>
            </w:pPr>
            <w:r>
              <w:t>spanning-tree bpduguard enable</w:t>
            </w:r>
          </w:p>
          <w:p w14:paraId="5A23EC75" w14:textId="77777777" w:rsidR="00A67509" w:rsidRDefault="00A67509" w:rsidP="00E5176F">
            <w:pPr>
              <w:pStyle w:val="Nidungvnbn"/>
              <w:jc w:val="left"/>
            </w:pPr>
            <w:r>
              <w:t>!</w:t>
            </w:r>
          </w:p>
          <w:p w14:paraId="2F333C51" w14:textId="77777777" w:rsidR="00A67509" w:rsidRDefault="00A67509" w:rsidP="00E5176F">
            <w:pPr>
              <w:pStyle w:val="Nidungvnbn"/>
              <w:jc w:val="left"/>
            </w:pPr>
            <w:r>
              <w:t>interface FastEthernet0/7</w:t>
            </w:r>
          </w:p>
          <w:p w14:paraId="5B9DB3E9" w14:textId="77777777" w:rsidR="00A67509" w:rsidRDefault="00A67509" w:rsidP="00E5176F">
            <w:pPr>
              <w:pStyle w:val="Nidungvnbn"/>
              <w:jc w:val="left"/>
            </w:pPr>
            <w:r>
              <w:t>spanning-tree portfast</w:t>
            </w:r>
          </w:p>
          <w:p w14:paraId="4C0BCC3C" w14:textId="77777777" w:rsidR="00A67509" w:rsidRDefault="00A67509" w:rsidP="00E5176F">
            <w:pPr>
              <w:pStyle w:val="Nidungvnbn"/>
              <w:jc w:val="left"/>
            </w:pPr>
            <w:r>
              <w:t>spanning-tree bpduguard enable</w:t>
            </w:r>
          </w:p>
          <w:p w14:paraId="7BA6E46C" w14:textId="77777777" w:rsidR="00A67509" w:rsidRDefault="00A67509" w:rsidP="00E5176F">
            <w:pPr>
              <w:pStyle w:val="Nidungvnbn"/>
              <w:jc w:val="left"/>
            </w:pPr>
            <w:r>
              <w:t>!</w:t>
            </w:r>
          </w:p>
          <w:p w14:paraId="4C960024" w14:textId="77777777" w:rsidR="00A67509" w:rsidRDefault="00A67509" w:rsidP="00E5176F">
            <w:pPr>
              <w:pStyle w:val="Nidungvnbn"/>
              <w:jc w:val="left"/>
            </w:pPr>
            <w:r>
              <w:t>interface FastEthernet0/8</w:t>
            </w:r>
          </w:p>
          <w:p w14:paraId="31903720" w14:textId="77777777" w:rsidR="00A67509" w:rsidRDefault="00A67509" w:rsidP="00E5176F">
            <w:pPr>
              <w:pStyle w:val="Nidungvnbn"/>
              <w:jc w:val="left"/>
            </w:pPr>
            <w:r>
              <w:t>spanning-tree portfast</w:t>
            </w:r>
          </w:p>
          <w:p w14:paraId="049F9C7F" w14:textId="77777777" w:rsidR="00A67509" w:rsidRDefault="00A67509" w:rsidP="00E5176F">
            <w:pPr>
              <w:pStyle w:val="Nidungvnbn"/>
              <w:jc w:val="left"/>
            </w:pPr>
            <w:r>
              <w:lastRenderedPageBreak/>
              <w:t>spanning-tree bpduguard enable</w:t>
            </w:r>
          </w:p>
          <w:p w14:paraId="7A436DC1" w14:textId="77777777" w:rsidR="00A67509" w:rsidRDefault="00A67509" w:rsidP="00E5176F">
            <w:pPr>
              <w:pStyle w:val="Nidungvnbn"/>
              <w:jc w:val="left"/>
            </w:pPr>
            <w:r>
              <w:t>!</w:t>
            </w:r>
          </w:p>
          <w:p w14:paraId="07D6791B" w14:textId="77777777" w:rsidR="00A67509" w:rsidRDefault="00A67509" w:rsidP="00E5176F">
            <w:pPr>
              <w:pStyle w:val="Nidungvnbn"/>
              <w:jc w:val="left"/>
            </w:pPr>
            <w:r>
              <w:t>interface FastEthernet0/9</w:t>
            </w:r>
          </w:p>
          <w:p w14:paraId="49F0BB2D" w14:textId="77777777" w:rsidR="00A67509" w:rsidRDefault="00A67509" w:rsidP="00E5176F">
            <w:pPr>
              <w:pStyle w:val="Nidungvnbn"/>
              <w:jc w:val="left"/>
            </w:pPr>
            <w:r>
              <w:t>spanning-tree portfast</w:t>
            </w:r>
          </w:p>
          <w:p w14:paraId="33499A4B" w14:textId="77777777" w:rsidR="00A67509" w:rsidRDefault="00A67509" w:rsidP="00E5176F">
            <w:pPr>
              <w:pStyle w:val="Nidungvnbn"/>
              <w:jc w:val="left"/>
            </w:pPr>
            <w:r>
              <w:t>spanning-tree bpduguard enable</w:t>
            </w:r>
          </w:p>
          <w:p w14:paraId="29B10D22" w14:textId="77777777" w:rsidR="00A67509" w:rsidRDefault="00A67509" w:rsidP="00E5176F">
            <w:pPr>
              <w:pStyle w:val="Nidungvnbn"/>
              <w:jc w:val="left"/>
            </w:pPr>
            <w:r>
              <w:t>!</w:t>
            </w:r>
          </w:p>
          <w:p w14:paraId="08519BAF" w14:textId="77777777" w:rsidR="00A67509" w:rsidRDefault="00A67509" w:rsidP="00E5176F">
            <w:pPr>
              <w:pStyle w:val="Nidungvnbn"/>
              <w:jc w:val="left"/>
            </w:pPr>
            <w:r>
              <w:t>interface FastEthernet0/10</w:t>
            </w:r>
          </w:p>
          <w:p w14:paraId="3DCE433E" w14:textId="77777777" w:rsidR="00A67509" w:rsidRDefault="00A67509" w:rsidP="00E5176F">
            <w:pPr>
              <w:pStyle w:val="Nidungvnbn"/>
              <w:jc w:val="left"/>
            </w:pPr>
            <w:r>
              <w:t>spanning-tree portfast</w:t>
            </w:r>
          </w:p>
          <w:p w14:paraId="2CF683FB" w14:textId="77777777" w:rsidR="00A67509" w:rsidRDefault="00A67509" w:rsidP="00E5176F">
            <w:pPr>
              <w:pStyle w:val="Nidungvnbn"/>
              <w:jc w:val="left"/>
            </w:pPr>
            <w:r>
              <w:t>spanning-tree bpduguard enable</w:t>
            </w:r>
          </w:p>
          <w:p w14:paraId="5F5A1938" w14:textId="7BB8A377" w:rsidR="00A67509" w:rsidRDefault="00A67509" w:rsidP="00E5176F">
            <w:pPr>
              <w:pStyle w:val="Nidungvnbn"/>
              <w:jc w:val="left"/>
            </w:pPr>
            <w:r>
              <w:t>!</w:t>
            </w:r>
          </w:p>
          <w:p w14:paraId="1E8673B4" w14:textId="77777777" w:rsidR="00A67509" w:rsidRDefault="00A67509" w:rsidP="00E5176F">
            <w:pPr>
              <w:pStyle w:val="Nidungvnbn"/>
              <w:jc w:val="left"/>
            </w:pPr>
            <w:r>
              <w:t>interface FastEthernet0/24</w:t>
            </w:r>
          </w:p>
          <w:p w14:paraId="27118B9F" w14:textId="77777777" w:rsidR="00A67509" w:rsidRDefault="00A67509" w:rsidP="00E5176F">
            <w:pPr>
              <w:pStyle w:val="Nidungvnbn"/>
              <w:jc w:val="left"/>
            </w:pPr>
            <w:r>
              <w:t>switchport mode trunk</w:t>
            </w:r>
          </w:p>
          <w:p w14:paraId="67261452" w14:textId="77777777" w:rsidR="00A67509" w:rsidRDefault="00A67509" w:rsidP="00E5176F">
            <w:pPr>
              <w:pStyle w:val="Nidungvnbn"/>
              <w:jc w:val="left"/>
            </w:pPr>
            <w:r>
              <w:t>!</w:t>
            </w:r>
          </w:p>
          <w:p w14:paraId="3AE68B85" w14:textId="77777777" w:rsidR="00A67509" w:rsidRDefault="00A67509" w:rsidP="00E5176F">
            <w:pPr>
              <w:pStyle w:val="Nidungvnbn"/>
              <w:jc w:val="left"/>
            </w:pPr>
            <w:r>
              <w:t>interface GigabitEthernet0/1</w:t>
            </w:r>
          </w:p>
          <w:p w14:paraId="39833F37" w14:textId="77777777" w:rsidR="00A67509" w:rsidRDefault="00A67509" w:rsidP="00E5176F">
            <w:pPr>
              <w:pStyle w:val="Nidungvnbn"/>
              <w:jc w:val="left"/>
            </w:pPr>
            <w:r>
              <w:t>switchport mode trunk</w:t>
            </w:r>
          </w:p>
          <w:p w14:paraId="7B1CE8E9" w14:textId="77777777" w:rsidR="00A67509" w:rsidRDefault="00A67509" w:rsidP="00E5176F">
            <w:pPr>
              <w:pStyle w:val="Nidungvnbn"/>
              <w:jc w:val="left"/>
            </w:pPr>
            <w:r>
              <w:t>!</w:t>
            </w:r>
          </w:p>
          <w:p w14:paraId="1F201ADF" w14:textId="77777777" w:rsidR="00A67509" w:rsidRDefault="00A67509" w:rsidP="00E5176F">
            <w:pPr>
              <w:pStyle w:val="Nidungvnbn"/>
              <w:jc w:val="left"/>
            </w:pPr>
            <w:r>
              <w:t>interface GigabitEthernet0/2</w:t>
            </w:r>
          </w:p>
          <w:p w14:paraId="2DB3A9F7" w14:textId="77777777" w:rsidR="00A67509" w:rsidRDefault="00A67509" w:rsidP="00E5176F">
            <w:pPr>
              <w:pStyle w:val="Nidungvnbn"/>
              <w:jc w:val="left"/>
            </w:pPr>
            <w:r>
              <w:t>switchport trunk allowed vlan 1-1001</w:t>
            </w:r>
          </w:p>
          <w:p w14:paraId="4E8779D1" w14:textId="608C311C" w:rsidR="00F84261" w:rsidRDefault="00A67509" w:rsidP="00E5176F">
            <w:pPr>
              <w:pStyle w:val="Nidungvnbn"/>
              <w:jc w:val="left"/>
            </w:pPr>
            <w:r>
              <w:t>switchport mode trunk</w:t>
            </w:r>
          </w:p>
        </w:tc>
      </w:tr>
      <w:tr w:rsidR="00A67509" w14:paraId="326BF1F1" w14:textId="77777777" w:rsidTr="00373641">
        <w:trPr>
          <w:trHeight w:val="297"/>
          <w:jc w:val="center"/>
        </w:trPr>
        <w:tc>
          <w:tcPr>
            <w:tcW w:w="2250" w:type="dxa"/>
          </w:tcPr>
          <w:p w14:paraId="05C9F88E" w14:textId="2EEFB8B3" w:rsidR="00A67509" w:rsidRPr="00715975" w:rsidRDefault="00A67509" w:rsidP="00E5176F">
            <w:pPr>
              <w:pStyle w:val="Nidungvnbn"/>
              <w:jc w:val="left"/>
            </w:pPr>
            <w:r w:rsidRPr="00715975">
              <w:lastRenderedPageBreak/>
              <w:t>SwitchQ7-3</w:t>
            </w:r>
          </w:p>
        </w:tc>
        <w:tc>
          <w:tcPr>
            <w:tcW w:w="5400" w:type="dxa"/>
          </w:tcPr>
          <w:p w14:paraId="5DEC3B71" w14:textId="77777777" w:rsidR="00E02772" w:rsidRDefault="00E02772" w:rsidP="00E5176F">
            <w:pPr>
              <w:pStyle w:val="Nidungvnbn"/>
              <w:jc w:val="left"/>
            </w:pPr>
            <w:r>
              <w:t>spanning-tree mode rapid-pvst</w:t>
            </w:r>
          </w:p>
          <w:p w14:paraId="4AB13B7C" w14:textId="77777777" w:rsidR="00E02772" w:rsidRDefault="00E02772" w:rsidP="00E5176F">
            <w:pPr>
              <w:pStyle w:val="Nidungvnbn"/>
              <w:jc w:val="left"/>
            </w:pPr>
            <w:r>
              <w:t>spanning-tree extend system-id</w:t>
            </w:r>
          </w:p>
          <w:p w14:paraId="0C43F14C" w14:textId="77777777" w:rsidR="00E02772" w:rsidRDefault="00E02772" w:rsidP="00E5176F">
            <w:pPr>
              <w:pStyle w:val="Nidungvnbn"/>
              <w:jc w:val="left"/>
            </w:pPr>
            <w:r>
              <w:t>!</w:t>
            </w:r>
          </w:p>
          <w:p w14:paraId="258C9DA5" w14:textId="77777777" w:rsidR="00E02772" w:rsidRDefault="00E02772" w:rsidP="00E5176F">
            <w:pPr>
              <w:pStyle w:val="Nidungvnbn"/>
              <w:jc w:val="left"/>
            </w:pPr>
            <w:r>
              <w:t>interface FastEthernet0/1</w:t>
            </w:r>
          </w:p>
          <w:p w14:paraId="1E887CCA" w14:textId="77777777" w:rsidR="00E02772" w:rsidRDefault="00E02772" w:rsidP="00E5176F">
            <w:pPr>
              <w:pStyle w:val="Nidungvnbn"/>
              <w:jc w:val="left"/>
            </w:pPr>
            <w:r>
              <w:t>switchport access vlan 11</w:t>
            </w:r>
          </w:p>
          <w:p w14:paraId="75280D8C" w14:textId="77777777" w:rsidR="00E02772" w:rsidRDefault="00E02772" w:rsidP="00E5176F">
            <w:pPr>
              <w:pStyle w:val="Nidungvnbn"/>
              <w:jc w:val="left"/>
            </w:pPr>
            <w:r>
              <w:t>spanning-tree portfast</w:t>
            </w:r>
          </w:p>
          <w:p w14:paraId="1C9CAE98" w14:textId="77777777" w:rsidR="00E02772" w:rsidRDefault="00E02772" w:rsidP="00E5176F">
            <w:pPr>
              <w:pStyle w:val="Nidungvnbn"/>
              <w:jc w:val="left"/>
            </w:pPr>
            <w:r>
              <w:t>spanning-tree bpduguard enable</w:t>
            </w:r>
          </w:p>
          <w:p w14:paraId="41E2C513" w14:textId="77777777" w:rsidR="00E02772" w:rsidRDefault="00E02772" w:rsidP="00E5176F">
            <w:pPr>
              <w:pStyle w:val="Nidungvnbn"/>
              <w:jc w:val="left"/>
            </w:pPr>
            <w:r>
              <w:t>!</w:t>
            </w:r>
          </w:p>
          <w:p w14:paraId="33AF4B29" w14:textId="77777777" w:rsidR="00E02772" w:rsidRDefault="00E02772" w:rsidP="00E5176F">
            <w:pPr>
              <w:pStyle w:val="Nidungvnbn"/>
              <w:jc w:val="left"/>
            </w:pPr>
            <w:r>
              <w:lastRenderedPageBreak/>
              <w:t>interface FastEthernet0/2</w:t>
            </w:r>
          </w:p>
          <w:p w14:paraId="66E334E4" w14:textId="77777777" w:rsidR="00E02772" w:rsidRDefault="00E02772" w:rsidP="00E5176F">
            <w:pPr>
              <w:pStyle w:val="Nidungvnbn"/>
              <w:jc w:val="left"/>
            </w:pPr>
            <w:r>
              <w:t>spanning-tree portfast</w:t>
            </w:r>
          </w:p>
          <w:p w14:paraId="3570F63B" w14:textId="77777777" w:rsidR="00E02772" w:rsidRDefault="00E02772" w:rsidP="00E5176F">
            <w:pPr>
              <w:pStyle w:val="Nidungvnbn"/>
              <w:jc w:val="left"/>
            </w:pPr>
            <w:r>
              <w:t>spanning-tree bpduguard enable</w:t>
            </w:r>
          </w:p>
          <w:p w14:paraId="49A30262" w14:textId="77777777" w:rsidR="00E02772" w:rsidRDefault="00E02772" w:rsidP="00E5176F">
            <w:pPr>
              <w:pStyle w:val="Nidungvnbn"/>
              <w:jc w:val="left"/>
            </w:pPr>
            <w:r>
              <w:t>!</w:t>
            </w:r>
          </w:p>
          <w:p w14:paraId="0D9F5859" w14:textId="77777777" w:rsidR="00E02772" w:rsidRDefault="00E02772" w:rsidP="00E5176F">
            <w:pPr>
              <w:pStyle w:val="Nidungvnbn"/>
              <w:jc w:val="left"/>
            </w:pPr>
            <w:r>
              <w:t>interface FastEthernet0/3</w:t>
            </w:r>
          </w:p>
          <w:p w14:paraId="350D13A4" w14:textId="77777777" w:rsidR="00E02772" w:rsidRDefault="00E02772" w:rsidP="00E5176F">
            <w:pPr>
              <w:pStyle w:val="Nidungvnbn"/>
              <w:jc w:val="left"/>
            </w:pPr>
            <w:r>
              <w:t>switchport access vlan 2</w:t>
            </w:r>
          </w:p>
          <w:p w14:paraId="51B75517" w14:textId="77777777" w:rsidR="00E02772" w:rsidRDefault="00E02772" w:rsidP="00E5176F">
            <w:pPr>
              <w:pStyle w:val="Nidungvnbn"/>
              <w:jc w:val="left"/>
            </w:pPr>
            <w:r>
              <w:t>spanning-tree portfast</w:t>
            </w:r>
          </w:p>
          <w:p w14:paraId="01483D62" w14:textId="77777777" w:rsidR="00E02772" w:rsidRDefault="00E02772" w:rsidP="00E5176F">
            <w:pPr>
              <w:pStyle w:val="Nidungvnbn"/>
              <w:jc w:val="left"/>
            </w:pPr>
            <w:r>
              <w:t>spanning-tree bpduguard enable</w:t>
            </w:r>
          </w:p>
          <w:p w14:paraId="4B678CE7" w14:textId="77777777" w:rsidR="00E02772" w:rsidRDefault="00E02772" w:rsidP="00E5176F">
            <w:pPr>
              <w:pStyle w:val="Nidungvnbn"/>
              <w:jc w:val="left"/>
            </w:pPr>
            <w:r>
              <w:t>!</w:t>
            </w:r>
          </w:p>
          <w:p w14:paraId="5E954B84" w14:textId="77777777" w:rsidR="00E02772" w:rsidRDefault="00E02772" w:rsidP="00E5176F">
            <w:pPr>
              <w:pStyle w:val="Nidungvnbn"/>
              <w:jc w:val="left"/>
            </w:pPr>
            <w:r>
              <w:t>interface FastEthernet0/4</w:t>
            </w:r>
          </w:p>
          <w:p w14:paraId="207EE4D7" w14:textId="77777777" w:rsidR="00E02772" w:rsidRDefault="00E02772" w:rsidP="00E5176F">
            <w:pPr>
              <w:pStyle w:val="Nidungvnbn"/>
              <w:jc w:val="left"/>
            </w:pPr>
            <w:r>
              <w:t>spanning-tree portfast</w:t>
            </w:r>
          </w:p>
          <w:p w14:paraId="3F1DD66F" w14:textId="77777777" w:rsidR="00E02772" w:rsidRDefault="00E02772" w:rsidP="00E5176F">
            <w:pPr>
              <w:pStyle w:val="Nidungvnbn"/>
              <w:jc w:val="left"/>
            </w:pPr>
            <w:r>
              <w:t>spanning-tree bpduguard enable</w:t>
            </w:r>
          </w:p>
          <w:p w14:paraId="76B8415A" w14:textId="77777777" w:rsidR="00E02772" w:rsidRDefault="00E02772" w:rsidP="00E5176F">
            <w:pPr>
              <w:pStyle w:val="Nidungvnbn"/>
              <w:jc w:val="left"/>
            </w:pPr>
            <w:r>
              <w:t>!</w:t>
            </w:r>
          </w:p>
          <w:p w14:paraId="15B02284" w14:textId="77777777" w:rsidR="00E02772" w:rsidRDefault="00E02772" w:rsidP="00E5176F">
            <w:pPr>
              <w:pStyle w:val="Nidungvnbn"/>
              <w:jc w:val="left"/>
            </w:pPr>
            <w:r>
              <w:t>interface FastEthernet0/5</w:t>
            </w:r>
          </w:p>
          <w:p w14:paraId="2128EF82" w14:textId="77777777" w:rsidR="00E02772" w:rsidRDefault="00E02772" w:rsidP="00E5176F">
            <w:pPr>
              <w:pStyle w:val="Nidungvnbn"/>
              <w:jc w:val="left"/>
            </w:pPr>
            <w:r>
              <w:t>spanning-tree portfast</w:t>
            </w:r>
          </w:p>
          <w:p w14:paraId="3A7901A1" w14:textId="77777777" w:rsidR="00E02772" w:rsidRDefault="00E02772" w:rsidP="00E5176F">
            <w:pPr>
              <w:pStyle w:val="Nidungvnbn"/>
              <w:jc w:val="left"/>
            </w:pPr>
            <w:r>
              <w:t>spanning-tree bpduguard enable</w:t>
            </w:r>
          </w:p>
          <w:p w14:paraId="4F404831" w14:textId="77777777" w:rsidR="00E02772" w:rsidRDefault="00E02772" w:rsidP="00E5176F">
            <w:pPr>
              <w:pStyle w:val="Nidungvnbn"/>
              <w:jc w:val="left"/>
            </w:pPr>
            <w:r>
              <w:t>!</w:t>
            </w:r>
          </w:p>
          <w:p w14:paraId="701E5D4F" w14:textId="77777777" w:rsidR="00E02772" w:rsidRDefault="00E02772" w:rsidP="00E5176F">
            <w:pPr>
              <w:pStyle w:val="Nidungvnbn"/>
              <w:jc w:val="left"/>
            </w:pPr>
            <w:r>
              <w:t>interface FastEthernet0/6</w:t>
            </w:r>
          </w:p>
          <w:p w14:paraId="57EE93E9" w14:textId="77777777" w:rsidR="00E02772" w:rsidRDefault="00E02772" w:rsidP="00E5176F">
            <w:pPr>
              <w:pStyle w:val="Nidungvnbn"/>
              <w:jc w:val="left"/>
            </w:pPr>
            <w:r>
              <w:t>spanning-tree portfast</w:t>
            </w:r>
          </w:p>
          <w:p w14:paraId="76AD475B" w14:textId="77777777" w:rsidR="00E02772" w:rsidRDefault="00E02772" w:rsidP="00E5176F">
            <w:pPr>
              <w:pStyle w:val="Nidungvnbn"/>
              <w:jc w:val="left"/>
            </w:pPr>
            <w:r>
              <w:t>spanning-tree bpduguard enable</w:t>
            </w:r>
          </w:p>
          <w:p w14:paraId="7097559B" w14:textId="77777777" w:rsidR="00E02772" w:rsidRDefault="00E02772" w:rsidP="00E5176F">
            <w:pPr>
              <w:pStyle w:val="Nidungvnbn"/>
              <w:jc w:val="left"/>
            </w:pPr>
            <w:r>
              <w:t>!</w:t>
            </w:r>
          </w:p>
          <w:p w14:paraId="78BC1CB5" w14:textId="77777777" w:rsidR="00E02772" w:rsidRDefault="00E02772" w:rsidP="00E5176F">
            <w:pPr>
              <w:pStyle w:val="Nidungvnbn"/>
              <w:jc w:val="left"/>
            </w:pPr>
            <w:r>
              <w:t>interface FastEthernet0/7</w:t>
            </w:r>
          </w:p>
          <w:p w14:paraId="63A64044" w14:textId="77777777" w:rsidR="00E02772" w:rsidRDefault="00E02772" w:rsidP="00E5176F">
            <w:pPr>
              <w:pStyle w:val="Nidungvnbn"/>
              <w:jc w:val="left"/>
            </w:pPr>
            <w:r>
              <w:t>spanning-tree portfast</w:t>
            </w:r>
          </w:p>
          <w:p w14:paraId="7BFC5BEC" w14:textId="77777777" w:rsidR="00E02772" w:rsidRDefault="00E02772" w:rsidP="00E5176F">
            <w:pPr>
              <w:pStyle w:val="Nidungvnbn"/>
              <w:jc w:val="left"/>
            </w:pPr>
            <w:r>
              <w:t>spanning-tree bpduguard enable</w:t>
            </w:r>
          </w:p>
          <w:p w14:paraId="1B5F6A2B" w14:textId="77777777" w:rsidR="00E02772" w:rsidRDefault="00E02772" w:rsidP="00E5176F">
            <w:pPr>
              <w:pStyle w:val="Nidungvnbn"/>
              <w:jc w:val="left"/>
            </w:pPr>
            <w:r>
              <w:t>!</w:t>
            </w:r>
          </w:p>
          <w:p w14:paraId="3678A9CC" w14:textId="77777777" w:rsidR="00E02772" w:rsidRDefault="00E02772" w:rsidP="00E5176F">
            <w:pPr>
              <w:pStyle w:val="Nidungvnbn"/>
              <w:jc w:val="left"/>
            </w:pPr>
            <w:r>
              <w:t>interface FastEthernet0/8</w:t>
            </w:r>
          </w:p>
          <w:p w14:paraId="4E16B719" w14:textId="77777777" w:rsidR="00E02772" w:rsidRDefault="00E02772" w:rsidP="00E5176F">
            <w:pPr>
              <w:pStyle w:val="Nidungvnbn"/>
              <w:jc w:val="left"/>
            </w:pPr>
            <w:r>
              <w:t>spanning-tree portfast</w:t>
            </w:r>
          </w:p>
          <w:p w14:paraId="587B1891" w14:textId="77777777" w:rsidR="00E02772" w:rsidRDefault="00E02772" w:rsidP="00E5176F">
            <w:pPr>
              <w:pStyle w:val="Nidungvnbn"/>
              <w:jc w:val="left"/>
            </w:pPr>
            <w:r>
              <w:lastRenderedPageBreak/>
              <w:t>spanning-tree bpduguard enable</w:t>
            </w:r>
          </w:p>
          <w:p w14:paraId="056A4E64" w14:textId="77777777" w:rsidR="00E02772" w:rsidRDefault="00E02772" w:rsidP="00E5176F">
            <w:pPr>
              <w:pStyle w:val="Nidungvnbn"/>
              <w:jc w:val="left"/>
            </w:pPr>
            <w:r>
              <w:t>!</w:t>
            </w:r>
          </w:p>
          <w:p w14:paraId="5A4E1264" w14:textId="77777777" w:rsidR="00E02772" w:rsidRDefault="00E02772" w:rsidP="00E5176F">
            <w:pPr>
              <w:pStyle w:val="Nidungvnbn"/>
              <w:jc w:val="left"/>
            </w:pPr>
            <w:r>
              <w:t>interface FastEthernet0/9</w:t>
            </w:r>
          </w:p>
          <w:p w14:paraId="00246BC9" w14:textId="77777777" w:rsidR="00E02772" w:rsidRDefault="00E02772" w:rsidP="00E5176F">
            <w:pPr>
              <w:pStyle w:val="Nidungvnbn"/>
              <w:jc w:val="left"/>
            </w:pPr>
            <w:r>
              <w:t>spanning-tree portfast</w:t>
            </w:r>
          </w:p>
          <w:p w14:paraId="1047AF40" w14:textId="77777777" w:rsidR="00E02772" w:rsidRDefault="00E02772" w:rsidP="00E5176F">
            <w:pPr>
              <w:pStyle w:val="Nidungvnbn"/>
              <w:jc w:val="left"/>
            </w:pPr>
            <w:r>
              <w:t>spanning-tree bpduguard enable</w:t>
            </w:r>
          </w:p>
          <w:p w14:paraId="291AEAB1" w14:textId="77777777" w:rsidR="00E02772" w:rsidRDefault="00E02772" w:rsidP="00E5176F">
            <w:pPr>
              <w:pStyle w:val="Nidungvnbn"/>
              <w:jc w:val="left"/>
            </w:pPr>
            <w:r>
              <w:t>!</w:t>
            </w:r>
          </w:p>
          <w:p w14:paraId="08AA523D" w14:textId="77777777" w:rsidR="00E02772" w:rsidRDefault="00E02772" w:rsidP="00E5176F">
            <w:pPr>
              <w:pStyle w:val="Nidungvnbn"/>
              <w:jc w:val="left"/>
            </w:pPr>
            <w:r>
              <w:t>interface FastEthernet0/10</w:t>
            </w:r>
          </w:p>
          <w:p w14:paraId="0921B439" w14:textId="77777777" w:rsidR="00E02772" w:rsidRDefault="00E02772" w:rsidP="00E5176F">
            <w:pPr>
              <w:pStyle w:val="Nidungvnbn"/>
              <w:jc w:val="left"/>
            </w:pPr>
            <w:r>
              <w:t>spanning-tree portfast</w:t>
            </w:r>
          </w:p>
          <w:p w14:paraId="6D0B9BD0" w14:textId="77777777" w:rsidR="00E02772" w:rsidRDefault="00E02772" w:rsidP="00E5176F">
            <w:pPr>
              <w:pStyle w:val="Nidungvnbn"/>
              <w:jc w:val="left"/>
            </w:pPr>
            <w:r>
              <w:t>spanning-tree bpduguard enable</w:t>
            </w:r>
          </w:p>
          <w:p w14:paraId="0C673C9D" w14:textId="274BA53C" w:rsidR="00E02772" w:rsidRDefault="00E02772" w:rsidP="00E5176F">
            <w:pPr>
              <w:pStyle w:val="Nidungvnbn"/>
              <w:jc w:val="left"/>
            </w:pPr>
            <w:r>
              <w:t>!</w:t>
            </w:r>
          </w:p>
          <w:p w14:paraId="6F8D0B74" w14:textId="77777777" w:rsidR="00E02772" w:rsidRDefault="00E02772" w:rsidP="00E5176F">
            <w:pPr>
              <w:pStyle w:val="Nidungvnbn"/>
              <w:jc w:val="left"/>
            </w:pPr>
            <w:r>
              <w:t>interface GigabitEthernet0/1</w:t>
            </w:r>
          </w:p>
          <w:p w14:paraId="10FD58BB" w14:textId="77777777" w:rsidR="00E02772" w:rsidRDefault="00E02772" w:rsidP="00E5176F">
            <w:pPr>
              <w:pStyle w:val="Nidungvnbn"/>
              <w:jc w:val="left"/>
            </w:pPr>
            <w:r>
              <w:t>switchport mode trunk</w:t>
            </w:r>
          </w:p>
          <w:p w14:paraId="6241AD83" w14:textId="77777777" w:rsidR="00E02772" w:rsidRDefault="00E02772" w:rsidP="00E5176F">
            <w:pPr>
              <w:pStyle w:val="Nidungvnbn"/>
              <w:jc w:val="left"/>
            </w:pPr>
            <w:r>
              <w:t>!</w:t>
            </w:r>
          </w:p>
          <w:p w14:paraId="0CAA618B" w14:textId="77777777" w:rsidR="00E02772" w:rsidRDefault="00E02772" w:rsidP="00E5176F">
            <w:pPr>
              <w:pStyle w:val="Nidungvnbn"/>
              <w:jc w:val="left"/>
            </w:pPr>
            <w:r>
              <w:t>interface GigabitEthernet0/2</w:t>
            </w:r>
          </w:p>
          <w:p w14:paraId="30511A55" w14:textId="7F6CDAFF" w:rsidR="00A67509" w:rsidRDefault="00E02772" w:rsidP="00E5176F">
            <w:pPr>
              <w:pStyle w:val="Nidungvnbn"/>
              <w:jc w:val="left"/>
            </w:pPr>
            <w:r>
              <w:t>switchport mode trunk</w:t>
            </w:r>
          </w:p>
        </w:tc>
      </w:tr>
      <w:tr w:rsidR="00A67509" w14:paraId="7BAE1DAE" w14:textId="77777777" w:rsidTr="00373641">
        <w:trPr>
          <w:trHeight w:val="297"/>
          <w:jc w:val="center"/>
        </w:trPr>
        <w:tc>
          <w:tcPr>
            <w:tcW w:w="2250" w:type="dxa"/>
          </w:tcPr>
          <w:p w14:paraId="1E21E9A1" w14:textId="441B67C4" w:rsidR="00A67509" w:rsidRPr="00715975" w:rsidRDefault="00A67509" w:rsidP="00E5176F">
            <w:pPr>
              <w:pStyle w:val="Nidungvnbn"/>
              <w:jc w:val="left"/>
            </w:pPr>
            <w:r w:rsidRPr="00715975">
              <w:lastRenderedPageBreak/>
              <w:t>SwitchTD</w:t>
            </w:r>
          </w:p>
        </w:tc>
        <w:tc>
          <w:tcPr>
            <w:tcW w:w="5400" w:type="dxa"/>
          </w:tcPr>
          <w:p w14:paraId="121B1D03" w14:textId="77777777" w:rsidR="00E02772" w:rsidRDefault="00E02772" w:rsidP="00E5176F">
            <w:pPr>
              <w:pStyle w:val="Nidungvnbn"/>
              <w:jc w:val="left"/>
            </w:pPr>
            <w:r>
              <w:t>spanning-tree mode pvst</w:t>
            </w:r>
          </w:p>
          <w:p w14:paraId="3534B449" w14:textId="77777777" w:rsidR="00E02772" w:rsidRDefault="00E02772" w:rsidP="00E5176F">
            <w:pPr>
              <w:pStyle w:val="Nidungvnbn"/>
              <w:jc w:val="left"/>
            </w:pPr>
            <w:r>
              <w:t>spanning-tree extend system-id</w:t>
            </w:r>
          </w:p>
          <w:p w14:paraId="41F53733" w14:textId="77777777" w:rsidR="00E02772" w:rsidRDefault="00E02772" w:rsidP="00E5176F">
            <w:pPr>
              <w:pStyle w:val="Nidungvnbn"/>
              <w:jc w:val="left"/>
            </w:pPr>
            <w:r>
              <w:t>!</w:t>
            </w:r>
          </w:p>
          <w:p w14:paraId="775381D5" w14:textId="77777777" w:rsidR="00E02772" w:rsidRDefault="00E02772" w:rsidP="00E5176F">
            <w:pPr>
              <w:pStyle w:val="Nidungvnbn"/>
              <w:jc w:val="left"/>
            </w:pPr>
            <w:r>
              <w:t>interface FastEthernet0/1</w:t>
            </w:r>
          </w:p>
          <w:p w14:paraId="59A8AE35" w14:textId="77777777" w:rsidR="00E02772" w:rsidRDefault="00E02772" w:rsidP="00E5176F">
            <w:pPr>
              <w:pStyle w:val="Nidungvnbn"/>
              <w:jc w:val="left"/>
            </w:pPr>
            <w:r>
              <w:t>!</w:t>
            </w:r>
          </w:p>
          <w:p w14:paraId="372FFB66" w14:textId="77777777" w:rsidR="00E02772" w:rsidRDefault="00E02772" w:rsidP="00E5176F">
            <w:pPr>
              <w:pStyle w:val="Nidungvnbn"/>
              <w:jc w:val="left"/>
            </w:pPr>
            <w:r>
              <w:t>interface FastEthernet0/2</w:t>
            </w:r>
          </w:p>
          <w:p w14:paraId="46CC5138" w14:textId="77777777" w:rsidR="00E02772" w:rsidRDefault="00E02772" w:rsidP="00E5176F">
            <w:pPr>
              <w:pStyle w:val="Nidungvnbn"/>
              <w:jc w:val="left"/>
            </w:pPr>
            <w:r>
              <w:t>switchport access vlan 2</w:t>
            </w:r>
          </w:p>
          <w:p w14:paraId="2754B107" w14:textId="77777777" w:rsidR="00E02772" w:rsidRDefault="00E02772" w:rsidP="00E5176F">
            <w:pPr>
              <w:pStyle w:val="Nidungvnbn"/>
              <w:jc w:val="left"/>
            </w:pPr>
            <w:r>
              <w:t>!</w:t>
            </w:r>
          </w:p>
          <w:p w14:paraId="771831A8" w14:textId="77777777" w:rsidR="00E02772" w:rsidRDefault="00E02772" w:rsidP="00E5176F">
            <w:pPr>
              <w:pStyle w:val="Nidungvnbn"/>
              <w:jc w:val="left"/>
            </w:pPr>
            <w:r>
              <w:t>interface FastEthernet0/3</w:t>
            </w:r>
          </w:p>
          <w:p w14:paraId="7635EB3F" w14:textId="77777777" w:rsidR="00E02772" w:rsidRDefault="00E02772" w:rsidP="00E5176F">
            <w:pPr>
              <w:pStyle w:val="Nidungvnbn"/>
              <w:jc w:val="left"/>
            </w:pPr>
            <w:r>
              <w:t>switchport access vlan 3</w:t>
            </w:r>
          </w:p>
          <w:p w14:paraId="0D8EBB6A" w14:textId="77777777" w:rsidR="00E02772" w:rsidRDefault="00E02772" w:rsidP="00E5176F">
            <w:pPr>
              <w:pStyle w:val="Nidungvnbn"/>
              <w:jc w:val="left"/>
            </w:pPr>
            <w:r>
              <w:t>!</w:t>
            </w:r>
          </w:p>
          <w:p w14:paraId="37B877CC" w14:textId="77777777" w:rsidR="00E02772" w:rsidRDefault="00E02772" w:rsidP="00E5176F">
            <w:pPr>
              <w:pStyle w:val="Nidungvnbn"/>
              <w:jc w:val="left"/>
            </w:pPr>
            <w:r>
              <w:t>interface FastEthernet0/4</w:t>
            </w:r>
          </w:p>
          <w:p w14:paraId="3AD89FFB" w14:textId="77777777" w:rsidR="00E02772" w:rsidRDefault="00E02772" w:rsidP="00E5176F">
            <w:pPr>
              <w:pStyle w:val="Nidungvnbn"/>
              <w:jc w:val="left"/>
            </w:pPr>
            <w:r>
              <w:lastRenderedPageBreak/>
              <w:t>switchport access vlan 11</w:t>
            </w:r>
          </w:p>
          <w:p w14:paraId="237E35FB" w14:textId="77777777" w:rsidR="00E02772" w:rsidRDefault="00E02772" w:rsidP="00E5176F">
            <w:pPr>
              <w:pStyle w:val="Nidungvnbn"/>
              <w:jc w:val="left"/>
            </w:pPr>
            <w:r>
              <w:t>!</w:t>
            </w:r>
          </w:p>
          <w:p w14:paraId="3BE990D6" w14:textId="77777777" w:rsidR="00E02772" w:rsidRDefault="00E02772" w:rsidP="00E5176F">
            <w:pPr>
              <w:pStyle w:val="Nidungvnbn"/>
              <w:jc w:val="left"/>
            </w:pPr>
            <w:r>
              <w:t>interface FastEthernet0/5</w:t>
            </w:r>
          </w:p>
          <w:p w14:paraId="0A66337E" w14:textId="77777777" w:rsidR="00E02772" w:rsidRDefault="00E02772" w:rsidP="00E5176F">
            <w:pPr>
              <w:pStyle w:val="Nidungvnbn"/>
              <w:jc w:val="left"/>
            </w:pPr>
            <w:r>
              <w:t>switchport access vlan 5</w:t>
            </w:r>
          </w:p>
          <w:p w14:paraId="0DD222C5" w14:textId="77777777" w:rsidR="00E02772" w:rsidRDefault="00E02772" w:rsidP="00E5176F">
            <w:pPr>
              <w:pStyle w:val="Nidungvnbn"/>
              <w:jc w:val="left"/>
            </w:pPr>
            <w:r>
              <w:t>!</w:t>
            </w:r>
          </w:p>
          <w:p w14:paraId="52A55850" w14:textId="77777777" w:rsidR="00E02772" w:rsidRDefault="00E02772" w:rsidP="00E5176F">
            <w:pPr>
              <w:pStyle w:val="Nidungvnbn"/>
              <w:jc w:val="left"/>
            </w:pPr>
            <w:r>
              <w:t>interface GigabitEthernet0/1</w:t>
            </w:r>
          </w:p>
          <w:p w14:paraId="2C39C4CA" w14:textId="77777777" w:rsidR="00E02772" w:rsidRDefault="00E02772" w:rsidP="00E5176F">
            <w:pPr>
              <w:pStyle w:val="Nidungvnbn"/>
              <w:jc w:val="left"/>
            </w:pPr>
            <w:r>
              <w:t>switchport mode trunk</w:t>
            </w:r>
          </w:p>
          <w:p w14:paraId="3F3F370D" w14:textId="77777777" w:rsidR="00E02772" w:rsidRDefault="00E02772" w:rsidP="00E5176F">
            <w:pPr>
              <w:pStyle w:val="Nidungvnbn"/>
              <w:jc w:val="left"/>
            </w:pPr>
            <w:r>
              <w:t>!</w:t>
            </w:r>
          </w:p>
          <w:p w14:paraId="772FB401" w14:textId="77777777" w:rsidR="00E02772" w:rsidRDefault="00E02772" w:rsidP="00E5176F">
            <w:pPr>
              <w:pStyle w:val="Nidungvnbn"/>
              <w:jc w:val="left"/>
            </w:pPr>
            <w:r>
              <w:t>interface GigabitEthernet0/2</w:t>
            </w:r>
          </w:p>
          <w:p w14:paraId="160C949E" w14:textId="7C1972BC" w:rsidR="00A67509" w:rsidRDefault="00E02772" w:rsidP="00E5176F">
            <w:pPr>
              <w:pStyle w:val="Nidungvnbn"/>
              <w:jc w:val="left"/>
            </w:pPr>
            <w:r>
              <w:t>switchport mode trunk</w:t>
            </w:r>
          </w:p>
        </w:tc>
      </w:tr>
      <w:tr w:rsidR="00A67509" w14:paraId="112821D8" w14:textId="77777777" w:rsidTr="00373641">
        <w:trPr>
          <w:trHeight w:val="297"/>
          <w:jc w:val="center"/>
        </w:trPr>
        <w:tc>
          <w:tcPr>
            <w:tcW w:w="2250" w:type="dxa"/>
          </w:tcPr>
          <w:p w14:paraId="756AA03F" w14:textId="5B6DBEEE" w:rsidR="00A67509" w:rsidRPr="00715975" w:rsidRDefault="00A67509" w:rsidP="00E5176F">
            <w:pPr>
              <w:pStyle w:val="Nidungvnbn"/>
              <w:jc w:val="left"/>
            </w:pPr>
            <w:r w:rsidRPr="00715975">
              <w:lastRenderedPageBreak/>
              <w:t>SwitchTD2</w:t>
            </w:r>
          </w:p>
        </w:tc>
        <w:tc>
          <w:tcPr>
            <w:tcW w:w="5400" w:type="dxa"/>
          </w:tcPr>
          <w:p w14:paraId="22E4E464" w14:textId="77777777" w:rsidR="00F16963" w:rsidRDefault="00F16963" w:rsidP="00E5176F">
            <w:pPr>
              <w:pStyle w:val="Nidungvnbn"/>
              <w:jc w:val="left"/>
            </w:pPr>
            <w:r>
              <w:t>spanning-tree mode pvst</w:t>
            </w:r>
          </w:p>
          <w:p w14:paraId="421A9EA1" w14:textId="77777777" w:rsidR="00F16963" w:rsidRDefault="00F16963" w:rsidP="00E5176F">
            <w:pPr>
              <w:pStyle w:val="Nidungvnbn"/>
              <w:jc w:val="left"/>
            </w:pPr>
            <w:r>
              <w:t>spanning-tree extend system-id</w:t>
            </w:r>
          </w:p>
          <w:p w14:paraId="12445936" w14:textId="77777777" w:rsidR="00F16963" w:rsidRDefault="00F16963" w:rsidP="00E5176F">
            <w:pPr>
              <w:pStyle w:val="Nidungvnbn"/>
              <w:jc w:val="left"/>
            </w:pPr>
            <w:r>
              <w:t>!</w:t>
            </w:r>
          </w:p>
          <w:p w14:paraId="631F3479" w14:textId="77777777" w:rsidR="00F16963" w:rsidRDefault="00F16963" w:rsidP="00E5176F">
            <w:pPr>
              <w:pStyle w:val="Nidungvnbn"/>
              <w:jc w:val="left"/>
            </w:pPr>
            <w:r>
              <w:t>interface FastEthernet0/1</w:t>
            </w:r>
          </w:p>
          <w:p w14:paraId="3F2CE737" w14:textId="77777777" w:rsidR="00F16963" w:rsidRDefault="00F16963" w:rsidP="00E5176F">
            <w:pPr>
              <w:pStyle w:val="Nidungvnbn"/>
              <w:jc w:val="left"/>
            </w:pPr>
            <w:r>
              <w:t>switchport access vlan 4</w:t>
            </w:r>
          </w:p>
          <w:p w14:paraId="38AEF9FB" w14:textId="77777777" w:rsidR="00F16963" w:rsidRDefault="00F16963" w:rsidP="00E5176F">
            <w:pPr>
              <w:pStyle w:val="Nidungvnbn"/>
              <w:jc w:val="left"/>
            </w:pPr>
            <w:r>
              <w:t>!</w:t>
            </w:r>
          </w:p>
          <w:p w14:paraId="2BB8D339" w14:textId="77777777" w:rsidR="00F16963" w:rsidRDefault="00F16963" w:rsidP="00E5176F">
            <w:pPr>
              <w:pStyle w:val="Nidungvnbn"/>
              <w:jc w:val="left"/>
            </w:pPr>
            <w:r>
              <w:t>interface FastEthernet0/2</w:t>
            </w:r>
          </w:p>
          <w:p w14:paraId="6C8BFEA8" w14:textId="77777777" w:rsidR="00F16963" w:rsidRDefault="00F16963" w:rsidP="00E5176F">
            <w:pPr>
              <w:pStyle w:val="Nidungvnbn"/>
              <w:jc w:val="left"/>
            </w:pPr>
            <w:r>
              <w:t>switchport access vlan 5</w:t>
            </w:r>
          </w:p>
          <w:p w14:paraId="51B561C6" w14:textId="77777777" w:rsidR="00F16963" w:rsidRDefault="00F16963" w:rsidP="00E5176F">
            <w:pPr>
              <w:pStyle w:val="Nidungvnbn"/>
              <w:jc w:val="left"/>
            </w:pPr>
            <w:r>
              <w:t>!</w:t>
            </w:r>
          </w:p>
          <w:p w14:paraId="3674D4C1" w14:textId="77777777" w:rsidR="00F16963" w:rsidRDefault="00F16963" w:rsidP="00E5176F">
            <w:pPr>
              <w:pStyle w:val="Nidungvnbn"/>
              <w:jc w:val="left"/>
            </w:pPr>
            <w:r>
              <w:t>interface FastEthernet0/3</w:t>
            </w:r>
          </w:p>
          <w:p w14:paraId="3B12B233" w14:textId="77777777" w:rsidR="00F16963" w:rsidRDefault="00F16963" w:rsidP="00E5176F">
            <w:pPr>
              <w:pStyle w:val="Nidungvnbn"/>
              <w:jc w:val="left"/>
            </w:pPr>
            <w:r>
              <w:t>switchport trunk allowed vlan 1-5,7-10,12-1001</w:t>
            </w:r>
          </w:p>
          <w:p w14:paraId="574B304F" w14:textId="77777777" w:rsidR="00F16963" w:rsidRDefault="00F16963" w:rsidP="00E5176F">
            <w:pPr>
              <w:pStyle w:val="Nidungvnbn"/>
              <w:jc w:val="left"/>
            </w:pPr>
            <w:r>
              <w:t>switchport mode trunk</w:t>
            </w:r>
          </w:p>
          <w:p w14:paraId="32AB495B" w14:textId="1E41C858" w:rsidR="00F16963" w:rsidRDefault="00F16963" w:rsidP="00E5176F">
            <w:pPr>
              <w:pStyle w:val="Nidungvnbn"/>
              <w:jc w:val="left"/>
            </w:pPr>
            <w:r>
              <w:t>!</w:t>
            </w:r>
          </w:p>
          <w:p w14:paraId="702A04D1" w14:textId="77777777" w:rsidR="00F16963" w:rsidRDefault="00F16963" w:rsidP="00E5176F">
            <w:pPr>
              <w:pStyle w:val="Nidungvnbn"/>
              <w:jc w:val="left"/>
            </w:pPr>
            <w:r>
              <w:t>interface GigabitEthernet0/1</w:t>
            </w:r>
          </w:p>
          <w:p w14:paraId="1707C130" w14:textId="77777777" w:rsidR="00F16963" w:rsidRDefault="00F16963" w:rsidP="00E5176F">
            <w:pPr>
              <w:pStyle w:val="Nidungvnbn"/>
              <w:jc w:val="left"/>
            </w:pPr>
            <w:r>
              <w:t>switchport access vlan 2</w:t>
            </w:r>
          </w:p>
          <w:p w14:paraId="1F8AFA46" w14:textId="77777777" w:rsidR="00F16963" w:rsidRDefault="00F16963" w:rsidP="00E5176F">
            <w:pPr>
              <w:pStyle w:val="Nidungvnbn"/>
              <w:jc w:val="left"/>
            </w:pPr>
            <w:r>
              <w:t>switchport trunk allowed vlan 1-1001</w:t>
            </w:r>
          </w:p>
          <w:p w14:paraId="31B00CDF" w14:textId="77777777" w:rsidR="00F16963" w:rsidRDefault="00F16963" w:rsidP="00E5176F">
            <w:pPr>
              <w:pStyle w:val="Nidungvnbn"/>
              <w:jc w:val="left"/>
            </w:pPr>
            <w:r>
              <w:lastRenderedPageBreak/>
              <w:t>switchport mode trunk</w:t>
            </w:r>
          </w:p>
          <w:p w14:paraId="49EA9EC1" w14:textId="77777777" w:rsidR="00F16963" w:rsidRDefault="00F16963" w:rsidP="00E5176F">
            <w:pPr>
              <w:pStyle w:val="Nidungvnbn"/>
              <w:jc w:val="left"/>
            </w:pPr>
            <w:r>
              <w:t>!</w:t>
            </w:r>
          </w:p>
          <w:p w14:paraId="48D9207D" w14:textId="77777777" w:rsidR="00F16963" w:rsidRDefault="00F16963" w:rsidP="00E5176F">
            <w:pPr>
              <w:pStyle w:val="Nidungvnbn"/>
              <w:jc w:val="left"/>
            </w:pPr>
            <w:r>
              <w:t>interface GigabitEthernet0/2</w:t>
            </w:r>
          </w:p>
          <w:p w14:paraId="169299EF" w14:textId="4CC03519" w:rsidR="00A67509" w:rsidRDefault="00F16963" w:rsidP="00E5176F">
            <w:pPr>
              <w:pStyle w:val="Nidungvnbn"/>
              <w:jc w:val="left"/>
            </w:pPr>
            <w:r>
              <w:t>switchport mode trunk</w:t>
            </w:r>
          </w:p>
        </w:tc>
      </w:tr>
    </w:tbl>
    <w:p w14:paraId="48E402EB" w14:textId="4C808F49" w:rsidR="00373641" w:rsidRDefault="00373641" w:rsidP="00373641">
      <w:pPr>
        <w:pStyle w:val="TableofFigures"/>
      </w:pPr>
      <w:bookmarkStart w:id="43" w:name="_Toc120223126"/>
      <w:r>
        <w:lastRenderedPageBreak/>
        <w:t>Bảng 4.1</w:t>
      </w:r>
      <w:bookmarkEnd w:id="43"/>
    </w:p>
    <w:p w14:paraId="33D38475" w14:textId="77777777" w:rsidR="00F84261" w:rsidRDefault="00F84261" w:rsidP="00F84261">
      <w:pPr>
        <w:pStyle w:val="Nidungvnbn"/>
      </w:pPr>
    </w:p>
    <w:p w14:paraId="43C44ACD" w14:textId="77777777" w:rsidR="00400C93" w:rsidRPr="00400C93" w:rsidRDefault="00400C93" w:rsidP="00400C93">
      <w:pPr>
        <w:spacing w:before="240" w:line="360" w:lineRule="auto"/>
        <w:jc w:val="both"/>
        <w:rPr>
          <w:sz w:val="28"/>
          <w:szCs w:val="28"/>
        </w:rPr>
      </w:pPr>
    </w:p>
    <w:p w14:paraId="5C766DB7" w14:textId="77777777" w:rsidR="00400C93" w:rsidRPr="00400C93" w:rsidRDefault="00400C93" w:rsidP="00400C93">
      <w:pPr>
        <w:pBdr>
          <w:top w:val="nil"/>
          <w:left w:val="nil"/>
          <w:bottom w:val="nil"/>
          <w:right w:val="nil"/>
          <w:between w:val="nil"/>
        </w:pBdr>
        <w:spacing w:line="360" w:lineRule="auto"/>
        <w:ind w:firstLine="720"/>
        <w:jc w:val="both"/>
        <w:rPr>
          <w:b/>
          <w:sz w:val="28"/>
          <w:szCs w:val="28"/>
        </w:rPr>
      </w:pPr>
      <w:bookmarkStart w:id="44" w:name="_h0h4vv556dzb" w:colFirst="0" w:colLast="0"/>
      <w:bookmarkEnd w:id="44"/>
    </w:p>
    <w:p w14:paraId="465BFE1D" w14:textId="77777777" w:rsidR="00400C93" w:rsidRPr="00400C93" w:rsidRDefault="00400C93" w:rsidP="00400C93">
      <w:pPr>
        <w:pBdr>
          <w:top w:val="nil"/>
          <w:left w:val="nil"/>
          <w:bottom w:val="nil"/>
          <w:right w:val="nil"/>
          <w:between w:val="nil"/>
        </w:pBdr>
        <w:spacing w:line="360" w:lineRule="auto"/>
        <w:ind w:firstLine="720"/>
        <w:jc w:val="both"/>
        <w:rPr>
          <w:b/>
          <w:sz w:val="28"/>
          <w:szCs w:val="28"/>
        </w:rPr>
      </w:pPr>
      <w:bookmarkStart w:id="45" w:name="_6fq3pc3qeq53" w:colFirst="0" w:colLast="0"/>
      <w:bookmarkEnd w:id="45"/>
    </w:p>
    <w:p w14:paraId="5230894F" w14:textId="77777777" w:rsidR="00400C93" w:rsidRPr="00400C93" w:rsidRDefault="00400C93" w:rsidP="00400C93">
      <w:pPr>
        <w:pBdr>
          <w:top w:val="nil"/>
          <w:left w:val="nil"/>
          <w:bottom w:val="nil"/>
          <w:right w:val="nil"/>
          <w:between w:val="nil"/>
        </w:pBdr>
        <w:spacing w:line="360" w:lineRule="auto"/>
        <w:ind w:firstLine="720"/>
        <w:jc w:val="both"/>
        <w:rPr>
          <w:b/>
          <w:sz w:val="28"/>
          <w:szCs w:val="28"/>
        </w:rPr>
      </w:pPr>
      <w:bookmarkStart w:id="46" w:name="_fvk6haateh72" w:colFirst="0" w:colLast="0"/>
      <w:bookmarkEnd w:id="46"/>
    </w:p>
    <w:p w14:paraId="5B547A16" w14:textId="77777777" w:rsidR="00400C93" w:rsidRPr="00400C93" w:rsidRDefault="00400C93" w:rsidP="00A53AB7">
      <w:pPr>
        <w:pBdr>
          <w:top w:val="nil"/>
          <w:left w:val="nil"/>
          <w:bottom w:val="nil"/>
          <w:right w:val="nil"/>
          <w:between w:val="nil"/>
        </w:pBdr>
        <w:spacing w:line="360" w:lineRule="auto"/>
        <w:jc w:val="both"/>
        <w:rPr>
          <w:b/>
          <w:sz w:val="28"/>
          <w:szCs w:val="28"/>
        </w:rPr>
      </w:pPr>
      <w:bookmarkStart w:id="47" w:name="_xzdwu8d01ain" w:colFirst="0" w:colLast="0"/>
      <w:bookmarkStart w:id="48" w:name="_3p2116tslmjv" w:colFirst="0" w:colLast="0"/>
      <w:bookmarkStart w:id="49" w:name="_522n1ayanmw6" w:colFirst="0" w:colLast="0"/>
      <w:bookmarkStart w:id="50" w:name="_kiz596yq9mqg" w:colFirst="0" w:colLast="0"/>
      <w:bookmarkStart w:id="51" w:name="_75njs0ni52sn" w:colFirst="0" w:colLast="0"/>
      <w:bookmarkStart w:id="52" w:name="_jtoffq3kwegr" w:colFirst="0" w:colLast="0"/>
      <w:bookmarkStart w:id="53" w:name="_usd76i4hra2s" w:colFirst="0" w:colLast="0"/>
      <w:bookmarkStart w:id="54" w:name="_rkptfgp2e8y3" w:colFirst="0" w:colLast="0"/>
      <w:bookmarkStart w:id="55" w:name="_otoowid2s5vq" w:colFirst="0" w:colLast="0"/>
      <w:bookmarkStart w:id="56" w:name="_844inmgudmk" w:colFirst="0" w:colLast="0"/>
      <w:bookmarkStart w:id="57" w:name="_gr9s29gk8iib" w:colFirst="0" w:colLast="0"/>
      <w:bookmarkEnd w:id="47"/>
      <w:bookmarkEnd w:id="48"/>
      <w:bookmarkEnd w:id="49"/>
      <w:bookmarkEnd w:id="50"/>
      <w:bookmarkEnd w:id="51"/>
      <w:bookmarkEnd w:id="52"/>
      <w:bookmarkEnd w:id="53"/>
      <w:bookmarkEnd w:id="54"/>
      <w:bookmarkEnd w:id="55"/>
      <w:bookmarkEnd w:id="56"/>
      <w:bookmarkEnd w:id="57"/>
    </w:p>
    <w:p w14:paraId="02BD17F3" w14:textId="77777777" w:rsidR="00B375D4" w:rsidRDefault="00B375D4">
      <w:pPr>
        <w:rPr>
          <w:b/>
          <w:sz w:val="32"/>
          <w:szCs w:val="32"/>
        </w:rPr>
      </w:pPr>
      <w:r>
        <w:br w:type="page"/>
      </w:r>
    </w:p>
    <w:p w14:paraId="52DC762F" w14:textId="1BCF820E" w:rsidR="00400C93" w:rsidRPr="00400C93" w:rsidRDefault="00400C93" w:rsidP="00A53AB7">
      <w:pPr>
        <w:pStyle w:val="Chng"/>
        <w:jc w:val="center"/>
        <w:rPr>
          <w:sz w:val="26"/>
          <w:szCs w:val="26"/>
        </w:rPr>
      </w:pPr>
      <w:bookmarkStart w:id="58" w:name="_Toc120224580"/>
      <w:r w:rsidRPr="00400C93">
        <w:lastRenderedPageBreak/>
        <w:t>TÀI</w:t>
      </w:r>
      <w:r w:rsidR="00EB70C6">
        <w:t xml:space="preserve"> </w:t>
      </w:r>
      <w:r w:rsidRPr="00400C93">
        <w:t>LIỆU</w:t>
      </w:r>
      <w:r w:rsidR="00EB70C6">
        <w:t xml:space="preserve"> </w:t>
      </w:r>
      <w:r w:rsidRPr="00400C93">
        <w:t>THAM</w:t>
      </w:r>
      <w:r w:rsidR="00EB70C6">
        <w:t xml:space="preserve"> </w:t>
      </w:r>
      <w:r w:rsidRPr="00400C93">
        <w:t>KHẢO</w:t>
      </w:r>
      <w:bookmarkEnd w:id="58"/>
    </w:p>
    <w:p w14:paraId="5828A942" w14:textId="77777777" w:rsidR="00141687" w:rsidRDefault="00141687" w:rsidP="00141687">
      <w:pPr>
        <w:pStyle w:val="Nidungvnbn"/>
        <w:rPr>
          <w:rStyle w:val="text"/>
        </w:rPr>
      </w:pPr>
      <w:r w:rsidRPr="00141687">
        <w:rPr>
          <w:rStyle w:val="text"/>
        </w:rPr>
        <w:t xml:space="preserve">Tiếng việt: </w:t>
      </w:r>
    </w:p>
    <w:p w14:paraId="26485C70" w14:textId="17910F99" w:rsidR="00141687" w:rsidRDefault="00141687" w:rsidP="00FC5C77">
      <w:pPr>
        <w:pStyle w:val="Nidungvnbn"/>
        <w:numPr>
          <w:ilvl w:val="0"/>
          <w:numId w:val="6"/>
        </w:numPr>
        <w:rPr>
          <w:rStyle w:val="text"/>
        </w:rPr>
      </w:pPr>
      <w:r w:rsidRPr="00141687">
        <w:rPr>
          <w:rStyle w:val="text"/>
        </w:rPr>
        <w:t>CCNA LABPRO (Đặng Quang Minh VnPro)</w:t>
      </w:r>
    </w:p>
    <w:p w14:paraId="37BE06A7" w14:textId="3BC349FD" w:rsidR="00141687" w:rsidRDefault="00141687" w:rsidP="00FC5C77">
      <w:pPr>
        <w:pStyle w:val="Nidungvnbn"/>
        <w:numPr>
          <w:ilvl w:val="0"/>
          <w:numId w:val="6"/>
        </w:numPr>
        <w:rPr>
          <w:rStyle w:val="text"/>
        </w:rPr>
      </w:pPr>
      <w:r w:rsidRPr="00141687">
        <w:rPr>
          <w:rStyle w:val="text"/>
        </w:rPr>
        <w:t>CCNP LABPRO Switch (đội ngũ Giảng viên VnPro)</w:t>
      </w:r>
    </w:p>
    <w:p w14:paraId="527A9D01" w14:textId="4DFA4C0C" w:rsidR="00141687" w:rsidRDefault="00141687" w:rsidP="00FC5C77">
      <w:pPr>
        <w:pStyle w:val="Nidungvnbn"/>
        <w:numPr>
          <w:ilvl w:val="0"/>
          <w:numId w:val="6"/>
        </w:numPr>
        <w:rPr>
          <w:rStyle w:val="text"/>
        </w:rPr>
      </w:pPr>
      <w:r w:rsidRPr="00141687">
        <w:rPr>
          <w:rStyle w:val="text"/>
        </w:rPr>
        <w:t xml:space="preserve">Hướng dẫn thực hành CCNA 2.0 (Nguyễn Phú Thịnh, Nguyễn Thành Nam, Phan Thanh Phong, Nguyễn Trọng Nghĩa, Nguyễn Khánh Linh, Lê Kim Lợi, Biện Nhật Tân) </w:t>
      </w:r>
    </w:p>
    <w:p w14:paraId="49FE816A" w14:textId="77777777" w:rsidR="00141687" w:rsidRDefault="00141687" w:rsidP="00141687">
      <w:pPr>
        <w:pStyle w:val="Nidungvnbn"/>
        <w:rPr>
          <w:rStyle w:val="text"/>
        </w:rPr>
      </w:pPr>
      <w:r w:rsidRPr="00141687">
        <w:rPr>
          <w:rStyle w:val="text"/>
        </w:rPr>
        <w:t xml:space="preserve">Tiếng Anh: </w:t>
      </w:r>
    </w:p>
    <w:p w14:paraId="78851A57" w14:textId="3CBEEEF7" w:rsidR="00141687" w:rsidRDefault="00141687" w:rsidP="00FC5C77">
      <w:pPr>
        <w:pStyle w:val="Nidungvnbn"/>
        <w:numPr>
          <w:ilvl w:val="0"/>
          <w:numId w:val="7"/>
        </w:numPr>
        <w:rPr>
          <w:rStyle w:val="text"/>
        </w:rPr>
      </w:pPr>
      <w:r w:rsidRPr="00141687">
        <w:rPr>
          <w:rStyle w:val="text"/>
        </w:rPr>
        <w:t xml:space="preserve">Website: </w:t>
      </w:r>
      <w:hyperlink r:id="rId17" w:history="1">
        <w:r w:rsidRPr="00501CCF">
          <w:rPr>
            <w:rStyle w:val="Hyperlink"/>
          </w:rPr>
          <w:t>https://www.cisco.com</w:t>
        </w:r>
      </w:hyperlink>
      <w:r w:rsidRPr="00141687">
        <w:rPr>
          <w:rStyle w:val="text"/>
        </w:rPr>
        <w:t xml:space="preserve"> </w:t>
      </w:r>
    </w:p>
    <w:p w14:paraId="293F1686" w14:textId="5D8D2CAC" w:rsidR="00141687" w:rsidRDefault="00141687" w:rsidP="00FC5C77">
      <w:pPr>
        <w:pStyle w:val="Nidungvnbn"/>
        <w:numPr>
          <w:ilvl w:val="0"/>
          <w:numId w:val="7"/>
        </w:numPr>
        <w:rPr>
          <w:rStyle w:val="text"/>
        </w:rPr>
      </w:pPr>
      <w:r w:rsidRPr="00141687">
        <w:rPr>
          <w:rStyle w:val="text"/>
        </w:rPr>
        <w:t xml:space="preserve">Wendell Odom, CCNA 200-301 Official Cert Guide, Volume 1-2 </w:t>
      </w:r>
    </w:p>
    <w:p w14:paraId="390896B3" w14:textId="5F4F29B9" w:rsidR="009B18A8" w:rsidRPr="00141687" w:rsidRDefault="00141687" w:rsidP="00FC5C77">
      <w:pPr>
        <w:pStyle w:val="Nidungvnbn"/>
        <w:numPr>
          <w:ilvl w:val="0"/>
          <w:numId w:val="7"/>
        </w:numPr>
      </w:pPr>
      <w:r w:rsidRPr="00141687">
        <w:rPr>
          <w:rStyle w:val="text"/>
        </w:rPr>
        <w:t xml:space="preserve">Tham khảo giá sản phẩm tại: </w:t>
      </w:r>
      <w:r w:rsidRPr="00141687">
        <w:t>https://itprice.com/</w:t>
      </w:r>
      <w:r w:rsidRPr="00141687">
        <w:rPr>
          <w:rStyle w:val="text"/>
        </w:rPr>
        <w:t xml:space="preserve"> - Truy </w:t>
      </w:r>
      <w:r w:rsidR="0085163C">
        <w:rPr>
          <w:rStyle w:val="text"/>
        </w:rPr>
        <w:t>cập lần cuối vào ngày 20/11/2022</w:t>
      </w:r>
    </w:p>
    <w:sectPr w:rsidR="009B18A8" w:rsidRPr="00141687">
      <w:headerReference w:type="default" r:id="rId18"/>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D490E3" w14:textId="77777777" w:rsidR="003A1645" w:rsidRDefault="003A1645">
      <w:r>
        <w:separator/>
      </w:r>
    </w:p>
  </w:endnote>
  <w:endnote w:type="continuationSeparator" w:id="0">
    <w:p w14:paraId="4598DFE6" w14:textId="77777777" w:rsidR="003A1645" w:rsidRDefault="003A1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E921E" w14:textId="6DDB1DC2" w:rsidR="00F73C7C" w:rsidRDefault="00F73C7C">
    <w:pPr>
      <w:jc w:val="center"/>
    </w:pPr>
    <w:r>
      <w:fldChar w:fldCharType="begin"/>
    </w:r>
    <w:r>
      <w:instrText>PAGE</w:instrText>
    </w:r>
    <w:r>
      <w:fldChar w:fldCharType="separate"/>
    </w:r>
    <w:r w:rsidR="002975DD">
      <w:rPr>
        <w:noProof/>
      </w:rPr>
      <w:t>22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4CA8DB" w14:textId="77777777" w:rsidR="003A1645" w:rsidRDefault="003A1645">
      <w:r>
        <w:separator/>
      </w:r>
    </w:p>
  </w:footnote>
  <w:footnote w:type="continuationSeparator" w:id="0">
    <w:p w14:paraId="09909AD6" w14:textId="77777777" w:rsidR="003A1645" w:rsidRDefault="003A164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55EAC" w14:textId="77777777" w:rsidR="00F73C7C" w:rsidRDefault="00F73C7C">
    <w:pPr>
      <w:pBdr>
        <w:top w:val="nil"/>
        <w:left w:val="nil"/>
        <w:bottom w:val="nil"/>
        <w:right w:val="nil"/>
        <w:between w:val="nil"/>
      </w:pBdr>
      <w:tabs>
        <w:tab w:val="center" w:pos="4680"/>
        <w:tab w:val="right" w:pos="9360"/>
      </w:tabs>
      <w:jc w:val="center"/>
      <w:rPr>
        <w:color w:val="000000"/>
      </w:rPr>
    </w:pPr>
  </w:p>
  <w:p w14:paraId="1D5DA8CE" w14:textId="77777777" w:rsidR="00F73C7C" w:rsidRDefault="00F73C7C">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32639" w14:textId="77777777" w:rsidR="00F73C7C" w:rsidRDefault="00F73C7C">
    <w:pPr>
      <w:pBdr>
        <w:top w:val="nil"/>
        <w:left w:val="nil"/>
        <w:bottom w:val="nil"/>
        <w:right w:val="nil"/>
        <w:between w:val="nil"/>
      </w:pBdr>
      <w:tabs>
        <w:tab w:val="center" w:pos="4680"/>
        <w:tab w:val="right" w:pos="9360"/>
      </w:tabs>
      <w:jc w:val="center"/>
      <w:rPr>
        <w:color w:val="000000"/>
      </w:rPr>
    </w:pPr>
  </w:p>
  <w:p w14:paraId="5CDE4A86" w14:textId="77777777" w:rsidR="00F73C7C" w:rsidRDefault="00F73C7C">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3F5D0" w14:textId="12087D07" w:rsidR="00F73C7C" w:rsidRDefault="00F73C7C">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2975DD">
      <w:rPr>
        <w:noProof/>
        <w:color w:val="000000"/>
      </w:rPr>
      <w:t>6</w:t>
    </w:r>
    <w:r>
      <w:rPr>
        <w:color w:val="000000"/>
      </w:rPr>
      <w:fldChar w:fldCharType="end"/>
    </w:r>
  </w:p>
  <w:p w14:paraId="16C9D939" w14:textId="77777777" w:rsidR="00F73C7C" w:rsidRDefault="00F73C7C">
    <w:pPr>
      <w:pBdr>
        <w:top w:val="nil"/>
        <w:left w:val="nil"/>
        <w:bottom w:val="nil"/>
        <w:right w:val="nil"/>
        <w:between w:val="nil"/>
      </w:pBdr>
      <w:tabs>
        <w:tab w:val="center" w:pos="4680"/>
        <w:tab w:val="right" w:pos="9360"/>
      </w:tabs>
      <w:rPr>
        <w:color w:val="00000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sdtPr>
    <w:sdtEndPr/>
    <w:sdtContent>
      <w:p w14:paraId="70D9B44A" w14:textId="501DE34E" w:rsidR="00F73C7C" w:rsidRDefault="00F73C7C">
        <w:pPr>
          <w:pStyle w:val="Header"/>
          <w:jc w:val="center"/>
        </w:pPr>
        <w:r>
          <w:fldChar w:fldCharType="begin"/>
        </w:r>
        <w:r>
          <w:instrText xml:space="preserve"> PAGE   \* MERGEFORMAT </w:instrText>
        </w:r>
        <w:r>
          <w:fldChar w:fldCharType="separate"/>
        </w:r>
        <w:r w:rsidR="002975DD">
          <w:rPr>
            <w:noProof/>
          </w:rPr>
          <w:t>22</w:t>
        </w:r>
        <w:r>
          <w:fldChar w:fldCharType="end"/>
        </w:r>
      </w:p>
    </w:sdtContent>
  </w:sdt>
  <w:p w14:paraId="6AE67B62" w14:textId="77777777" w:rsidR="00F73C7C" w:rsidRDefault="00F73C7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DD6329"/>
    <w:multiLevelType w:val="hybridMultilevel"/>
    <w:tmpl w:val="C58C36F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11E102A"/>
    <w:multiLevelType w:val="hybridMultilevel"/>
    <w:tmpl w:val="9176DD18"/>
    <w:lvl w:ilvl="0" w:tplc="9F2036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1B4235"/>
    <w:multiLevelType w:val="hybridMultilevel"/>
    <w:tmpl w:val="3EB049FC"/>
    <w:lvl w:ilvl="0" w:tplc="9F2036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00024E"/>
    <w:multiLevelType w:val="hybridMultilevel"/>
    <w:tmpl w:val="41608AF2"/>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5838149A"/>
    <w:multiLevelType w:val="hybridMultilevel"/>
    <w:tmpl w:val="3C7812D6"/>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D2A50C8"/>
    <w:multiLevelType w:val="multilevel"/>
    <w:tmpl w:val="976EBDB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25B5B60"/>
    <w:multiLevelType w:val="hybridMultilevel"/>
    <w:tmpl w:val="600AD4C4"/>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7AB95D73"/>
    <w:multiLevelType w:val="hybridMultilevel"/>
    <w:tmpl w:val="BBC63940"/>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3"/>
  </w:num>
  <w:num w:numId="6">
    <w:abstractNumId w:val="1"/>
  </w:num>
  <w:num w:numId="7">
    <w:abstractNumId w:val="2"/>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834C05"/>
    <w:rsid w:val="00000FCE"/>
    <w:rsid w:val="000038E4"/>
    <w:rsid w:val="0000711A"/>
    <w:rsid w:val="00017602"/>
    <w:rsid w:val="0001794D"/>
    <w:rsid w:val="00017F2E"/>
    <w:rsid w:val="000208E6"/>
    <w:rsid w:val="00023A96"/>
    <w:rsid w:val="00024496"/>
    <w:rsid w:val="000257A6"/>
    <w:rsid w:val="00026FA0"/>
    <w:rsid w:val="00032684"/>
    <w:rsid w:val="0003274C"/>
    <w:rsid w:val="000332EE"/>
    <w:rsid w:val="00035501"/>
    <w:rsid w:val="0004028C"/>
    <w:rsid w:val="00041D7A"/>
    <w:rsid w:val="00047E6F"/>
    <w:rsid w:val="00053B48"/>
    <w:rsid w:val="00053E2E"/>
    <w:rsid w:val="0006204D"/>
    <w:rsid w:val="000623F3"/>
    <w:rsid w:val="00070395"/>
    <w:rsid w:val="00071D8F"/>
    <w:rsid w:val="00087A3B"/>
    <w:rsid w:val="00095D1F"/>
    <w:rsid w:val="0009765F"/>
    <w:rsid w:val="000A00D9"/>
    <w:rsid w:val="000A3E2E"/>
    <w:rsid w:val="000A54B1"/>
    <w:rsid w:val="000A6A38"/>
    <w:rsid w:val="000A6A7C"/>
    <w:rsid w:val="000B0D5A"/>
    <w:rsid w:val="000B42BF"/>
    <w:rsid w:val="000B7582"/>
    <w:rsid w:val="000C2E7A"/>
    <w:rsid w:val="000C3062"/>
    <w:rsid w:val="000C3A96"/>
    <w:rsid w:val="000D3ADB"/>
    <w:rsid w:val="000D7995"/>
    <w:rsid w:val="000E2F66"/>
    <w:rsid w:val="000E319B"/>
    <w:rsid w:val="000E52F3"/>
    <w:rsid w:val="000F02AC"/>
    <w:rsid w:val="000F68BD"/>
    <w:rsid w:val="001034AA"/>
    <w:rsid w:val="001148AA"/>
    <w:rsid w:val="00114D1D"/>
    <w:rsid w:val="001205C9"/>
    <w:rsid w:val="00121452"/>
    <w:rsid w:val="00124263"/>
    <w:rsid w:val="0012662C"/>
    <w:rsid w:val="001307D8"/>
    <w:rsid w:val="00137133"/>
    <w:rsid w:val="001379D9"/>
    <w:rsid w:val="00141687"/>
    <w:rsid w:val="00144D71"/>
    <w:rsid w:val="00145620"/>
    <w:rsid w:val="001547B6"/>
    <w:rsid w:val="00167AA9"/>
    <w:rsid w:val="001774CE"/>
    <w:rsid w:val="001808F6"/>
    <w:rsid w:val="001811BB"/>
    <w:rsid w:val="001842C8"/>
    <w:rsid w:val="00185AF6"/>
    <w:rsid w:val="00186D6D"/>
    <w:rsid w:val="00190EF1"/>
    <w:rsid w:val="0019660E"/>
    <w:rsid w:val="00197D56"/>
    <w:rsid w:val="001A41CD"/>
    <w:rsid w:val="001A6AFF"/>
    <w:rsid w:val="001B1A9F"/>
    <w:rsid w:val="001B3F25"/>
    <w:rsid w:val="001B6BA6"/>
    <w:rsid w:val="001B7BF3"/>
    <w:rsid w:val="001C1C76"/>
    <w:rsid w:val="001C2200"/>
    <w:rsid w:val="001C2572"/>
    <w:rsid w:val="001C45FE"/>
    <w:rsid w:val="001C51F1"/>
    <w:rsid w:val="001D1EAE"/>
    <w:rsid w:val="001F2EFB"/>
    <w:rsid w:val="001F745E"/>
    <w:rsid w:val="001F7C5F"/>
    <w:rsid w:val="00203689"/>
    <w:rsid w:val="00207DC2"/>
    <w:rsid w:val="0021098F"/>
    <w:rsid w:val="00216B6D"/>
    <w:rsid w:val="00226A86"/>
    <w:rsid w:val="00234307"/>
    <w:rsid w:val="00237593"/>
    <w:rsid w:val="002474C1"/>
    <w:rsid w:val="00252F26"/>
    <w:rsid w:val="00253CF5"/>
    <w:rsid w:val="00256839"/>
    <w:rsid w:val="002604C9"/>
    <w:rsid w:val="00274431"/>
    <w:rsid w:val="00275475"/>
    <w:rsid w:val="00285C42"/>
    <w:rsid w:val="002900FE"/>
    <w:rsid w:val="00291721"/>
    <w:rsid w:val="002922FC"/>
    <w:rsid w:val="00292D88"/>
    <w:rsid w:val="002975DD"/>
    <w:rsid w:val="002A4012"/>
    <w:rsid w:val="002A437F"/>
    <w:rsid w:val="002A4A5F"/>
    <w:rsid w:val="002B4273"/>
    <w:rsid w:val="002B6A83"/>
    <w:rsid w:val="002B7FEF"/>
    <w:rsid w:val="002C4008"/>
    <w:rsid w:val="002C5A97"/>
    <w:rsid w:val="002D0671"/>
    <w:rsid w:val="002D12F4"/>
    <w:rsid w:val="002D4629"/>
    <w:rsid w:val="002D4968"/>
    <w:rsid w:val="002D796D"/>
    <w:rsid w:val="002E07A6"/>
    <w:rsid w:val="002E26AB"/>
    <w:rsid w:val="002E4A62"/>
    <w:rsid w:val="002E5156"/>
    <w:rsid w:val="002F1D79"/>
    <w:rsid w:val="002F28B7"/>
    <w:rsid w:val="002F598A"/>
    <w:rsid w:val="002F6A12"/>
    <w:rsid w:val="00300117"/>
    <w:rsid w:val="00303044"/>
    <w:rsid w:val="00303E6D"/>
    <w:rsid w:val="0031304C"/>
    <w:rsid w:val="0031411C"/>
    <w:rsid w:val="00315872"/>
    <w:rsid w:val="003218FF"/>
    <w:rsid w:val="00323EC1"/>
    <w:rsid w:val="00333CFF"/>
    <w:rsid w:val="0034464C"/>
    <w:rsid w:val="00352E00"/>
    <w:rsid w:val="00354978"/>
    <w:rsid w:val="00357346"/>
    <w:rsid w:val="00364F86"/>
    <w:rsid w:val="0037077A"/>
    <w:rsid w:val="003721A9"/>
    <w:rsid w:val="00373641"/>
    <w:rsid w:val="003764F7"/>
    <w:rsid w:val="00382F8D"/>
    <w:rsid w:val="003845A7"/>
    <w:rsid w:val="00396DD4"/>
    <w:rsid w:val="00397EE8"/>
    <w:rsid w:val="003A0F47"/>
    <w:rsid w:val="003A1645"/>
    <w:rsid w:val="003A27FC"/>
    <w:rsid w:val="003A6182"/>
    <w:rsid w:val="003B5B6D"/>
    <w:rsid w:val="003C4B64"/>
    <w:rsid w:val="003C52C6"/>
    <w:rsid w:val="003C7B26"/>
    <w:rsid w:val="003D27C4"/>
    <w:rsid w:val="003D54EE"/>
    <w:rsid w:val="003D6F3E"/>
    <w:rsid w:val="003E51A7"/>
    <w:rsid w:val="003F0767"/>
    <w:rsid w:val="003F2AC8"/>
    <w:rsid w:val="003F45C1"/>
    <w:rsid w:val="003F6188"/>
    <w:rsid w:val="003F7D38"/>
    <w:rsid w:val="00400BDD"/>
    <w:rsid w:val="00400C93"/>
    <w:rsid w:val="00403FE2"/>
    <w:rsid w:val="00404CEA"/>
    <w:rsid w:val="00406E85"/>
    <w:rsid w:val="00411370"/>
    <w:rsid w:val="00412702"/>
    <w:rsid w:val="004131EA"/>
    <w:rsid w:val="00414B93"/>
    <w:rsid w:val="0041652D"/>
    <w:rsid w:val="004167CA"/>
    <w:rsid w:val="00422395"/>
    <w:rsid w:val="00433F20"/>
    <w:rsid w:val="0043444B"/>
    <w:rsid w:val="00442E1C"/>
    <w:rsid w:val="004430A8"/>
    <w:rsid w:val="0044413C"/>
    <w:rsid w:val="00452E52"/>
    <w:rsid w:val="004531F6"/>
    <w:rsid w:val="00453AB1"/>
    <w:rsid w:val="0045472F"/>
    <w:rsid w:val="0045638B"/>
    <w:rsid w:val="00463081"/>
    <w:rsid w:val="00465C74"/>
    <w:rsid w:val="0047268B"/>
    <w:rsid w:val="00472774"/>
    <w:rsid w:val="00484644"/>
    <w:rsid w:val="004910C9"/>
    <w:rsid w:val="00492C8F"/>
    <w:rsid w:val="0049590B"/>
    <w:rsid w:val="004959B7"/>
    <w:rsid w:val="00497641"/>
    <w:rsid w:val="004A1E61"/>
    <w:rsid w:val="004A21B2"/>
    <w:rsid w:val="004A378C"/>
    <w:rsid w:val="004A7C39"/>
    <w:rsid w:val="004C7FA0"/>
    <w:rsid w:val="004D5E89"/>
    <w:rsid w:val="004E3C16"/>
    <w:rsid w:val="004E6C0D"/>
    <w:rsid w:val="00500C53"/>
    <w:rsid w:val="00510FB1"/>
    <w:rsid w:val="0051116E"/>
    <w:rsid w:val="00511598"/>
    <w:rsid w:val="0053486B"/>
    <w:rsid w:val="00542ABD"/>
    <w:rsid w:val="0054396A"/>
    <w:rsid w:val="00543BB2"/>
    <w:rsid w:val="00544BA8"/>
    <w:rsid w:val="0054561F"/>
    <w:rsid w:val="00545F3A"/>
    <w:rsid w:val="00555FB2"/>
    <w:rsid w:val="00556A97"/>
    <w:rsid w:val="00556BAF"/>
    <w:rsid w:val="00580D44"/>
    <w:rsid w:val="005838F0"/>
    <w:rsid w:val="00584770"/>
    <w:rsid w:val="00592DFA"/>
    <w:rsid w:val="00593511"/>
    <w:rsid w:val="005938DE"/>
    <w:rsid w:val="005949AE"/>
    <w:rsid w:val="00594A25"/>
    <w:rsid w:val="005A5B0D"/>
    <w:rsid w:val="005A6E63"/>
    <w:rsid w:val="005B11AC"/>
    <w:rsid w:val="005B17FE"/>
    <w:rsid w:val="005B5FD8"/>
    <w:rsid w:val="005C0CE5"/>
    <w:rsid w:val="005D22EC"/>
    <w:rsid w:val="005D5C20"/>
    <w:rsid w:val="005E1EA2"/>
    <w:rsid w:val="005F05DA"/>
    <w:rsid w:val="005F5071"/>
    <w:rsid w:val="005F5E3F"/>
    <w:rsid w:val="005F7F3B"/>
    <w:rsid w:val="00600245"/>
    <w:rsid w:val="0060089D"/>
    <w:rsid w:val="0060205B"/>
    <w:rsid w:val="00603865"/>
    <w:rsid w:val="00615B71"/>
    <w:rsid w:val="00622055"/>
    <w:rsid w:val="0062289B"/>
    <w:rsid w:val="0062296F"/>
    <w:rsid w:val="00636478"/>
    <w:rsid w:val="0064189C"/>
    <w:rsid w:val="00650D6A"/>
    <w:rsid w:val="00654235"/>
    <w:rsid w:val="006641BF"/>
    <w:rsid w:val="00672403"/>
    <w:rsid w:val="006774F1"/>
    <w:rsid w:val="006810CD"/>
    <w:rsid w:val="006862A8"/>
    <w:rsid w:val="00695A9A"/>
    <w:rsid w:val="006A1653"/>
    <w:rsid w:val="006B5F5D"/>
    <w:rsid w:val="006B68D1"/>
    <w:rsid w:val="006C07C1"/>
    <w:rsid w:val="006C4089"/>
    <w:rsid w:val="006D7AFB"/>
    <w:rsid w:val="006E40E4"/>
    <w:rsid w:val="006E444B"/>
    <w:rsid w:val="006F05F6"/>
    <w:rsid w:val="006F17E2"/>
    <w:rsid w:val="006F1C57"/>
    <w:rsid w:val="0070254C"/>
    <w:rsid w:val="00703CD5"/>
    <w:rsid w:val="0070638E"/>
    <w:rsid w:val="00714F88"/>
    <w:rsid w:val="0071547F"/>
    <w:rsid w:val="00715975"/>
    <w:rsid w:val="0072114A"/>
    <w:rsid w:val="00723C93"/>
    <w:rsid w:val="00735988"/>
    <w:rsid w:val="007362C7"/>
    <w:rsid w:val="00737340"/>
    <w:rsid w:val="00741F6C"/>
    <w:rsid w:val="00742D3C"/>
    <w:rsid w:val="007451E5"/>
    <w:rsid w:val="00745A7B"/>
    <w:rsid w:val="00746AFC"/>
    <w:rsid w:val="00750975"/>
    <w:rsid w:val="00750BA3"/>
    <w:rsid w:val="00753025"/>
    <w:rsid w:val="007578EB"/>
    <w:rsid w:val="00761769"/>
    <w:rsid w:val="00763DF6"/>
    <w:rsid w:val="00771172"/>
    <w:rsid w:val="007714CB"/>
    <w:rsid w:val="007725F2"/>
    <w:rsid w:val="00777EB6"/>
    <w:rsid w:val="0078321E"/>
    <w:rsid w:val="007909BC"/>
    <w:rsid w:val="00790E4C"/>
    <w:rsid w:val="00791EED"/>
    <w:rsid w:val="0079315E"/>
    <w:rsid w:val="007A18E6"/>
    <w:rsid w:val="007A6EC2"/>
    <w:rsid w:val="007B0B3F"/>
    <w:rsid w:val="007B1A23"/>
    <w:rsid w:val="007B2092"/>
    <w:rsid w:val="007B526A"/>
    <w:rsid w:val="007B5837"/>
    <w:rsid w:val="007B7FF5"/>
    <w:rsid w:val="007C276B"/>
    <w:rsid w:val="007C5291"/>
    <w:rsid w:val="007C7E25"/>
    <w:rsid w:val="007D1864"/>
    <w:rsid w:val="007D3CFD"/>
    <w:rsid w:val="007D4606"/>
    <w:rsid w:val="007D47FA"/>
    <w:rsid w:val="007D6B74"/>
    <w:rsid w:val="007D71D4"/>
    <w:rsid w:val="007D73EF"/>
    <w:rsid w:val="007E0B3D"/>
    <w:rsid w:val="007E6AB9"/>
    <w:rsid w:val="007E6FCA"/>
    <w:rsid w:val="007E7FF7"/>
    <w:rsid w:val="00803B53"/>
    <w:rsid w:val="0081173D"/>
    <w:rsid w:val="00816068"/>
    <w:rsid w:val="00822BA7"/>
    <w:rsid w:val="00822D12"/>
    <w:rsid w:val="008235EA"/>
    <w:rsid w:val="00824FE6"/>
    <w:rsid w:val="00843717"/>
    <w:rsid w:val="0085163C"/>
    <w:rsid w:val="00852B65"/>
    <w:rsid w:val="00862E6C"/>
    <w:rsid w:val="00865E0A"/>
    <w:rsid w:val="00867C2D"/>
    <w:rsid w:val="0087072B"/>
    <w:rsid w:val="00873EB9"/>
    <w:rsid w:val="008805F7"/>
    <w:rsid w:val="00880D36"/>
    <w:rsid w:val="00890430"/>
    <w:rsid w:val="00890813"/>
    <w:rsid w:val="00893CEC"/>
    <w:rsid w:val="008A2169"/>
    <w:rsid w:val="008A446F"/>
    <w:rsid w:val="008A57D8"/>
    <w:rsid w:val="008C0DF5"/>
    <w:rsid w:val="008C6A35"/>
    <w:rsid w:val="008D1BE2"/>
    <w:rsid w:val="008D43F1"/>
    <w:rsid w:val="008D7C4E"/>
    <w:rsid w:val="008E1546"/>
    <w:rsid w:val="008E2B18"/>
    <w:rsid w:val="008E3C41"/>
    <w:rsid w:val="008E4BAE"/>
    <w:rsid w:val="008E6453"/>
    <w:rsid w:val="008F3626"/>
    <w:rsid w:val="008F503C"/>
    <w:rsid w:val="00903326"/>
    <w:rsid w:val="00903618"/>
    <w:rsid w:val="00903E97"/>
    <w:rsid w:val="00903ECE"/>
    <w:rsid w:val="00904754"/>
    <w:rsid w:val="00910026"/>
    <w:rsid w:val="00910C06"/>
    <w:rsid w:val="00913A62"/>
    <w:rsid w:val="00915B50"/>
    <w:rsid w:val="00920896"/>
    <w:rsid w:val="0092153C"/>
    <w:rsid w:val="00924904"/>
    <w:rsid w:val="009262A1"/>
    <w:rsid w:val="00933026"/>
    <w:rsid w:val="009331DC"/>
    <w:rsid w:val="00933CC2"/>
    <w:rsid w:val="00934ABB"/>
    <w:rsid w:val="00936D8B"/>
    <w:rsid w:val="0094058F"/>
    <w:rsid w:val="00941ED8"/>
    <w:rsid w:val="00942B81"/>
    <w:rsid w:val="00956F7F"/>
    <w:rsid w:val="00961617"/>
    <w:rsid w:val="009617CF"/>
    <w:rsid w:val="00965B4C"/>
    <w:rsid w:val="00970972"/>
    <w:rsid w:val="00975506"/>
    <w:rsid w:val="00977A72"/>
    <w:rsid w:val="00983630"/>
    <w:rsid w:val="00986AB9"/>
    <w:rsid w:val="009958E9"/>
    <w:rsid w:val="009A3A28"/>
    <w:rsid w:val="009A693D"/>
    <w:rsid w:val="009B18A8"/>
    <w:rsid w:val="009B2DE6"/>
    <w:rsid w:val="009B5562"/>
    <w:rsid w:val="009C4AC8"/>
    <w:rsid w:val="009D790B"/>
    <w:rsid w:val="009E45CA"/>
    <w:rsid w:val="009E482C"/>
    <w:rsid w:val="009E56CC"/>
    <w:rsid w:val="009F258B"/>
    <w:rsid w:val="009F5F11"/>
    <w:rsid w:val="00A006B5"/>
    <w:rsid w:val="00A010A5"/>
    <w:rsid w:val="00A06839"/>
    <w:rsid w:val="00A121FA"/>
    <w:rsid w:val="00A161AD"/>
    <w:rsid w:val="00A16BFA"/>
    <w:rsid w:val="00A21227"/>
    <w:rsid w:val="00A2346E"/>
    <w:rsid w:val="00A2372B"/>
    <w:rsid w:val="00A251CE"/>
    <w:rsid w:val="00A3225C"/>
    <w:rsid w:val="00A34D08"/>
    <w:rsid w:val="00A43EAA"/>
    <w:rsid w:val="00A53AB7"/>
    <w:rsid w:val="00A6029E"/>
    <w:rsid w:val="00A66C00"/>
    <w:rsid w:val="00A66D15"/>
    <w:rsid w:val="00A67509"/>
    <w:rsid w:val="00A80FFE"/>
    <w:rsid w:val="00A86E21"/>
    <w:rsid w:val="00A911B7"/>
    <w:rsid w:val="00A97789"/>
    <w:rsid w:val="00A97F3F"/>
    <w:rsid w:val="00AA2100"/>
    <w:rsid w:val="00AB0985"/>
    <w:rsid w:val="00AB6C41"/>
    <w:rsid w:val="00AC077A"/>
    <w:rsid w:val="00AC12B1"/>
    <w:rsid w:val="00AD2A16"/>
    <w:rsid w:val="00AD3448"/>
    <w:rsid w:val="00AE01AB"/>
    <w:rsid w:val="00AF117F"/>
    <w:rsid w:val="00AF1938"/>
    <w:rsid w:val="00AF45E5"/>
    <w:rsid w:val="00B00259"/>
    <w:rsid w:val="00B04BE2"/>
    <w:rsid w:val="00B04C8A"/>
    <w:rsid w:val="00B05981"/>
    <w:rsid w:val="00B05E90"/>
    <w:rsid w:val="00B118C8"/>
    <w:rsid w:val="00B128F6"/>
    <w:rsid w:val="00B16714"/>
    <w:rsid w:val="00B16A00"/>
    <w:rsid w:val="00B213F6"/>
    <w:rsid w:val="00B35D02"/>
    <w:rsid w:val="00B375D4"/>
    <w:rsid w:val="00B4230D"/>
    <w:rsid w:val="00B423A9"/>
    <w:rsid w:val="00B448EB"/>
    <w:rsid w:val="00B4529B"/>
    <w:rsid w:val="00B4774D"/>
    <w:rsid w:val="00B532D2"/>
    <w:rsid w:val="00B5421E"/>
    <w:rsid w:val="00B627D8"/>
    <w:rsid w:val="00B62922"/>
    <w:rsid w:val="00B73B5B"/>
    <w:rsid w:val="00B81A6A"/>
    <w:rsid w:val="00B8489D"/>
    <w:rsid w:val="00B9225E"/>
    <w:rsid w:val="00B95119"/>
    <w:rsid w:val="00B9670B"/>
    <w:rsid w:val="00B9711B"/>
    <w:rsid w:val="00BA1C0B"/>
    <w:rsid w:val="00BA6093"/>
    <w:rsid w:val="00BA61BA"/>
    <w:rsid w:val="00BB2B2A"/>
    <w:rsid w:val="00BB7F38"/>
    <w:rsid w:val="00BC151D"/>
    <w:rsid w:val="00BC2129"/>
    <w:rsid w:val="00BC7DC2"/>
    <w:rsid w:val="00BE5033"/>
    <w:rsid w:val="00BE7BAE"/>
    <w:rsid w:val="00BF0380"/>
    <w:rsid w:val="00C02674"/>
    <w:rsid w:val="00C0458B"/>
    <w:rsid w:val="00C054D7"/>
    <w:rsid w:val="00C061E6"/>
    <w:rsid w:val="00C0667E"/>
    <w:rsid w:val="00C1742A"/>
    <w:rsid w:val="00C201D9"/>
    <w:rsid w:val="00C369F7"/>
    <w:rsid w:val="00C423E6"/>
    <w:rsid w:val="00C46604"/>
    <w:rsid w:val="00C5065D"/>
    <w:rsid w:val="00C545BA"/>
    <w:rsid w:val="00C54AA8"/>
    <w:rsid w:val="00C56904"/>
    <w:rsid w:val="00C61025"/>
    <w:rsid w:val="00C62E14"/>
    <w:rsid w:val="00C64FDD"/>
    <w:rsid w:val="00C70A1B"/>
    <w:rsid w:val="00C73A43"/>
    <w:rsid w:val="00C745C1"/>
    <w:rsid w:val="00C75086"/>
    <w:rsid w:val="00C7524A"/>
    <w:rsid w:val="00C818E5"/>
    <w:rsid w:val="00C965EB"/>
    <w:rsid w:val="00CA176F"/>
    <w:rsid w:val="00CA1C39"/>
    <w:rsid w:val="00CA3463"/>
    <w:rsid w:val="00CA5D65"/>
    <w:rsid w:val="00CA7C12"/>
    <w:rsid w:val="00CB0C61"/>
    <w:rsid w:val="00CB115B"/>
    <w:rsid w:val="00CB530F"/>
    <w:rsid w:val="00CB5D36"/>
    <w:rsid w:val="00CC3B2C"/>
    <w:rsid w:val="00CD13EC"/>
    <w:rsid w:val="00CD1627"/>
    <w:rsid w:val="00CD4012"/>
    <w:rsid w:val="00CD4CDE"/>
    <w:rsid w:val="00CE2756"/>
    <w:rsid w:val="00CE46EC"/>
    <w:rsid w:val="00CE5555"/>
    <w:rsid w:val="00CF15A4"/>
    <w:rsid w:val="00CF408D"/>
    <w:rsid w:val="00D0160A"/>
    <w:rsid w:val="00D0186F"/>
    <w:rsid w:val="00D133E8"/>
    <w:rsid w:val="00D13FA5"/>
    <w:rsid w:val="00D1587C"/>
    <w:rsid w:val="00D20E3F"/>
    <w:rsid w:val="00D3451A"/>
    <w:rsid w:val="00D34D21"/>
    <w:rsid w:val="00D527EC"/>
    <w:rsid w:val="00D52C16"/>
    <w:rsid w:val="00D5603A"/>
    <w:rsid w:val="00D664D2"/>
    <w:rsid w:val="00D72B8E"/>
    <w:rsid w:val="00D73F50"/>
    <w:rsid w:val="00D84ACD"/>
    <w:rsid w:val="00D84EBB"/>
    <w:rsid w:val="00D930DE"/>
    <w:rsid w:val="00D952C0"/>
    <w:rsid w:val="00D97FC8"/>
    <w:rsid w:val="00DA6ECD"/>
    <w:rsid w:val="00DB7595"/>
    <w:rsid w:val="00DC2276"/>
    <w:rsid w:val="00DC25F7"/>
    <w:rsid w:val="00DC3FA1"/>
    <w:rsid w:val="00DD1674"/>
    <w:rsid w:val="00DD74FD"/>
    <w:rsid w:val="00DE05F8"/>
    <w:rsid w:val="00DE25BE"/>
    <w:rsid w:val="00DF0458"/>
    <w:rsid w:val="00DF363C"/>
    <w:rsid w:val="00E02772"/>
    <w:rsid w:val="00E15B51"/>
    <w:rsid w:val="00E22236"/>
    <w:rsid w:val="00E22FB8"/>
    <w:rsid w:val="00E343F2"/>
    <w:rsid w:val="00E35EA7"/>
    <w:rsid w:val="00E440B9"/>
    <w:rsid w:val="00E45DDF"/>
    <w:rsid w:val="00E5176F"/>
    <w:rsid w:val="00E558C3"/>
    <w:rsid w:val="00E56D31"/>
    <w:rsid w:val="00E64AA4"/>
    <w:rsid w:val="00E64ADF"/>
    <w:rsid w:val="00E67195"/>
    <w:rsid w:val="00E72CDA"/>
    <w:rsid w:val="00E73E69"/>
    <w:rsid w:val="00E766EA"/>
    <w:rsid w:val="00E77630"/>
    <w:rsid w:val="00E828A1"/>
    <w:rsid w:val="00E85E44"/>
    <w:rsid w:val="00E9019B"/>
    <w:rsid w:val="00E967A6"/>
    <w:rsid w:val="00EA7F84"/>
    <w:rsid w:val="00EB34C4"/>
    <w:rsid w:val="00EB70C6"/>
    <w:rsid w:val="00EB7104"/>
    <w:rsid w:val="00EC0364"/>
    <w:rsid w:val="00EC62B9"/>
    <w:rsid w:val="00ED25F3"/>
    <w:rsid w:val="00ED38A3"/>
    <w:rsid w:val="00ED7AD2"/>
    <w:rsid w:val="00EE31B4"/>
    <w:rsid w:val="00EE37F3"/>
    <w:rsid w:val="00EF13DF"/>
    <w:rsid w:val="00EF206D"/>
    <w:rsid w:val="00F02E2D"/>
    <w:rsid w:val="00F07491"/>
    <w:rsid w:val="00F11861"/>
    <w:rsid w:val="00F15EA9"/>
    <w:rsid w:val="00F16963"/>
    <w:rsid w:val="00F2003B"/>
    <w:rsid w:val="00F30BDC"/>
    <w:rsid w:val="00F3393F"/>
    <w:rsid w:val="00F40B71"/>
    <w:rsid w:val="00F478C8"/>
    <w:rsid w:val="00F508DB"/>
    <w:rsid w:val="00F52D4F"/>
    <w:rsid w:val="00F5301C"/>
    <w:rsid w:val="00F6183C"/>
    <w:rsid w:val="00F620CE"/>
    <w:rsid w:val="00F717A0"/>
    <w:rsid w:val="00F73C7C"/>
    <w:rsid w:val="00F75DBE"/>
    <w:rsid w:val="00F8349B"/>
    <w:rsid w:val="00F84261"/>
    <w:rsid w:val="00F858AF"/>
    <w:rsid w:val="00F85C16"/>
    <w:rsid w:val="00F864A8"/>
    <w:rsid w:val="00F90465"/>
    <w:rsid w:val="00F91074"/>
    <w:rsid w:val="00FA0719"/>
    <w:rsid w:val="00FA6552"/>
    <w:rsid w:val="00FC336A"/>
    <w:rsid w:val="00FC448B"/>
    <w:rsid w:val="00FC4E0E"/>
    <w:rsid w:val="00FC5C77"/>
    <w:rsid w:val="00FC744C"/>
    <w:rsid w:val="00FC7C80"/>
    <w:rsid w:val="00FD10C5"/>
    <w:rsid w:val="00FD1C1B"/>
    <w:rsid w:val="00FE1996"/>
    <w:rsid w:val="00FE1D20"/>
    <w:rsid w:val="00FF63DB"/>
    <w:rsid w:val="149420FF"/>
    <w:rsid w:val="1D834C05"/>
    <w:rsid w:val="1DCF5FB5"/>
    <w:rsid w:val="1F922571"/>
    <w:rsid w:val="25D95AAC"/>
    <w:rsid w:val="351E2AD3"/>
    <w:rsid w:val="49644F42"/>
    <w:rsid w:val="5ADA05D4"/>
    <w:rsid w:val="5B075D65"/>
    <w:rsid w:val="5CFE0C0C"/>
    <w:rsid w:val="755E4ADB"/>
    <w:rsid w:val="7D865F0C"/>
    <w:rsid w:val="7EBD1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ABD3B"/>
  <w15:docId w15:val="{1AB7F688-A58B-4614-8425-81D2A58FF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026"/>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F73C7C"/>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Caption">
    <w:name w:val="caption"/>
    <w:basedOn w:val="Normal"/>
    <w:next w:val="Normal"/>
    <w:uiPriority w:val="35"/>
    <w:unhideWhenUsed/>
    <w:qFormat/>
    <w:pPr>
      <w:spacing w:after="200"/>
      <w:jc w:val="center"/>
    </w:pPr>
    <w:rPr>
      <w:bCs/>
      <w:sz w:val="26"/>
      <w:szCs w:val="26"/>
    </w:rPr>
  </w:style>
  <w:style w:type="character" w:styleId="CommentReference">
    <w:name w:val="annotation reference"/>
    <w:basedOn w:val="DefaultParagraphFont"/>
    <w:unhideWhenUsed/>
    <w:qFormat/>
    <w:rPr>
      <w:sz w:val="16"/>
      <w:szCs w:val="16"/>
    </w:rPr>
  </w:style>
  <w:style w:type="paragraph" w:styleId="CommentText">
    <w:name w:val="annotation text"/>
    <w:basedOn w:val="Normal"/>
    <w:link w:val="CommentTextChar"/>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basedOn w:val="Normal"/>
    <w:uiPriority w:val="99"/>
    <w:semiHidden/>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rsid w:val="00CE2756"/>
    <w:pPr>
      <w:spacing w:line="360" w:lineRule="auto"/>
      <w:jc w:val="center"/>
    </w:pPr>
  </w:style>
  <w:style w:type="paragraph" w:styleId="TOC1">
    <w:name w:val="toc 1"/>
    <w:basedOn w:val="Normal"/>
    <w:next w:val="Normal"/>
    <w:uiPriority w:val="39"/>
    <w:unhideWhenUsed/>
    <w:qFormat/>
    <w:rsid w:val="00603865"/>
    <w:pPr>
      <w:spacing w:line="360" w:lineRule="auto"/>
    </w:pPr>
  </w:style>
  <w:style w:type="paragraph" w:styleId="TOC2">
    <w:name w:val="toc 2"/>
    <w:basedOn w:val="Normal"/>
    <w:next w:val="Normal"/>
    <w:uiPriority w:val="39"/>
    <w:unhideWhenUsed/>
    <w:qFormat/>
    <w:pPr>
      <w:spacing w:line="360" w:lineRule="auto"/>
      <w:ind w:left="720"/>
    </w:pPr>
    <w:rPr>
      <w:sz w:val="26"/>
    </w:rPr>
  </w:style>
  <w:style w:type="paragraph" w:styleId="TOC3">
    <w:name w:val="toc 3"/>
    <w:basedOn w:val="Normal"/>
    <w:next w:val="Normal"/>
    <w:uiPriority w:val="39"/>
    <w:unhideWhenUsed/>
    <w:qFormat/>
    <w:pPr>
      <w:spacing w:line="360" w:lineRule="auto"/>
      <w:ind w:left="1440"/>
    </w:pPr>
    <w:rPr>
      <w:sz w:val="26"/>
    </w:rPr>
  </w:style>
  <w:style w:type="paragraph" w:styleId="TOC4">
    <w:name w:val="toc 4"/>
    <w:basedOn w:val="Normal"/>
    <w:next w:val="Normal"/>
    <w:uiPriority w:val="39"/>
    <w:unhideWhenUsed/>
    <w:qFormat/>
    <w:pPr>
      <w:spacing w:line="360" w:lineRule="auto"/>
      <w:ind w:left="2160"/>
    </w:pPr>
    <w:rPr>
      <w:sz w:val="2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qFormat/>
    <w:rPr>
      <w:rFonts w:eastAsia="Times New Roman" w:cs="Times New Roman"/>
      <w:sz w:val="20"/>
      <w:szCs w:val="20"/>
    </w:rPr>
  </w:style>
  <w:style w:type="character" w:customStyle="1" w:styleId="CommentSubjectChar">
    <w:name w:val="Comment Subject Char"/>
    <w:basedOn w:val="CommentTextChar"/>
    <w:link w:val="CommentSubject"/>
    <w:uiPriority w:val="99"/>
    <w:semiHidden/>
    <w:qFormat/>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qFormat/>
    <w:rPr>
      <w:rFonts w:eastAsia="Times New Roman" w:cs="Times New Roman"/>
      <w:b/>
      <w:sz w:val="32"/>
      <w:szCs w:val="32"/>
    </w:rPr>
  </w:style>
  <w:style w:type="paragraph" w:customStyle="1" w:styleId="Default">
    <w:name w:val="Default"/>
    <w:qFormat/>
    <w:pPr>
      <w:autoSpaceDE w:val="0"/>
      <w:autoSpaceDN w:val="0"/>
      <w:adjustRightInd w:val="0"/>
    </w:pPr>
    <w:rPr>
      <w:rFonts w:eastAsia="Times New Roman"/>
      <w:color w:val="000000"/>
      <w:sz w:val="24"/>
      <w:szCs w:val="24"/>
    </w:rPr>
  </w:style>
  <w:style w:type="character" w:customStyle="1" w:styleId="NidungvnbnChar">
    <w:name w:val="Nội dung văn bản Char"/>
    <w:basedOn w:val="DefaultParagraphFont"/>
    <w:link w:val="Nidungvnbn"/>
    <w:qFormat/>
    <w:rPr>
      <w:rFonts w:eastAsia="Times New Roman" w:cs="Times New Roman"/>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qFormat/>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qFormat/>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qFormat/>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qFormat/>
    <w:rPr>
      <w:rFonts w:eastAsia="Times New Roman" w:cs="Times New Roman"/>
      <w:b/>
      <w:i/>
      <w:sz w:val="28"/>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qFormat/>
    <w:rPr>
      <w:rFonts w:eastAsia="Times New Roman" w:cs="Times New Roman"/>
      <w:sz w:val="28"/>
      <w:szCs w:val="26"/>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szCs w:val="24"/>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qFormat/>
    <w:rPr>
      <w:rFonts w:eastAsia="Times New Roman" w:cs="Times New Roman"/>
      <w:sz w:val="26"/>
      <w:szCs w:val="26"/>
    </w:rPr>
  </w:style>
  <w:style w:type="paragraph" w:styleId="ListParagraph">
    <w:name w:val="List Paragraph"/>
    <w:basedOn w:val="Normal"/>
    <w:uiPriority w:val="34"/>
    <w:qFormat/>
    <w:rsid w:val="009B18A8"/>
    <w:pPr>
      <w:ind w:left="720"/>
      <w:contextualSpacing/>
    </w:pPr>
  </w:style>
  <w:style w:type="character" w:customStyle="1" w:styleId="UnresolvedMention1">
    <w:name w:val="Unresolved Mention1"/>
    <w:basedOn w:val="DefaultParagraphFont"/>
    <w:uiPriority w:val="99"/>
    <w:semiHidden/>
    <w:unhideWhenUsed/>
    <w:rsid w:val="0031304C"/>
    <w:rPr>
      <w:color w:val="605E5C"/>
      <w:shd w:val="clear" w:color="auto" w:fill="E1DFDD"/>
    </w:rPr>
  </w:style>
  <w:style w:type="character" w:styleId="FollowedHyperlink">
    <w:name w:val="FollowedHyperlink"/>
    <w:basedOn w:val="DefaultParagraphFont"/>
    <w:uiPriority w:val="99"/>
    <w:semiHidden/>
    <w:unhideWhenUsed/>
    <w:rsid w:val="001379D9"/>
    <w:rPr>
      <w:color w:val="800080" w:themeColor="followedHyperlink"/>
      <w:u w:val="single"/>
    </w:rPr>
  </w:style>
  <w:style w:type="table" w:customStyle="1" w:styleId="TableGrid0">
    <w:name w:val="TableGrid"/>
    <w:rsid w:val="002C4008"/>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rynqvb">
    <w:name w:val="rynqvb"/>
    <w:basedOn w:val="DefaultParagraphFont"/>
    <w:rsid w:val="00F02E2D"/>
  </w:style>
  <w:style w:type="paragraph" w:styleId="BodyText">
    <w:name w:val="Body Text"/>
    <w:basedOn w:val="Normal"/>
    <w:link w:val="BodyTextChar"/>
    <w:uiPriority w:val="1"/>
    <w:qFormat/>
    <w:rsid w:val="00DF363C"/>
    <w:pPr>
      <w:widowControl w:val="0"/>
      <w:autoSpaceDE w:val="0"/>
      <w:autoSpaceDN w:val="0"/>
    </w:pPr>
    <w:rPr>
      <w:sz w:val="26"/>
      <w:szCs w:val="26"/>
      <w:lang w:val="vi"/>
    </w:rPr>
  </w:style>
  <w:style w:type="character" w:customStyle="1" w:styleId="BodyTextChar">
    <w:name w:val="Body Text Char"/>
    <w:basedOn w:val="DefaultParagraphFont"/>
    <w:link w:val="BodyText"/>
    <w:uiPriority w:val="1"/>
    <w:rsid w:val="00DF363C"/>
    <w:rPr>
      <w:rFonts w:eastAsia="Times New Roman"/>
      <w:sz w:val="26"/>
      <w:szCs w:val="26"/>
      <w:lang w:val="vi"/>
    </w:rPr>
  </w:style>
  <w:style w:type="paragraph" w:customStyle="1" w:styleId="TableParagraph">
    <w:name w:val="Table Paragraph"/>
    <w:basedOn w:val="Normal"/>
    <w:uiPriority w:val="1"/>
    <w:qFormat/>
    <w:rsid w:val="00DF363C"/>
    <w:pPr>
      <w:widowControl w:val="0"/>
      <w:autoSpaceDE w:val="0"/>
      <w:autoSpaceDN w:val="0"/>
      <w:ind w:left="112"/>
    </w:pPr>
    <w:rPr>
      <w:sz w:val="22"/>
      <w:szCs w:val="22"/>
      <w:lang w:val="vi"/>
    </w:rPr>
  </w:style>
  <w:style w:type="character" w:styleId="Hyperlink">
    <w:name w:val="Hyperlink"/>
    <w:basedOn w:val="DefaultParagraphFont"/>
    <w:uiPriority w:val="99"/>
    <w:unhideWhenUsed/>
    <w:rsid w:val="00603865"/>
    <w:rPr>
      <w:color w:val="0000FF" w:themeColor="hyperlink"/>
      <w:u w:val="single"/>
    </w:rPr>
  </w:style>
  <w:style w:type="character" w:customStyle="1" w:styleId="text">
    <w:name w:val="text"/>
    <w:basedOn w:val="DefaultParagraphFont"/>
    <w:rsid w:val="00141687"/>
  </w:style>
  <w:style w:type="character" w:customStyle="1" w:styleId="UnresolvedMention">
    <w:name w:val="Unresolved Mention"/>
    <w:basedOn w:val="DefaultParagraphFont"/>
    <w:uiPriority w:val="99"/>
    <w:semiHidden/>
    <w:unhideWhenUsed/>
    <w:rsid w:val="00141687"/>
    <w:rPr>
      <w:color w:val="605E5C"/>
      <w:shd w:val="clear" w:color="auto" w:fill="E1DFDD"/>
    </w:rPr>
  </w:style>
  <w:style w:type="character" w:customStyle="1" w:styleId="Heading6Char">
    <w:name w:val="Heading 6 Char"/>
    <w:basedOn w:val="DefaultParagraphFont"/>
    <w:link w:val="Heading6"/>
    <w:uiPriority w:val="9"/>
    <w:semiHidden/>
    <w:rsid w:val="00F73C7C"/>
    <w:rPr>
      <w:rFonts w:asciiTheme="majorHAnsi" w:eastAsiaTheme="majorEastAsia" w:hAnsiTheme="majorHAnsi" w:cstheme="majorBidi"/>
      <w:color w:val="243F60" w:themeColor="accent1" w:themeShade="7F"/>
      <w:sz w:val="24"/>
      <w:szCs w:val="24"/>
    </w:rPr>
  </w:style>
  <w:style w:type="paragraph" w:styleId="Quote">
    <w:name w:val="Quote"/>
    <w:aliases w:val="hinh"/>
    <w:basedOn w:val="Normal"/>
    <w:next w:val="Normal"/>
    <w:link w:val="QuoteChar"/>
    <w:uiPriority w:val="99"/>
    <w:rsid w:val="00933026"/>
    <w:pPr>
      <w:spacing w:before="200" w:after="160"/>
      <w:ind w:left="864" w:right="864"/>
      <w:jc w:val="center"/>
    </w:pPr>
    <w:rPr>
      <w:i/>
      <w:iCs/>
      <w:color w:val="000000" w:themeColor="text1"/>
    </w:rPr>
  </w:style>
  <w:style w:type="character" w:customStyle="1" w:styleId="QuoteChar">
    <w:name w:val="Quote Char"/>
    <w:aliases w:val="hinh Char"/>
    <w:basedOn w:val="DefaultParagraphFont"/>
    <w:link w:val="Quote"/>
    <w:uiPriority w:val="99"/>
    <w:rsid w:val="00933026"/>
    <w:rPr>
      <w:rFonts w:eastAsia="Times New Roman"/>
      <w:i/>
      <w:i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59177">
      <w:bodyDiv w:val="1"/>
      <w:marLeft w:val="0"/>
      <w:marRight w:val="0"/>
      <w:marTop w:val="0"/>
      <w:marBottom w:val="0"/>
      <w:divBdr>
        <w:top w:val="none" w:sz="0" w:space="0" w:color="auto"/>
        <w:left w:val="none" w:sz="0" w:space="0" w:color="auto"/>
        <w:bottom w:val="none" w:sz="0" w:space="0" w:color="auto"/>
        <w:right w:val="none" w:sz="0" w:space="0" w:color="auto"/>
      </w:divBdr>
    </w:div>
    <w:div w:id="126363413">
      <w:bodyDiv w:val="1"/>
      <w:marLeft w:val="0"/>
      <w:marRight w:val="0"/>
      <w:marTop w:val="0"/>
      <w:marBottom w:val="0"/>
      <w:divBdr>
        <w:top w:val="none" w:sz="0" w:space="0" w:color="auto"/>
        <w:left w:val="none" w:sz="0" w:space="0" w:color="auto"/>
        <w:bottom w:val="none" w:sz="0" w:space="0" w:color="auto"/>
        <w:right w:val="none" w:sz="0" w:space="0" w:color="auto"/>
      </w:divBdr>
    </w:div>
    <w:div w:id="203641436">
      <w:bodyDiv w:val="1"/>
      <w:marLeft w:val="0"/>
      <w:marRight w:val="0"/>
      <w:marTop w:val="0"/>
      <w:marBottom w:val="0"/>
      <w:divBdr>
        <w:top w:val="none" w:sz="0" w:space="0" w:color="auto"/>
        <w:left w:val="none" w:sz="0" w:space="0" w:color="auto"/>
        <w:bottom w:val="none" w:sz="0" w:space="0" w:color="auto"/>
        <w:right w:val="none" w:sz="0" w:space="0" w:color="auto"/>
      </w:divBdr>
    </w:div>
    <w:div w:id="345987700">
      <w:bodyDiv w:val="1"/>
      <w:marLeft w:val="0"/>
      <w:marRight w:val="0"/>
      <w:marTop w:val="0"/>
      <w:marBottom w:val="0"/>
      <w:divBdr>
        <w:top w:val="none" w:sz="0" w:space="0" w:color="auto"/>
        <w:left w:val="none" w:sz="0" w:space="0" w:color="auto"/>
        <w:bottom w:val="none" w:sz="0" w:space="0" w:color="auto"/>
        <w:right w:val="none" w:sz="0" w:space="0" w:color="auto"/>
      </w:divBdr>
    </w:div>
    <w:div w:id="437145963">
      <w:bodyDiv w:val="1"/>
      <w:marLeft w:val="0"/>
      <w:marRight w:val="0"/>
      <w:marTop w:val="0"/>
      <w:marBottom w:val="0"/>
      <w:divBdr>
        <w:top w:val="none" w:sz="0" w:space="0" w:color="auto"/>
        <w:left w:val="none" w:sz="0" w:space="0" w:color="auto"/>
        <w:bottom w:val="none" w:sz="0" w:space="0" w:color="auto"/>
        <w:right w:val="none" w:sz="0" w:space="0" w:color="auto"/>
      </w:divBdr>
    </w:div>
    <w:div w:id="440539594">
      <w:bodyDiv w:val="1"/>
      <w:marLeft w:val="0"/>
      <w:marRight w:val="0"/>
      <w:marTop w:val="0"/>
      <w:marBottom w:val="0"/>
      <w:divBdr>
        <w:top w:val="none" w:sz="0" w:space="0" w:color="auto"/>
        <w:left w:val="none" w:sz="0" w:space="0" w:color="auto"/>
        <w:bottom w:val="none" w:sz="0" w:space="0" w:color="auto"/>
        <w:right w:val="none" w:sz="0" w:space="0" w:color="auto"/>
      </w:divBdr>
    </w:div>
    <w:div w:id="631059699">
      <w:bodyDiv w:val="1"/>
      <w:marLeft w:val="0"/>
      <w:marRight w:val="0"/>
      <w:marTop w:val="0"/>
      <w:marBottom w:val="0"/>
      <w:divBdr>
        <w:top w:val="none" w:sz="0" w:space="0" w:color="auto"/>
        <w:left w:val="none" w:sz="0" w:space="0" w:color="auto"/>
        <w:bottom w:val="none" w:sz="0" w:space="0" w:color="auto"/>
        <w:right w:val="none" w:sz="0" w:space="0" w:color="auto"/>
      </w:divBdr>
    </w:div>
    <w:div w:id="761027947">
      <w:bodyDiv w:val="1"/>
      <w:marLeft w:val="0"/>
      <w:marRight w:val="0"/>
      <w:marTop w:val="0"/>
      <w:marBottom w:val="0"/>
      <w:divBdr>
        <w:top w:val="none" w:sz="0" w:space="0" w:color="auto"/>
        <w:left w:val="none" w:sz="0" w:space="0" w:color="auto"/>
        <w:bottom w:val="none" w:sz="0" w:space="0" w:color="auto"/>
        <w:right w:val="none" w:sz="0" w:space="0" w:color="auto"/>
      </w:divBdr>
    </w:div>
    <w:div w:id="980118755">
      <w:bodyDiv w:val="1"/>
      <w:marLeft w:val="0"/>
      <w:marRight w:val="0"/>
      <w:marTop w:val="0"/>
      <w:marBottom w:val="0"/>
      <w:divBdr>
        <w:top w:val="none" w:sz="0" w:space="0" w:color="auto"/>
        <w:left w:val="none" w:sz="0" w:space="0" w:color="auto"/>
        <w:bottom w:val="none" w:sz="0" w:space="0" w:color="auto"/>
        <w:right w:val="none" w:sz="0" w:space="0" w:color="auto"/>
      </w:divBdr>
    </w:div>
    <w:div w:id="1223641780">
      <w:bodyDiv w:val="1"/>
      <w:marLeft w:val="0"/>
      <w:marRight w:val="0"/>
      <w:marTop w:val="0"/>
      <w:marBottom w:val="0"/>
      <w:divBdr>
        <w:top w:val="none" w:sz="0" w:space="0" w:color="auto"/>
        <w:left w:val="none" w:sz="0" w:space="0" w:color="auto"/>
        <w:bottom w:val="none" w:sz="0" w:space="0" w:color="auto"/>
        <w:right w:val="none" w:sz="0" w:space="0" w:color="auto"/>
      </w:divBdr>
      <w:divsChild>
        <w:div w:id="1407413027">
          <w:marLeft w:val="0"/>
          <w:marRight w:val="0"/>
          <w:marTop w:val="0"/>
          <w:marBottom w:val="0"/>
          <w:divBdr>
            <w:top w:val="none" w:sz="0" w:space="0" w:color="auto"/>
            <w:left w:val="none" w:sz="0" w:space="0" w:color="auto"/>
            <w:bottom w:val="none" w:sz="0" w:space="0" w:color="auto"/>
            <w:right w:val="none" w:sz="0" w:space="0" w:color="auto"/>
          </w:divBdr>
          <w:divsChild>
            <w:div w:id="31044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6627">
      <w:bodyDiv w:val="1"/>
      <w:marLeft w:val="0"/>
      <w:marRight w:val="0"/>
      <w:marTop w:val="0"/>
      <w:marBottom w:val="0"/>
      <w:divBdr>
        <w:top w:val="none" w:sz="0" w:space="0" w:color="auto"/>
        <w:left w:val="none" w:sz="0" w:space="0" w:color="auto"/>
        <w:bottom w:val="none" w:sz="0" w:space="0" w:color="auto"/>
        <w:right w:val="none" w:sz="0" w:space="0" w:color="auto"/>
      </w:divBdr>
    </w:div>
    <w:div w:id="1397433679">
      <w:bodyDiv w:val="1"/>
      <w:marLeft w:val="0"/>
      <w:marRight w:val="0"/>
      <w:marTop w:val="0"/>
      <w:marBottom w:val="0"/>
      <w:divBdr>
        <w:top w:val="none" w:sz="0" w:space="0" w:color="auto"/>
        <w:left w:val="none" w:sz="0" w:space="0" w:color="auto"/>
        <w:bottom w:val="none" w:sz="0" w:space="0" w:color="auto"/>
        <w:right w:val="none" w:sz="0" w:space="0" w:color="auto"/>
      </w:divBdr>
    </w:div>
    <w:div w:id="1445153934">
      <w:bodyDiv w:val="1"/>
      <w:marLeft w:val="0"/>
      <w:marRight w:val="0"/>
      <w:marTop w:val="0"/>
      <w:marBottom w:val="0"/>
      <w:divBdr>
        <w:top w:val="none" w:sz="0" w:space="0" w:color="auto"/>
        <w:left w:val="none" w:sz="0" w:space="0" w:color="auto"/>
        <w:bottom w:val="none" w:sz="0" w:space="0" w:color="auto"/>
        <w:right w:val="none" w:sz="0" w:space="0" w:color="auto"/>
      </w:divBdr>
    </w:div>
    <w:div w:id="1474911669">
      <w:bodyDiv w:val="1"/>
      <w:marLeft w:val="0"/>
      <w:marRight w:val="0"/>
      <w:marTop w:val="0"/>
      <w:marBottom w:val="0"/>
      <w:divBdr>
        <w:top w:val="none" w:sz="0" w:space="0" w:color="auto"/>
        <w:left w:val="none" w:sz="0" w:space="0" w:color="auto"/>
        <w:bottom w:val="none" w:sz="0" w:space="0" w:color="auto"/>
        <w:right w:val="none" w:sz="0" w:space="0" w:color="auto"/>
      </w:divBdr>
    </w:div>
    <w:div w:id="1523662613">
      <w:bodyDiv w:val="1"/>
      <w:marLeft w:val="0"/>
      <w:marRight w:val="0"/>
      <w:marTop w:val="0"/>
      <w:marBottom w:val="0"/>
      <w:divBdr>
        <w:top w:val="none" w:sz="0" w:space="0" w:color="auto"/>
        <w:left w:val="none" w:sz="0" w:space="0" w:color="auto"/>
        <w:bottom w:val="none" w:sz="0" w:space="0" w:color="auto"/>
        <w:right w:val="none" w:sz="0" w:space="0" w:color="auto"/>
      </w:divBdr>
    </w:div>
    <w:div w:id="1540825393">
      <w:bodyDiv w:val="1"/>
      <w:marLeft w:val="0"/>
      <w:marRight w:val="0"/>
      <w:marTop w:val="0"/>
      <w:marBottom w:val="0"/>
      <w:divBdr>
        <w:top w:val="none" w:sz="0" w:space="0" w:color="auto"/>
        <w:left w:val="none" w:sz="0" w:space="0" w:color="auto"/>
        <w:bottom w:val="none" w:sz="0" w:space="0" w:color="auto"/>
        <w:right w:val="none" w:sz="0" w:space="0" w:color="auto"/>
      </w:divBdr>
    </w:div>
    <w:div w:id="1572694926">
      <w:bodyDiv w:val="1"/>
      <w:marLeft w:val="0"/>
      <w:marRight w:val="0"/>
      <w:marTop w:val="0"/>
      <w:marBottom w:val="0"/>
      <w:divBdr>
        <w:top w:val="none" w:sz="0" w:space="0" w:color="auto"/>
        <w:left w:val="none" w:sz="0" w:space="0" w:color="auto"/>
        <w:bottom w:val="none" w:sz="0" w:space="0" w:color="auto"/>
        <w:right w:val="none" w:sz="0" w:space="0" w:color="auto"/>
      </w:divBdr>
    </w:div>
    <w:div w:id="1683431506">
      <w:bodyDiv w:val="1"/>
      <w:marLeft w:val="0"/>
      <w:marRight w:val="0"/>
      <w:marTop w:val="0"/>
      <w:marBottom w:val="0"/>
      <w:divBdr>
        <w:top w:val="none" w:sz="0" w:space="0" w:color="auto"/>
        <w:left w:val="none" w:sz="0" w:space="0" w:color="auto"/>
        <w:bottom w:val="none" w:sz="0" w:space="0" w:color="auto"/>
        <w:right w:val="none" w:sz="0" w:space="0" w:color="auto"/>
      </w:divBdr>
    </w:div>
    <w:div w:id="1778744775">
      <w:bodyDiv w:val="1"/>
      <w:marLeft w:val="0"/>
      <w:marRight w:val="0"/>
      <w:marTop w:val="0"/>
      <w:marBottom w:val="0"/>
      <w:divBdr>
        <w:top w:val="none" w:sz="0" w:space="0" w:color="auto"/>
        <w:left w:val="none" w:sz="0" w:space="0" w:color="auto"/>
        <w:bottom w:val="none" w:sz="0" w:space="0" w:color="auto"/>
        <w:right w:val="none" w:sz="0" w:space="0" w:color="auto"/>
      </w:divBdr>
    </w:div>
    <w:div w:id="1809280050">
      <w:bodyDiv w:val="1"/>
      <w:marLeft w:val="0"/>
      <w:marRight w:val="0"/>
      <w:marTop w:val="0"/>
      <w:marBottom w:val="0"/>
      <w:divBdr>
        <w:top w:val="none" w:sz="0" w:space="0" w:color="auto"/>
        <w:left w:val="none" w:sz="0" w:space="0" w:color="auto"/>
        <w:bottom w:val="none" w:sz="0" w:space="0" w:color="auto"/>
        <w:right w:val="none" w:sz="0" w:space="0" w:color="auto"/>
      </w:divBdr>
    </w:div>
    <w:div w:id="1881437160">
      <w:bodyDiv w:val="1"/>
      <w:marLeft w:val="0"/>
      <w:marRight w:val="0"/>
      <w:marTop w:val="0"/>
      <w:marBottom w:val="0"/>
      <w:divBdr>
        <w:top w:val="none" w:sz="0" w:space="0" w:color="auto"/>
        <w:left w:val="none" w:sz="0" w:space="0" w:color="auto"/>
        <w:bottom w:val="none" w:sz="0" w:space="0" w:color="auto"/>
        <w:right w:val="none" w:sz="0" w:space="0" w:color="auto"/>
      </w:divBdr>
    </w:div>
    <w:div w:id="2101414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www.cisco.com"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OneDrive\M&#225;y%20t&#237;nh\Hoc_Tap\HKII_2020-2021\CTDL\cu&#7889;i%20k&#7923;\TRINH%20BAY%20BAO%20CAO\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b:Source>
    <b:Tag>han22</b:Tag>
    <b:SourceType>InternetSite</b:SourceType>
    <b:Guid>{DDAC49D5-3AF1-4171-AF79-C9359E10CA64}</b:Guid>
    <b:InternetSiteTitle>handheld</b:InternetSiteTitle>
    <b:Year>2022</b:Year>
    <b:Month>04</b:Month>
    <b:Day>11</b:Day>
    <b:URL>https://www.handheld.com.vn/threads/article-image-noise-tim-hieu-ve-nhieu-anh.253760/</b:URL>
    <b:RefOrder>3</b:RefOrder>
  </b:Source>
  <b:Source>
    <b:Tag>han221</b:Tag>
    <b:SourceType>InternetSite</b:SourceType>
    <b:Guid>{667D1293-F84E-4EAA-8FFA-BB823530A317}</b:Guid>
    <b:InternetSiteTitle>handheld</b:InternetSiteTitle>
    <b:Year>2022</b:Year>
    <b:Month>April</b:Month>
    <b:Day>11</b:Day>
    <b:URL>https://www.handheld.com.vn/threads/article-image-noise-tim-hieu-ve-nhieu-anh.253760/</b:URL>
    <b:RefOrder>1</b:RefOrder>
  </b:Source>
  <b:Source>
    <b:Tag>Dig22</b:Tag>
    <b:SourceType>InternetSite</b:SourceType>
    <b:Guid>{C59F8151-43B4-4D56-908F-0CCCBE0592DF}</b:Guid>
    <b:Title>Digital Image Processing Basics</b:Title>
    <b:InternetSiteTitle>Geeksforgeeks</b:InternetSiteTitle>
    <b:Year>2022</b:Year>
    <b:Month>April</b:Month>
    <b:Day>16</b:Day>
    <b:URL>https://www.geeksforgeeks.org/digital-image-processing-basics/</b:URL>
    <b:RefOrder>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DFA739-5D32-4D21-A3F4-EC586CC6C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178</TotalTime>
  <Pages>44</Pages>
  <Words>4389</Words>
  <Characters>25022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Thanh Duy</cp:lastModifiedBy>
  <cp:revision>13</cp:revision>
  <cp:lastPrinted>2022-04-25T13:55:00Z</cp:lastPrinted>
  <dcterms:created xsi:type="dcterms:W3CDTF">2022-11-24T16:22:00Z</dcterms:created>
  <dcterms:modified xsi:type="dcterms:W3CDTF">2022-12-02T07:54:00Z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21482117A0A3456A9D0DFC944454F2FC</vt:lpwstr>
  </property>
  <property fmtid="{D5CDD505-2E9C-101B-9397-08002B2CF9AE}" pid="3" name="KSOProductBuildVer">
    <vt:lpwstr>1033-11.2.0.10351</vt:lpwstr>
  </property>
</Properties>
</file>